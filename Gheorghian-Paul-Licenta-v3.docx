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ro-RO"/>
        </w:rPr>
        <w:id w:val="-1532642802"/>
        <w:docPartObj>
          <w:docPartGallery w:val="Table of Contents"/>
          <w:docPartUnique/>
        </w:docPartObj>
      </w:sdtPr>
      <w:sdtEndPr>
        <w:rPr>
          <w:rFonts w:ascii="Times New Roman" w:hAnsi="Times New Roman"/>
          <w:bCs/>
          <w:sz w:val="24"/>
        </w:rPr>
      </w:sdtEndPr>
      <w:sdtContent>
        <w:p w14:paraId="30780AB6" w14:textId="77777777" w:rsidR="000B5B70" w:rsidRPr="008B50DF" w:rsidRDefault="000B5B70">
          <w:pPr>
            <w:pStyle w:val="Titlucuprins"/>
            <w:rPr>
              <w:lang w:val="ro-RO"/>
            </w:rPr>
          </w:pPr>
          <w:r w:rsidRPr="008B50DF">
            <w:rPr>
              <w:lang w:val="ro-RO"/>
            </w:rPr>
            <w:t>Cuprins</w:t>
          </w:r>
        </w:p>
        <w:p w14:paraId="083FAC75" w14:textId="77777777" w:rsidR="0026575D" w:rsidRPr="008B50DF" w:rsidRDefault="000B5B70">
          <w:pPr>
            <w:pStyle w:val="Cuprins1"/>
            <w:rPr>
              <w:rFonts w:asciiTheme="minorHAnsi" w:eastAsiaTheme="minorEastAsia" w:hAnsiTheme="minorHAnsi"/>
              <w:noProof/>
              <w:color w:val="auto"/>
              <w:sz w:val="22"/>
              <w:lang w:val="ro-RO" w:eastAsia="ro-RO"/>
            </w:rPr>
          </w:pPr>
          <w:r w:rsidRPr="008B50DF">
            <w:rPr>
              <w:lang w:val="ro-RO"/>
            </w:rPr>
            <w:fldChar w:fldCharType="begin"/>
          </w:r>
          <w:r w:rsidRPr="008B50DF">
            <w:rPr>
              <w:lang w:val="ro-RO"/>
            </w:rPr>
            <w:instrText xml:space="preserve"> TOC \o "1-3" \h \z \u </w:instrText>
          </w:r>
          <w:r w:rsidRPr="008B50DF">
            <w:rPr>
              <w:lang w:val="ro-RO"/>
            </w:rPr>
            <w:fldChar w:fldCharType="separate"/>
          </w:r>
          <w:hyperlink w:anchor="_Toc532486141" w:history="1">
            <w:r w:rsidR="0026575D" w:rsidRPr="008B50DF">
              <w:rPr>
                <w:rStyle w:val="Hyperlink"/>
                <w:noProof/>
                <w:lang w:val="ro-RO"/>
              </w:rPr>
              <w:t>1</w:t>
            </w:r>
            <w:r w:rsidR="0026575D" w:rsidRPr="008B50DF">
              <w:rPr>
                <w:rFonts w:asciiTheme="minorHAnsi" w:eastAsiaTheme="minorEastAsia" w:hAnsiTheme="minorHAnsi"/>
                <w:noProof/>
                <w:color w:val="auto"/>
                <w:sz w:val="22"/>
                <w:lang w:val="ro-RO" w:eastAsia="ro-RO"/>
              </w:rPr>
              <w:tab/>
            </w:r>
            <w:r w:rsidR="0026575D" w:rsidRPr="008B50DF">
              <w:rPr>
                <w:rStyle w:val="Hyperlink"/>
                <w:noProof/>
                <w:lang w:val="ro-RO"/>
              </w:rPr>
              <w:t>Specificații editare pentru lucrarea de finalizare a studiilor</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_Toc532486141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5</w:t>
            </w:r>
            <w:r w:rsidR="0026575D" w:rsidRPr="008B50DF">
              <w:rPr>
                <w:noProof/>
                <w:webHidden/>
                <w:lang w:val="ro-RO"/>
              </w:rPr>
              <w:fldChar w:fldCharType="end"/>
            </w:r>
          </w:hyperlink>
        </w:p>
        <w:p w14:paraId="0DC7AACC" w14:textId="77777777" w:rsidR="0026575D" w:rsidRPr="008B50DF" w:rsidRDefault="004F2C89">
          <w:pPr>
            <w:pStyle w:val="Cuprins2"/>
            <w:rPr>
              <w:rFonts w:asciiTheme="minorHAnsi" w:eastAsiaTheme="minorEastAsia" w:hAnsiTheme="minorHAnsi"/>
              <w:noProof/>
              <w:sz w:val="22"/>
              <w:lang w:val="ro-RO" w:eastAsia="ro-RO"/>
            </w:rPr>
          </w:pPr>
          <w:hyperlink w:anchor="_Toc532486142" w:history="1">
            <w:r w:rsidR="0026575D" w:rsidRPr="008B50DF">
              <w:rPr>
                <w:rStyle w:val="Hyperlink"/>
                <w:noProof/>
                <w:lang w:val="ro-RO"/>
              </w:rPr>
              <w:t>1.1</w:t>
            </w:r>
            <w:r w:rsidR="0026575D" w:rsidRPr="008B50DF">
              <w:rPr>
                <w:rFonts w:asciiTheme="minorHAnsi" w:eastAsiaTheme="minorEastAsia" w:hAnsiTheme="minorHAnsi"/>
                <w:noProof/>
                <w:sz w:val="22"/>
                <w:lang w:val="ro-RO" w:eastAsia="ro-RO"/>
              </w:rPr>
              <w:tab/>
            </w:r>
            <w:r w:rsidR="0026575D" w:rsidRPr="008B50DF">
              <w:rPr>
                <w:rStyle w:val="Hyperlink"/>
                <w:noProof/>
                <w:lang w:val="ro-RO"/>
              </w:rPr>
              <w:t>Subtitlu</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_Toc532486142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5</w:t>
            </w:r>
            <w:r w:rsidR="0026575D" w:rsidRPr="008B50DF">
              <w:rPr>
                <w:noProof/>
                <w:webHidden/>
                <w:lang w:val="ro-RO"/>
              </w:rPr>
              <w:fldChar w:fldCharType="end"/>
            </w:r>
          </w:hyperlink>
        </w:p>
        <w:p w14:paraId="3FF0009E" w14:textId="77777777" w:rsidR="0026575D" w:rsidRPr="008B50DF" w:rsidRDefault="004F2C89">
          <w:pPr>
            <w:pStyle w:val="Cuprins3"/>
            <w:rPr>
              <w:rFonts w:asciiTheme="minorHAnsi" w:eastAsiaTheme="minorEastAsia" w:hAnsiTheme="minorHAnsi"/>
              <w:noProof/>
              <w:lang w:val="ro-RO" w:eastAsia="ro-RO"/>
            </w:rPr>
          </w:pPr>
          <w:hyperlink w:anchor="_Toc532486143" w:history="1">
            <w:r w:rsidR="0026575D" w:rsidRPr="008B50DF">
              <w:rPr>
                <w:rStyle w:val="Hyperlink"/>
                <w:noProof/>
                <w:lang w:val="ro-RO"/>
              </w:rPr>
              <w:t>1.1.1</w:t>
            </w:r>
            <w:r w:rsidR="0026575D" w:rsidRPr="008B50DF">
              <w:rPr>
                <w:rFonts w:asciiTheme="minorHAnsi" w:eastAsiaTheme="minorEastAsia" w:hAnsiTheme="minorHAnsi"/>
                <w:noProof/>
                <w:lang w:val="ro-RO" w:eastAsia="ro-RO"/>
              </w:rPr>
              <w:tab/>
            </w:r>
            <w:r w:rsidR="0026575D" w:rsidRPr="008B50DF">
              <w:rPr>
                <w:rStyle w:val="Hyperlink"/>
                <w:noProof/>
                <w:lang w:val="ro-RO"/>
              </w:rPr>
              <w:t>Sub-subtitlu</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_Toc532486143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5</w:t>
            </w:r>
            <w:r w:rsidR="0026575D" w:rsidRPr="008B50DF">
              <w:rPr>
                <w:noProof/>
                <w:webHidden/>
                <w:lang w:val="ro-RO"/>
              </w:rPr>
              <w:fldChar w:fldCharType="end"/>
            </w:r>
          </w:hyperlink>
        </w:p>
        <w:p w14:paraId="75548330" w14:textId="77777777" w:rsidR="0026575D" w:rsidRPr="008B50DF" w:rsidRDefault="004F2C89">
          <w:pPr>
            <w:pStyle w:val="Cuprins3"/>
            <w:rPr>
              <w:rFonts w:asciiTheme="minorHAnsi" w:eastAsiaTheme="minorEastAsia" w:hAnsiTheme="minorHAnsi"/>
              <w:noProof/>
              <w:lang w:val="ro-RO" w:eastAsia="ro-RO"/>
            </w:rPr>
          </w:pPr>
          <w:hyperlink w:anchor="_Toc532486144" w:history="1">
            <w:r w:rsidR="0026575D" w:rsidRPr="008B50DF">
              <w:rPr>
                <w:rStyle w:val="Hyperlink"/>
                <w:noProof/>
                <w:lang w:val="ro-RO"/>
              </w:rPr>
              <w:t>1.1.2</w:t>
            </w:r>
            <w:r w:rsidR="0026575D" w:rsidRPr="008B50DF">
              <w:rPr>
                <w:rFonts w:asciiTheme="minorHAnsi" w:eastAsiaTheme="minorEastAsia" w:hAnsiTheme="minorHAnsi"/>
                <w:noProof/>
                <w:lang w:val="ro-RO" w:eastAsia="ro-RO"/>
              </w:rPr>
              <w:tab/>
            </w:r>
            <w:r w:rsidR="0026575D" w:rsidRPr="008B50DF">
              <w:rPr>
                <w:rStyle w:val="Hyperlink"/>
                <w:noProof/>
                <w:lang w:val="ro-RO"/>
              </w:rPr>
              <w:t>Text</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_Toc532486144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5</w:t>
            </w:r>
            <w:r w:rsidR="0026575D" w:rsidRPr="008B50DF">
              <w:rPr>
                <w:noProof/>
                <w:webHidden/>
                <w:lang w:val="ro-RO"/>
              </w:rPr>
              <w:fldChar w:fldCharType="end"/>
            </w:r>
          </w:hyperlink>
        </w:p>
        <w:p w14:paraId="4639C7D1" w14:textId="77777777" w:rsidR="0026575D" w:rsidRPr="008B50DF" w:rsidRDefault="004F2C89">
          <w:pPr>
            <w:pStyle w:val="Cuprins3"/>
            <w:rPr>
              <w:rFonts w:asciiTheme="minorHAnsi" w:eastAsiaTheme="minorEastAsia" w:hAnsiTheme="minorHAnsi"/>
              <w:noProof/>
              <w:lang w:val="ro-RO" w:eastAsia="ro-RO"/>
            </w:rPr>
          </w:pPr>
          <w:hyperlink w:anchor="_Toc532486145" w:history="1">
            <w:r w:rsidR="0026575D" w:rsidRPr="008B50DF">
              <w:rPr>
                <w:rStyle w:val="Hyperlink"/>
                <w:noProof/>
                <w:lang w:val="ro-RO"/>
              </w:rPr>
              <w:t>1.1.3</w:t>
            </w:r>
            <w:r w:rsidR="0026575D" w:rsidRPr="008B50DF">
              <w:rPr>
                <w:rFonts w:asciiTheme="minorHAnsi" w:eastAsiaTheme="minorEastAsia" w:hAnsiTheme="minorHAnsi"/>
                <w:noProof/>
                <w:lang w:val="ro-RO" w:eastAsia="ro-RO"/>
              </w:rPr>
              <w:tab/>
            </w:r>
            <w:r w:rsidR="0026575D" w:rsidRPr="008B50DF">
              <w:rPr>
                <w:rStyle w:val="Hyperlink"/>
                <w:noProof/>
                <w:lang w:val="ro-RO"/>
              </w:rPr>
              <w:t>Ecuații, tabele, figuri</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_Toc532486145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5</w:t>
            </w:r>
            <w:r w:rsidR="0026575D" w:rsidRPr="008B50DF">
              <w:rPr>
                <w:noProof/>
                <w:webHidden/>
                <w:lang w:val="ro-RO"/>
              </w:rPr>
              <w:fldChar w:fldCharType="end"/>
            </w:r>
          </w:hyperlink>
        </w:p>
        <w:p w14:paraId="31B36EAC" w14:textId="77777777" w:rsidR="0026575D" w:rsidRPr="008B50DF" w:rsidRDefault="004F2C89">
          <w:pPr>
            <w:pStyle w:val="Cuprins3"/>
            <w:rPr>
              <w:rFonts w:asciiTheme="minorHAnsi" w:eastAsiaTheme="minorEastAsia" w:hAnsiTheme="minorHAnsi"/>
              <w:noProof/>
              <w:lang w:val="ro-RO" w:eastAsia="ro-RO"/>
            </w:rPr>
          </w:pPr>
          <w:hyperlink w:anchor="_Toc532486146" w:history="1">
            <w:r w:rsidR="0026575D" w:rsidRPr="008B50DF">
              <w:rPr>
                <w:rStyle w:val="Hyperlink"/>
                <w:noProof/>
                <w:lang w:val="ro-RO"/>
              </w:rPr>
              <w:t>1.1.4</w:t>
            </w:r>
            <w:r w:rsidR="0026575D" w:rsidRPr="008B50DF">
              <w:rPr>
                <w:rFonts w:asciiTheme="minorHAnsi" w:eastAsiaTheme="minorEastAsia" w:hAnsiTheme="minorHAnsi"/>
                <w:noProof/>
                <w:lang w:val="ro-RO" w:eastAsia="ro-RO"/>
              </w:rPr>
              <w:tab/>
            </w:r>
            <w:r w:rsidR="0026575D" w:rsidRPr="008B50DF">
              <w:rPr>
                <w:rStyle w:val="Hyperlink"/>
                <w:noProof/>
                <w:lang w:val="ro-RO"/>
              </w:rPr>
              <w:t>Editare bibliografie</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_Toc532486146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6</w:t>
            </w:r>
            <w:r w:rsidR="0026575D" w:rsidRPr="008B50DF">
              <w:rPr>
                <w:noProof/>
                <w:webHidden/>
                <w:lang w:val="ro-RO"/>
              </w:rPr>
              <w:fldChar w:fldCharType="end"/>
            </w:r>
          </w:hyperlink>
        </w:p>
        <w:p w14:paraId="4BA99CD7" w14:textId="77777777" w:rsidR="0026575D" w:rsidRPr="008B50DF" w:rsidRDefault="004F2C89">
          <w:pPr>
            <w:pStyle w:val="Cuprins1"/>
            <w:rPr>
              <w:rFonts w:asciiTheme="minorHAnsi" w:eastAsiaTheme="minorEastAsia" w:hAnsiTheme="minorHAnsi"/>
              <w:noProof/>
              <w:color w:val="auto"/>
              <w:sz w:val="22"/>
              <w:lang w:val="ro-RO" w:eastAsia="ro-RO"/>
            </w:rPr>
          </w:pPr>
          <w:hyperlink w:anchor="_Toc532486147" w:history="1">
            <w:r w:rsidR="0026575D" w:rsidRPr="008B50DF">
              <w:rPr>
                <w:rStyle w:val="Hyperlink"/>
                <w:noProof/>
                <w:lang w:val="ro-RO"/>
              </w:rPr>
              <w:t>2</w:t>
            </w:r>
            <w:r w:rsidR="0026575D" w:rsidRPr="008B50DF">
              <w:rPr>
                <w:rFonts w:asciiTheme="minorHAnsi" w:eastAsiaTheme="minorEastAsia" w:hAnsiTheme="minorHAnsi"/>
                <w:noProof/>
                <w:color w:val="auto"/>
                <w:sz w:val="22"/>
                <w:lang w:val="ro-RO" w:eastAsia="ro-RO"/>
              </w:rPr>
              <w:tab/>
            </w:r>
            <w:r w:rsidR="0026575D" w:rsidRPr="008B50DF">
              <w:rPr>
                <w:rStyle w:val="Hyperlink"/>
                <w:noProof/>
                <w:lang w:val="ro-RO"/>
              </w:rPr>
              <w:t>Acesta este titlul capitolului 2</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_Toc532486147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7</w:t>
            </w:r>
            <w:r w:rsidR="0026575D" w:rsidRPr="008B50DF">
              <w:rPr>
                <w:noProof/>
                <w:webHidden/>
                <w:lang w:val="ro-RO"/>
              </w:rPr>
              <w:fldChar w:fldCharType="end"/>
            </w:r>
          </w:hyperlink>
        </w:p>
        <w:p w14:paraId="44F2D493" w14:textId="77777777" w:rsidR="0026575D" w:rsidRPr="008B50DF" w:rsidRDefault="004F2C89">
          <w:pPr>
            <w:pStyle w:val="Cuprins2"/>
            <w:rPr>
              <w:rFonts w:asciiTheme="minorHAnsi" w:eastAsiaTheme="minorEastAsia" w:hAnsiTheme="minorHAnsi"/>
              <w:noProof/>
              <w:sz w:val="22"/>
              <w:lang w:val="ro-RO" w:eastAsia="ro-RO"/>
            </w:rPr>
          </w:pPr>
          <w:hyperlink w:anchor="_Toc532486148" w:history="1">
            <w:r w:rsidR="0026575D" w:rsidRPr="008B50DF">
              <w:rPr>
                <w:rStyle w:val="Hyperlink"/>
                <w:noProof/>
                <w:lang w:val="ro-RO"/>
              </w:rPr>
              <w:t>2.1</w:t>
            </w:r>
            <w:r w:rsidR="0026575D" w:rsidRPr="008B50DF">
              <w:rPr>
                <w:rFonts w:asciiTheme="minorHAnsi" w:eastAsiaTheme="minorEastAsia" w:hAnsiTheme="minorHAnsi"/>
                <w:noProof/>
                <w:sz w:val="22"/>
                <w:lang w:val="ro-RO" w:eastAsia="ro-RO"/>
              </w:rPr>
              <w:tab/>
            </w:r>
            <w:r w:rsidR="0026575D" w:rsidRPr="008B50DF">
              <w:rPr>
                <w:rStyle w:val="Hyperlink"/>
                <w:noProof/>
                <w:lang w:val="ro-RO"/>
              </w:rPr>
              <w:t>Subtitlu din capitolul 2</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_Toc532486148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7</w:t>
            </w:r>
            <w:r w:rsidR="0026575D" w:rsidRPr="008B50DF">
              <w:rPr>
                <w:noProof/>
                <w:webHidden/>
                <w:lang w:val="ro-RO"/>
              </w:rPr>
              <w:fldChar w:fldCharType="end"/>
            </w:r>
          </w:hyperlink>
        </w:p>
        <w:p w14:paraId="32D1D788" w14:textId="77777777" w:rsidR="0026575D" w:rsidRPr="008B50DF" w:rsidRDefault="004F2C89">
          <w:pPr>
            <w:pStyle w:val="Cuprins3"/>
            <w:rPr>
              <w:rFonts w:asciiTheme="minorHAnsi" w:eastAsiaTheme="minorEastAsia" w:hAnsiTheme="minorHAnsi"/>
              <w:noProof/>
              <w:lang w:val="ro-RO" w:eastAsia="ro-RO"/>
            </w:rPr>
          </w:pPr>
          <w:hyperlink w:anchor="_Toc532486149" w:history="1">
            <w:r w:rsidR="0026575D" w:rsidRPr="008B50DF">
              <w:rPr>
                <w:rStyle w:val="Hyperlink"/>
                <w:noProof/>
                <w:lang w:val="ro-RO"/>
              </w:rPr>
              <w:t>2.1.1</w:t>
            </w:r>
            <w:r w:rsidR="0026575D" w:rsidRPr="008B50DF">
              <w:rPr>
                <w:rFonts w:asciiTheme="minorHAnsi" w:eastAsiaTheme="minorEastAsia" w:hAnsiTheme="minorHAnsi"/>
                <w:noProof/>
                <w:lang w:val="ro-RO" w:eastAsia="ro-RO"/>
              </w:rPr>
              <w:tab/>
            </w:r>
            <w:r w:rsidR="0026575D" w:rsidRPr="008B50DF">
              <w:rPr>
                <w:rStyle w:val="Hyperlink"/>
                <w:noProof/>
                <w:lang w:val="ro-RO"/>
              </w:rPr>
              <w:t>Sub-subtitlu din capitolul 2</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_Toc532486149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7</w:t>
            </w:r>
            <w:r w:rsidR="0026575D" w:rsidRPr="008B50DF">
              <w:rPr>
                <w:noProof/>
                <w:webHidden/>
                <w:lang w:val="ro-RO"/>
              </w:rPr>
              <w:fldChar w:fldCharType="end"/>
            </w:r>
          </w:hyperlink>
        </w:p>
        <w:p w14:paraId="374644DD" w14:textId="77777777" w:rsidR="0026575D" w:rsidRPr="008B50DF" w:rsidRDefault="004F2C89">
          <w:pPr>
            <w:pStyle w:val="Cuprins2"/>
            <w:rPr>
              <w:rFonts w:asciiTheme="minorHAnsi" w:eastAsiaTheme="minorEastAsia" w:hAnsiTheme="minorHAnsi"/>
              <w:noProof/>
              <w:sz w:val="22"/>
              <w:lang w:val="ro-RO" w:eastAsia="ro-RO"/>
            </w:rPr>
          </w:pPr>
          <w:hyperlink w:anchor="_Toc532486150" w:history="1">
            <w:r w:rsidR="0026575D" w:rsidRPr="008B50DF">
              <w:rPr>
                <w:rStyle w:val="Hyperlink"/>
                <w:noProof/>
                <w:lang w:val="ro-RO"/>
              </w:rPr>
              <w:t>2.2</w:t>
            </w:r>
            <w:r w:rsidR="0026575D" w:rsidRPr="008B50DF">
              <w:rPr>
                <w:rFonts w:asciiTheme="minorHAnsi" w:eastAsiaTheme="minorEastAsia" w:hAnsiTheme="minorHAnsi"/>
                <w:noProof/>
                <w:sz w:val="22"/>
                <w:lang w:val="ro-RO" w:eastAsia="ro-RO"/>
              </w:rPr>
              <w:tab/>
            </w:r>
            <w:r w:rsidR="0026575D" w:rsidRPr="008B50DF">
              <w:rPr>
                <w:rStyle w:val="Hyperlink"/>
                <w:noProof/>
                <w:lang w:val="ro-RO"/>
              </w:rPr>
              <w:t>Subtitlu din capitolul 2</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_Toc532486150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8</w:t>
            </w:r>
            <w:r w:rsidR="0026575D" w:rsidRPr="008B50DF">
              <w:rPr>
                <w:noProof/>
                <w:webHidden/>
                <w:lang w:val="ro-RO"/>
              </w:rPr>
              <w:fldChar w:fldCharType="end"/>
            </w:r>
          </w:hyperlink>
        </w:p>
        <w:p w14:paraId="1DCC9E91" w14:textId="77777777" w:rsidR="0026575D" w:rsidRPr="008B50DF" w:rsidRDefault="004F2C89">
          <w:pPr>
            <w:pStyle w:val="Cuprins3"/>
            <w:rPr>
              <w:rFonts w:asciiTheme="minorHAnsi" w:eastAsiaTheme="minorEastAsia" w:hAnsiTheme="minorHAnsi"/>
              <w:noProof/>
              <w:lang w:val="ro-RO" w:eastAsia="ro-RO"/>
            </w:rPr>
          </w:pPr>
          <w:hyperlink w:anchor="_Toc532486151" w:history="1">
            <w:r w:rsidR="0026575D" w:rsidRPr="008B50DF">
              <w:rPr>
                <w:rStyle w:val="Hyperlink"/>
                <w:noProof/>
                <w:lang w:val="ro-RO"/>
              </w:rPr>
              <w:t>2.2.1</w:t>
            </w:r>
            <w:r w:rsidR="0026575D" w:rsidRPr="008B50DF">
              <w:rPr>
                <w:rFonts w:asciiTheme="minorHAnsi" w:eastAsiaTheme="minorEastAsia" w:hAnsiTheme="minorHAnsi"/>
                <w:noProof/>
                <w:lang w:val="ro-RO" w:eastAsia="ro-RO"/>
              </w:rPr>
              <w:tab/>
            </w:r>
            <w:r w:rsidR="0026575D" w:rsidRPr="008B50DF">
              <w:rPr>
                <w:rStyle w:val="Hyperlink"/>
                <w:noProof/>
                <w:lang w:val="ro-RO"/>
              </w:rPr>
              <w:t>Sub-subtitlu din capitolul 2</w:t>
            </w:r>
            <w:r w:rsidR="0026575D" w:rsidRPr="008B50DF">
              <w:rPr>
                <w:noProof/>
                <w:webHidden/>
                <w:lang w:val="ro-RO"/>
              </w:rPr>
              <w:tab/>
            </w:r>
            <w:r w:rsidR="0026575D" w:rsidRPr="008B50DF">
              <w:rPr>
                <w:noProof/>
                <w:webHidden/>
                <w:lang w:val="ro-RO"/>
              </w:rPr>
              <w:fldChar w:fldCharType="begin"/>
            </w:r>
            <w:r w:rsidR="0026575D" w:rsidRPr="008B50DF">
              <w:rPr>
                <w:noProof/>
                <w:webHidden/>
                <w:lang w:val="ro-RO"/>
              </w:rPr>
              <w:instrText xml:space="preserve"> PAGEREF _Toc532486151 \h </w:instrText>
            </w:r>
            <w:r w:rsidR="0026575D" w:rsidRPr="008B50DF">
              <w:rPr>
                <w:noProof/>
                <w:webHidden/>
                <w:lang w:val="ro-RO"/>
              </w:rPr>
            </w:r>
            <w:r w:rsidR="0026575D" w:rsidRPr="008B50DF">
              <w:rPr>
                <w:noProof/>
                <w:webHidden/>
                <w:lang w:val="ro-RO"/>
              </w:rPr>
              <w:fldChar w:fldCharType="separate"/>
            </w:r>
            <w:r w:rsidR="0026575D" w:rsidRPr="008B50DF">
              <w:rPr>
                <w:noProof/>
                <w:webHidden/>
                <w:lang w:val="ro-RO"/>
              </w:rPr>
              <w:t>8</w:t>
            </w:r>
            <w:r w:rsidR="0026575D" w:rsidRPr="008B50DF">
              <w:rPr>
                <w:noProof/>
                <w:webHidden/>
                <w:lang w:val="ro-RO"/>
              </w:rPr>
              <w:fldChar w:fldCharType="end"/>
            </w:r>
          </w:hyperlink>
        </w:p>
        <w:p w14:paraId="4DEBD0B4" w14:textId="77777777" w:rsidR="000B5B70" w:rsidRPr="008B50DF" w:rsidRDefault="000B5B70">
          <w:pPr>
            <w:rPr>
              <w:lang w:val="ro-RO"/>
            </w:rPr>
          </w:pPr>
          <w:r w:rsidRPr="008B50DF">
            <w:rPr>
              <w:b/>
              <w:bCs/>
              <w:lang w:val="ro-RO"/>
            </w:rPr>
            <w:fldChar w:fldCharType="end"/>
          </w:r>
        </w:p>
      </w:sdtContent>
    </w:sdt>
    <w:p w14:paraId="6AB273C9" w14:textId="77777777" w:rsidR="00DB6CCC" w:rsidRPr="008B50DF" w:rsidRDefault="00DB6CCC" w:rsidP="00DB6CCC">
      <w:pPr>
        <w:pStyle w:val="Primindentpentrucorptext"/>
        <w:rPr>
          <w:lang w:val="ro-RO"/>
        </w:rPr>
      </w:pPr>
    </w:p>
    <w:p w14:paraId="5B10E386" w14:textId="77777777" w:rsidR="00DB6CCC" w:rsidRPr="008B50DF" w:rsidRDefault="00DB6CCC" w:rsidP="00DB6CCC">
      <w:pPr>
        <w:pStyle w:val="Primindentpentrucorptext"/>
        <w:rPr>
          <w:lang w:val="ro-RO"/>
        </w:rPr>
      </w:pPr>
    </w:p>
    <w:p w14:paraId="31F56F09" w14:textId="77777777" w:rsidR="00DB6CCC" w:rsidRPr="008B50DF" w:rsidRDefault="00DB6CCC" w:rsidP="00DB6CCC">
      <w:pPr>
        <w:pStyle w:val="Primindentpentrucorptext"/>
        <w:rPr>
          <w:lang w:val="ro-RO"/>
        </w:rPr>
      </w:pPr>
    </w:p>
    <w:p w14:paraId="2FB18091" w14:textId="77777777" w:rsidR="00DB6CCC" w:rsidRPr="008B50DF" w:rsidRDefault="000B5B70" w:rsidP="00DB6CCC">
      <w:pPr>
        <w:pStyle w:val="Primindentpentrucorptext"/>
        <w:rPr>
          <w:lang w:val="ro-RO"/>
        </w:rPr>
      </w:pPr>
      <w:r w:rsidRPr="008B50DF">
        <w:rPr>
          <w:lang w:val="ro-RO"/>
        </w:rPr>
        <w:t>Observație: cuprinsul se actualizează automat după selecția întregului document (CTRL+A) li apăsarea tastei F9</w:t>
      </w:r>
      <w:r w:rsidR="00734E8D" w:rsidRPr="008B50DF">
        <w:rPr>
          <w:lang w:val="ro-RO"/>
        </w:rPr>
        <w:t xml:space="preserve"> </w:t>
      </w:r>
      <w:r w:rsidRPr="008B50DF">
        <w:rPr>
          <w:lang w:val="ro-RO"/>
        </w:rPr>
        <w:t>!!!!!</w:t>
      </w:r>
      <w:r w:rsidR="00734E8D" w:rsidRPr="008B50DF">
        <w:rPr>
          <w:lang w:val="ro-RO"/>
        </w:rPr>
        <w:t xml:space="preserve"> </w:t>
      </w:r>
      <w:r w:rsidR="00734E8D" w:rsidRPr="008B50DF">
        <w:rPr>
          <w:rFonts w:cs="Times New Roman"/>
          <w:lang w:val="ro-RO"/>
        </w:rPr>
        <w:t>→ după actualizare ștergeți această observație având grijă ca formatarea să rămână pe stilul “Body Text First Indent”</w:t>
      </w:r>
    </w:p>
    <w:p w14:paraId="479DFB6A" w14:textId="77777777" w:rsidR="000B5B70" w:rsidRPr="008B50DF" w:rsidRDefault="000B5B70" w:rsidP="00DB6CCC">
      <w:pPr>
        <w:pStyle w:val="Primindentpentrucorptext"/>
        <w:rPr>
          <w:lang w:val="ro-RO"/>
        </w:rPr>
      </w:pPr>
    </w:p>
    <w:p w14:paraId="12C2E8F4" w14:textId="77777777" w:rsidR="000B5B70" w:rsidRPr="008B50DF" w:rsidRDefault="000B5B70" w:rsidP="00DB6CCC">
      <w:pPr>
        <w:pStyle w:val="Primindentpentrucorptext"/>
        <w:rPr>
          <w:lang w:val="ro-RO"/>
        </w:rPr>
      </w:pPr>
    </w:p>
    <w:p w14:paraId="5A6F8B24" w14:textId="77777777" w:rsidR="000B5B70" w:rsidRPr="008B50DF" w:rsidRDefault="000B5B70" w:rsidP="00DB6CCC">
      <w:pPr>
        <w:pStyle w:val="Primindentpentrucorptext"/>
        <w:rPr>
          <w:lang w:val="ro-RO"/>
        </w:rPr>
      </w:pPr>
    </w:p>
    <w:p w14:paraId="0439CE41" w14:textId="77777777" w:rsidR="000B5B70" w:rsidRPr="008B50DF" w:rsidRDefault="000B5B70" w:rsidP="00DB6CCC">
      <w:pPr>
        <w:pStyle w:val="Primindentpentrucorptext"/>
        <w:rPr>
          <w:lang w:val="ro-RO"/>
        </w:rPr>
      </w:pPr>
    </w:p>
    <w:p w14:paraId="38AA55DA" w14:textId="77777777" w:rsidR="000B5B70" w:rsidRPr="008B50DF" w:rsidRDefault="000B5B70" w:rsidP="00DB6CCC">
      <w:pPr>
        <w:pStyle w:val="Primindentpentrucorptext"/>
        <w:rPr>
          <w:lang w:val="ro-RO"/>
        </w:rPr>
      </w:pPr>
    </w:p>
    <w:p w14:paraId="79AC558C" w14:textId="77777777" w:rsidR="000B5B70" w:rsidRPr="008B50DF" w:rsidRDefault="000B5B70" w:rsidP="00DB6CCC">
      <w:pPr>
        <w:pStyle w:val="Primindentpentrucorptext"/>
        <w:rPr>
          <w:lang w:val="ro-RO"/>
        </w:rPr>
      </w:pPr>
    </w:p>
    <w:p w14:paraId="635AD564" w14:textId="77777777" w:rsidR="000B5B70" w:rsidRPr="008B50DF" w:rsidRDefault="000B5B70" w:rsidP="00DB6CCC">
      <w:pPr>
        <w:pStyle w:val="Primindentpentrucorptext"/>
        <w:rPr>
          <w:lang w:val="ro-RO"/>
        </w:rPr>
      </w:pPr>
    </w:p>
    <w:p w14:paraId="2EB94F25" w14:textId="77777777" w:rsidR="000B5B70" w:rsidRPr="008B50DF" w:rsidRDefault="000B5B70" w:rsidP="00DB6CCC">
      <w:pPr>
        <w:pStyle w:val="Primindentpentrucorptext"/>
        <w:rPr>
          <w:lang w:val="ro-RO"/>
        </w:rPr>
      </w:pPr>
    </w:p>
    <w:p w14:paraId="161E14E9" w14:textId="77777777" w:rsidR="000B5B70" w:rsidRPr="008B50DF" w:rsidRDefault="000B5B70" w:rsidP="00DB6CCC">
      <w:pPr>
        <w:pStyle w:val="Primindentpentrucorptext"/>
        <w:rPr>
          <w:lang w:val="ro-RO"/>
        </w:rPr>
        <w:sectPr w:rsidR="000B5B70" w:rsidRPr="008B50DF" w:rsidSect="00B65F02">
          <w:footerReference w:type="default" r:id="rId8"/>
          <w:pgSz w:w="11907" w:h="16840" w:code="9"/>
          <w:pgMar w:top="1134" w:right="1247" w:bottom="1134" w:left="1247" w:header="720" w:footer="720" w:gutter="0"/>
          <w:cols w:space="720"/>
          <w:docGrid w:linePitch="360"/>
        </w:sectPr>
      </w:pPr>
    </w:p>
    <w:p w14:paraId="1B14F9A6" w14:textId="77777777" w:rsidR="000B5B70" w:rsidRPr="008B50DF" w:rsidRDefault="00D621A1" w:rsidP="00545264">
      <w:pPr>
        <w:pStyle w:val="Bibliografie"/>
        <w:rPr>
          <w:lang w:val="ro-RO"/>
        </w:rPr>
      </w:pPr>
      <w:r w:rsidRPr="008B50DF">
        <w:rPr>
          <w:lang w:val="ro-RO"/>
        </w:rPr>
        <w:lastRenderedPageBreak/>
        <w:t>Diploma project summary</w:t>
      </w:r>
    </w:p>
    <w:p w14:paraId="0EBA2854" w14:textId="77777777" w:rsidR="000B5B70" w:rsidRPr="008B50DF" w:rsidRDefault="00545264" w:rsidP="00A31401">
      <w:pPr>
        <w:pStyle w:val="Primindentpentrucorptext"/>
        <w:rPr>
          <w:lang w:val="ro-RO"/>
        </w:rPr>
      </w:pPr>
      <w:r w:rsidRPr="008B50DF">
        <w:rPr>
          <w:lang w:val="ro-RO"/>
        </w:rPr>
        <w:t>Stilul “Bibliography” este folosit aici pentru titlul rezumatului în limba engleză. Acest stil este util în orice situație când se dorește inserarea unui titlul nenumerotat.</w:t>
      </w:r>
    </w:p>
    <w:p w14:paraId="16A9DBE2" w14:textId="77777777" w:rsidR="00DB6CCC" w:rsidRPr="008B50DF" w:rsidRDefault="00545264" w:rsidP="00DB6CCC">
      <w:pPr>
        <w:pStyle w:val="Primindentpentrucorptext"/>
        <w:rPr>
          <w:lang w:val="ro-RO"/>
        </w:rPr>
      </w:pPr>
      <w:r w:rsidRPr="008B50DF">
        <w:rPr>
          <w:lang w:val="ro-RO"/>
        </w:rPr>
        <w:t>Completați această secțiune folosind aceleași stiluri de editare ca și în corpul lucrării. Template-ul generează automat un page-break și trece la secțiunea următoare la finalul ultimului aliniat.</w:t>
      </w:r>
    </w:p>
    <w:p w14:paraId="0D653DE1" w14:textId="77777777" w:rsidR="00DB6CCC" w:rsidRPr="008B50DF" w:rsidRDefault="00DB6CCC" w:rsidP="00DB6CCC">
      <w:pPr>
        <w:pStyle w:val="Primindentpentrucorptext"/>
        <w:rPr>
          <w:lang w:val="ro-RO"/>
        </w:rPr>
      </w:pPr>
    </w:p>
    <w:p w14:paraId="00038CE0" w14:textId="77777777" w:rsidR="008C7AE7" w:rsidRPr="008B50DF" w:rsidRDefault="008C7AE7" w:rsidP="00DB6CCC">
      <w:pPr>
        <w:pStyle w:val="Primindentpentrucorptext"/>
        <w:rPr>
          <w:lang w:val="ro-RO"/>
        </w:rPr>
      </w:pPr>
    </w:p>
    <w:p w14:paraId="23402054" w14:textId="77777777" w:rsidR="008C7AE7" w:rsidRPr="008B50DF" w:rsidRDefault="008C7AE7" w:rsidP="00DB6CCC">
      <w:pPr>
        <w:pStyle w:val="Primindentpentrucorptext"/>
        <w:rPr>
          <w:lang w:val="ro-RO"/>
        </w:rPr>
      </w:pPr>
    </w:p>
    <w:p w14:paraId="6E24FDC5" w14:textId="77777777" w:rsidR="00CC6310" w:rsidRPr="008B50DF" w:rsidRDefault="00CC6310" w:rsidP="00DB6CCC">
      <w:pPr>
        <w:pStyle w:val="Primindentpentrucorptext"/>
        <w:rPr>
          <w:lang w:val="ro-RO"/>
        </w:rPr>
      </w:pPr>
    </w:p>
    <w:p w14:paraId="1C2872A1" w14:textId="77777777" w:rsidR="00CC6310" w:rsidRPr="008B50DF" w:rsidRDefault="00CC6310" w:rsidP="00DB6CCC">
      <w:pPr>
        <w:pStyle w:val="Primindentpentrucorptext"/>
        <w:rPr>
          <w:lang w:val="ro-RO"/>
        </w:rPr>
      </w:pPr>
    </w:p>
    <w:p w14:paraId="56C256B0" w14:textId="77777777" w:rsidR="00CC6310" w:rsidRPr="008B50DF" w:rsidRDefault="00CC6310" w:rsidP="00DB6CCC">
      <w:pPr>
        <w:pStyle w:val="Primindentpentrucorptext"/>
        <w:rPr>
          <w:lang w:val="ro-RO"/>
        </w:rPr>
      </w:pPr>
    </w:p>
    <w:p w14:paraId="788493B9" w14:textId="77777777" w:rsidR="00CC6310" w:rsidRPr="008B50DF" w:rsidRDefault="00CC6310" w:rsidP="00DB6CCC">
      <w:pPr>
        <w:pStyle w:val="Primindentpentrucorptext"/>
        <w:rPr>
          <w:lang w:val="ro-RO"/>
        </w:rPr>
      </w:pPr>
    </w:p>
    <w:p w14:paraId="11240EBB" w14:textId="77777777" w:rsidR="00CC6310" w:rsidRPr="008B50DF" w:rsidRDefault="00CC6310" w:rsidP="00DB6CCC">
      <w:pPr>
        <w:pStyle w:val="Primindentpentrucorptext"/>
        <w:rPr>
          <w:lang w:val="ro-RO"/>
        </w:rPr>
      </w:pPr>
    </w:p>
    <w:p w14:paraId="2F55CC6A" w14:textId="77777777" w:rsidR="00CC6310" w:rsidRPr="008B50DF" w:rsidRDefault="00CC6310" w:rsidP="00DB6CCC">
      <w:pPr>
        <w:pStyle w:val="Primindentpentrucorptext"/>
        <w:rPr>
          <w:lang w:val="ro-RO"/>
        </w:rPr>
      </w:pPr>
    </w:p>
    <w:p w14:paraId="098FC5FE" w14:textId="77777777" w:rsidR="00CC6310" w:rsidRPr="008B50DF" w:rsidRDefault="00CC6310" w:rsidP="00DB6CCC">
      <w:pPr>
        <w:pStyle w:val="Primindentpentrucorptext"/>
        <w:rPr>
          <w:lang w:val="ro-RO"/>
        </w:rPr>
      </w:pPr>
    </w:p>
    <w:p w14:paraId="6BAB5FB0" w14:textId="77777777" w:rsidR="00CC6310" w:rsidRPr="008B50DF" w:rsidRDefault="00CC6310" w:rsidP="00DB6CCC">
      <w:pPr>
        <w:pStyle w:val="Primindentpentrucorptext"/>
        <w:rPr>
          <w:lang w:val="ro-RO"/>
        </w:rPr>
      </w:pPr>
    </w:p>
    <w:p w14:paraId="2882C88B" w14:textId="77777777" w:rsidR="00CC6310" w:rsidRPr="008B50DF" w:rsidRDefault="00CC6310" w:rsidP="00DB6CCC">
      <w:pPr>
        <w:pStyle w:val="Primindentpentrucorptext"/>
        <w:rPr>
          <w:lang w:val="ro-RO"/>
        </w:rPr>
      </w:pPr>
    </w:p>
    <w:p w14:paraId="3C543BA9" w14:textId="77777777" w:rsidR="00CC6310" w:rsidRPr="008B50DF" w:rsidRDefault="00CC6310" w:rsidP="00DB6CCC">
      <w:pPr>
        <w:pStyle w:val="Primindentpentrucorptext"/>
        <w:rPr>
          <w:lang w:val="ro-RO"/>
        </w:rPr>
      </w:pPr>
    </w:p>
    <w:p w14:paraId="0681A0F5" w14:textId="77777777" w:rsidR="00CC6310" w:rsidRPr="008B50DF" w:rsidRDefault="00CC6310" w:rsidP="00DB6CCC">
      <w:pPr>
        <w:pStyle w:val="Primindentpentrucorptext"/>
        <w:rPr>
          <w:lang w:val="ro-RO"/>
        </w:rPr>
      </w:pPr>
    </w:p>
    <w:p w14:paraId="36089352" w14:textId="77777777" w:rsidR="00CC6310" w:rsidRPr="008B50DF" w:rsidRDefault="00CC6310" w:rsidP="00DB6CCC">
      <w:pPr>
        <w:pStyle w:val="Primindentpentrucorptext"/>
        <w:rPr>
          <w:lang w:val="ro-RO"/>
        </w:rPr>
      </w:pPr>
    </w:p>
    <w:p w14:paraId="02089319" w14:textId="77777777" w:rsidR="008C7AE7" w:rsidRPr="008B50DF" w:rsidRDefault="008C7AE7" w:rsidP="00DB6CCC">
      <w:pPr>
        <w:pStyle w:val="Primindentpentrucorptext"/>
        <w:rPr>
          <w:lang w:val="ro-RO"/>
        </w:rPr>
      </w:pPr>
    </w:p>
    <w:p w14:paraId="1DFFE58C" w14:textId="77777777" w:rsidR="008C7AE7" w:rsidRPr="008B50DF" w:rsidRDefault="008C7AE7" w:rsidP="00DB6CCC">
      <w:pPr>
        <w:pStyle w:val="Primindentpentrucorptext"/>
        <w:rPr>
          <w:lang w:val="ro-RO"/>
        </w:rPr>
      </w:pPr>
    </w:p>
    <w:p w14:paraId="7D15FFEE" w14:textId="77777777" w:rsidR="008C7AE7" w:rsidRPr="008B50DF" w:rsidRDefault="008C7AE7" w:rsidP="00DB6CCC">
      <w:pPr>
        <w:pStyle w:val="Primindentpentrucorptext"/>
        <w:rPr>
          <w:lang w:val="ro-RO"/>
        </w:rPr>
      </w:pPr>
    </w:p>
    <w:p w14:paraId="500836A9" w14:textId="77777777" w:rsidR="008C7AE7" w:rsidRPr="008B50DF" w:rsidRDefault="008C7AE7" w:rsidP="00DB6CCC">
      <w:pPr>
        <w:pStyle w:val="Primindentpentrucorptext"/>
        <w:rPr>
          <w:lang w:val="ro-RO"/>
        </w:rPr>
      </w:pPr>
    </w:p>
    <w:p w14:paraId="6625CC21" w14:textId="77777777" w:rsidR="00545264" w:rsidRPr="008B50DF" w:rsidRDefault="00545264" w:rsidP="00DB6CCC">
      <w:pPr>
        <w:pStyle w:val="Primindentpentrucorptext"/>
        <w:rPr>
          <w:lang w:val="ro-RO"/>
        </w:rPr>
      </w:pPr>
    </w:p>
    <w:p w14:paraId="53150CEA" w14:textId="77777777" w:rsidR="00545264" w:rsidRPr="008B50DF" w:rsidRDefault="00545264" w:rsidP="00DB6CCC">
      <w:pPr>
        <w:pStyle w:val="Primindentpentrucorptext"/>
        <w:rPr>
          <w:lang w:val="ro-RO"/>
        </w:rPr>
      </w:pPr>
    </w:p>
    <w:p w14:paraId="699D61AB" w14:textId="77777777" w:rsidR="00545264" w:rsidRPr="008B50DF" w:rsidRDefault="00545264" w:rsidP="00DB6CCC">
      <w:pPr>
        <w:pStyle w:val="Primindentpentrucorptext"/>
        <w:rPr>
          <w:lang w:val="ro-RO"/>
        </w:rPr>
      </w:pPr>
    </w:p>
    <w:p w14:paraId="55B8D634" w14:textId="77777777" w:rsidR="00545264" w:rsidRPr="008B50DF" w:rsidRDefault="00545264" w:rsidP="00DB6CCC">
      <w:pPr>
        <w:pStyle w:val="Primindentpentrucorptext"/>
        <w:rPr>
          <w:lang w:val="ro-RO"/>
        </w:rPr>
      </w:pPr>
    </w:p>
    <w:p w14:paraId="2EFE771D" w14:textId="77777777" w:rsidR="008C7AE7" w:rsidRPr="008B50DF" w:rsidRDefault="008C7AE7" w:rsidP="00DB6CCC">
      <w:pPr>
        <w:pStyle w:val="Primindentpentrucorptext"/>
        <w:rPr>
          <w:lang w:val="ro-RO"/>
        </w:rPr>
        <w:sectPr w:rsidR="008C7AE7" w:rsidRPr="008B50DF" w:rsidSect="00B65F02">
          <w:pgSz w:w="11907" w:h="16840" w:code="9"/>
          <w:pgMar w:top="1134" w:right="1247" w:bottom="1134" w:left="1247" w:header="720" w:footer="720" w:gutter="0"/>
          <w:cols w:space="720"/>
          <w:docGrid w:linePitch="360"/>
        </w:sectPr>
      </w:pPr>
    </w:p>
    <w:p w14:paraId="732C4E6D" w14:textId="77777777" w:rsidR="00545264" w:rsidRPr="008B50DF" w:rsidRDefault="008E0032" w:rsidP="008E0032">
      <w:pPr>
        <w:pStyle w:val="Bibliografie"/>
        <w:rPr>
          <w:lang w:val="ro-RO"/>
        </w:rPr>
      </w:pPr>
      <w:r w:rsidRPr="008B50DF">
        <w:rPr>
          <w:lang w:val="ro-RO"/>
        </w:rPr>
        <w:lastRenderedPageBreak/>
        <w:t>Planificarea activității</w:t>
      </w:r>
    </w:p>
    <w:p w14:paraId="05C9A2F6" w14:textId="77777777" w:rsidR="00DB6CCC" w:rsidRPr="008B50DF" w:rsidRDefault="008E0032" w:rsidP="00A31401">
      <w:pPr>
        <w:pStyle w:val="Primindentpentrucorptext"/>
        <w:rPr>
          <w:lang w:val="ro-RO"/>
        </w:rPr>
      </w:pPr>
      <w:r w:rsidRPr="008B50DF">
        <w:rPr>
          <w:lang w:val="ro-RO"/>
        </w:rPr>
        <w:t>Se completează în mod similar ca și secțiunea cu rezumatul în limba engleză.</w:t>
      </w:r>
    </w:p>
    <w:p w14:paraId="237D787B" w14:textId="77777777" w:rsidR="008C7AE7" w:rsidRPr="008B50DF" w:rsidRDefault="008C7AE7" w:rsidP="00DB6CCC">
      <w:pPr>
        <w:pStyle w:val="Primindentpentrucorptext"/>
        <w:rPr>
          <w:lang w:val="ro-RO"/>
        </w:rPr>
      </w:pPr>
    </w:p>
    <w:p w14:paraId="1F83DA9B" w14:textId="77777777" w:rsidR="008E0032" w:rsidRPr="008B50DF" w:rsidRDefault="008E0032" w:rsidP="00DB6CCC">
      <w:pPr>
        <w:pStyle w:val="Primindentpentrucorptext"/>
        <w:rPr>
          <w:lang w:val="ro-RO"/>
        </w:rPr>
      </w:pPr>
    </w:p>
    <w:p w14:paraId="20663092" w14:textId="77777777" w:rsidR="008E0032" w:rsidRPr="008B50DF" w:rsidRDefault="008E0032" w:rsidP="00DB6CCC">
      <w:pPr>
        <w:pStyle w:val="Primindentpentrucorptext"/>
        <w:rPr>
          <w:lang w:val="ro-RO"/>
        </w:rPr>
      </w:pPr>
    </w:p>
    <w:p w14:paraId="0B6216BA" w14:textId="77777777" w:rsidR="008E0032" w:rsidRPr="008B50DF" w:rsidRDefault="006F32F7" w:rsidP="006F32F7">
      <w:pPr>
        <w:pStyle w:val="bullets"/>
        <w:rPr>
          <w:lang w:val="ro-RO"/>
        </w:rPr>
      </w:pPr>
      <w:bookmarkStart w:id="0" w:name="_Hlk8216812"/>
      <w:r w:rsidRPr="008B50DF">
        <w:rPr>
          <w:lang w:val="ro-RO"/>
        </w:rPr>
        <w:t>Modificarea rezistenței electrice cu umiditatea ale unor rezistoare cu ceramică sau macromolecule organice</w:t>
      </w:r>
    </w:p>
    <w:p w14:paraId="4D0E8E33" w14:textId="77777777" w:rsidR="006F32F7" w:rsidRPr="008B50DF" w:rsidRDefault="006F32F7" w:rsidP="006F32F7">
      <w:pPr>
        <w:pStyle w:val="bullets"/>
        <w:rPr>
          <w:lang w:val="ro-RO"/>
        </w:rPr>
      </w:pPr>
      <w:r w:rsidRPr="008B50DF">
        <w:rPr>
          <w:lang w:val="ro-RO"/>
        </w:rPr>
        <w:t>Modificarea impedanței cu umiditatea a unui electrolit cu polimer</w:t>
      </w:r>
    </w:p>
    <w:p w14:paraId="42720FF2" w14:textId="77777777" w:rsidR="006F32F7" w:rsidRPr="008B50DF" w:rsidRDefault="006F32F7" w:rsidP="006F32F7">
      <w:pPr>
        <w:pStyle w:val="bullets"/>
        <w:rPr>
          <w:lang w:val="ro-RO"/>
        </w:rPr>
      </w:pPr>
      <w:r w:rsidRPr="008B50DF">
        <w:rPr>
          <w:lang w:val="ro-RO"/>
        </w:rPr>
        <w:t>Modificarea capacității electrice cu umiditatea a unor condensatoare realizate în tehnologia filmelor subțiri</w:t>
      </w:r>
    </w:p>
    <w:bookmarkEnd w:id="0"/>
    <w:p w14:paraId="2CDA9374" w14:textId="77777777" w:rsidR="00637996" w:rsidRPr="008B50DF" w:rsidRDefault="00637996" w:rsidP="00DB6CCC">
      <w:pPr>
        <w:pStyle w:val="Primindentpentrucorptext"/>
        <w:rPr>
          <w:lang w:val="ro-RO"/>
        </w:rPr>
      </w:pPr>
    </w:p>
    <w:p w14:paraId="58578921" w14:textId="77777777" w:rsidR="00637996" w:rsidRPr="008B50DF" w:rsidRDefault="00637996" w:rsidP="00DB6CCC">
      <w:pPr>
        <w:pStyle w:val="Primindentpentrucorptext"/>
        <w:rPr>
          <w:lang w:val="ro-RO"/>
        </w:rPr>
      </w:pPr>
    </w:p>
    <w:p w14:paraId="31349579" w14:textId="77777777" w:rsidR="00637996" w:rsidRPr="008B50DF" w:rsidRDefault="00637996" w:rsidP="00DB6CCC">
      <w:pPr>
        <w:pStyle w:val="Primindentpentrucorptext"/>
        <w:rPr>
          <w:lang w:val="ro-RO"/>
        </w:rPr>
      </w:pPr>
    </w:p>
    <w:p w14:paraId="49571EAB" w14:textId="77777777" w:rsidR="00637996" w:rsidRPr="008B50DF" w:rsidRDefault="00637996" w:rsidP="00DB6CCC">
      <w:pPr>
        <w:pStyle w:val="Primindentpentrucorptext"/>
        <w:rPr>
          <w:lang w:val="ro-RO"/>
        </w:rPr>
      </w:pPr>
    </w:p>
    <w:p w14:paraId="2E406C8D" w14:textId="77777777" w:rsidR="00637996" w:rsidRPr="008B50DF" w:rsidRDefault="00637996" w:rsidP="00DB6CCC">
      <w:pPr>
        <w:pStyle w:val="Primindentpentrucorptext"/>
        <w:rPr>
          <w:lang w:val="ro-RO"/>
        </w:rPr>
      </w:pPr>
    </w:p>
    <w:p w14:paraId="78911C4F" w14:textId="77777777" w:rsidR="00637996" w:rsidRPr="008B50DF" w:rsidRDefault="00637996" w:rsidP="00DB6CCC">
      <w:pPr>
        <w:pStyle w:val="Primindentpentrucorptext"/>
        <w:rPr>
          <w:lang w:val="ro-RO"/>
        </w:rPr>
      </w:pPr>
    </w:p>
    <w:p w14:paraId="71F800A7" w14:textId="77777777" w:rsidR="00637996" w:rsidRPr="008B50DF" w:rsidRDefault="00637996" w:rsidP="00DB6CCC">
      <w:pPr>
        <w:pStyle w:val="Primindentpentrucorptext"/>
        <w:rPr>
          <w:lang w:val="ro-RO"/>
        </w:rPr>
      </w:pPr>
    </w:p>
    <w:p w14:paraId="523DED8B" w14:textId="77777777" w:rsidR="00637996" w:rsidRPr="008B50DF" w:rsidRDefault="00637996" w:rsidP="00DB6CCC">
      <w:pPr>
        <w:pStyle w:val="Primindentpentrucorptext"/>
        <w:rPr>
          <w:lang w:val="ro-RO"/>
        </w:rPr>
      </w:pPr>
    </w:p>
    <w:p w14:paraId="2CCED679" w14:textId="77777777" w:rsidR="00637996" w:rsidRPr="008B50DF" w:rsidRDefault="00637996" w:rsidP="00DB6CCC">
      <w:pPr>
        <w:pStyle w:val="Primindentpentrucorptext"/>
        <w:rPr>
          <w:lang w:val="ro-RO"/>
        </w:rPr>
      </w:pPr>
    </w:p>
    <w:p w14:paraId="1606A5CB" w14:textId="77777777" w:rsidR="008C7AE7" w:rsidRPr="008B50DF" w:rsidRDefault="008C7AE7" w:rsidP="00DB6CCC">
      <w:pPr>
        <w:pStyle w:val="Primindentpentrucorptext"/>
        <w:rPr>
          <w:lang w:val="ro-RO"/>
        </w:rPr>
      </w:pPr>
    </w:p>
    <w:p w14:paraId="18131B50" w14:textId="77777777" w:rsidR="008C7AE7" w:rsidRPr="008B50DF" w:rsidRDefault="008C7AE7" w:rsidP="00DB6CCC">
      <w:pPr>
        <w:pStyle w:val="Primindentpentrucorptext"/>
        <w:rPr>
          <w:lang w:val="ro-RO"/>
        </w:rPr>
      </w:pPr>
    </w:p>
    <w:p w14:paraId="300B993D" w14:textId="77777777" w:rsidR="008C7AE7" w:rsidRPr="008B50DF" w:rsidRDefault="008C7AE7" w:rsidP="00DB6CCC">
      <w:pPr>
        <w:pStyle w:val="Primindentpentrucorptext"/>
        <w:rPr>
          <w:lang w:val="ro-RO"/>
        </w:rPr>
      </w:pPr>
    </w:p>
    <w:p w14:paraId="48029672" w14:textId="77777777" w:rsidR="008C7AE7" w:rsidRPr="008B50DF" w:rsidRDefault="008C7AE7" w:rsidP="00DB6CCC">
      <w:pPr>
        <w:pStyle w:val="Primindentpentrucorptext"/>
        <w:rPr>
          <w:lang w:val="ro-RO"/>
        </w:rPr>
      </w:pPr>
    </w:p>
    <w:p w14:paraId="265272BA" w14:textId="77777777" w:rsidR="008C7AE7" w:rsidRPr="008B50DF" w:rsidRDefault="008C7AE7" w:rsidP="00DB6CCC">
      <w:pPr>
        <w:pStyle w:val="Primindentpentrucorptext"/>
        <w:rPr>
          <w:lang w:val="ro-RO"/>
        </w:rPr>
      </w:pPr>
    </w:p>
    <w:p w14:paraId="4407FED8" w14:textId="77777777" w:rsidR="008C7AE7" w:rsidRPr="008B50DF" w:rsidRDefault="008C7AE7" w:rsidP="00DB6CCC">
      <w:pPr>
        <w:pStyle w:val="Primindentpentrucorptext"/>
        <w:rPr>
          <w:lang w:val="ro-RO"/>
        </w:rPr>
      </w:pPr>
    </w:p>
    <w:p w14:paraId="01C883EE" w14:textId="77777777" w:rsidR="008C7AE7" w:rsidRPr="008B50DF" w:rsidRDefault="008C7AE7" w:rsidP="00DB6CCC">
      <w:pPr>
        <w:pStyle w:val="Primindentpentrucorptext"/>
        <w:rPr>
          <w:lang w:val="ro-RO"/>
        </w:rPr>
      </w:pPr>
    </w:p>
    <w:p w14:paraId="047A04AD" w14:textId="77777777" w:rsidR="008E0032" w:rsidRPr="008B50DF" w:rsidRDefault="008E0032" w:rsidP="00DB6CCC">
      <w:pPr>
        <w:pStyle w:val="Primindentpentrucorptext"/>
        <w:rPr>
          <w:lang w:val="ro-RO"/>
        </w:rPr>
        <w:sectPr w:rsidR="008E0032" w:rsidRPr="008B50DF" w:rsidSect="00B65F02">
          <w:pgSz w:w="11907" w:h="16840" w:code="9"/>
          <w:pgMar w:top="1134" w:right="1247" w:bottom="1134" w:left="1247" w:header="720" w:footer="720" w:gutter="0"/>
          <w:cols w:space="720"/>
          <w:docGrid w:linePitch="360"/>
        </w:sectPr>
      </w:pPr>
    </w:p>
    <w:p w14:paraId="581211B4" w14:textId="77777777" w:rsidR="008C7AE7" w:rsidRPr="008B50DF" w:rsidRDefault="008E0032" w:rsidP="008E0032">
      <w:pPr>
        <w:pStyle w:val="Bibliografie"/>
        <w:rPr>
          <w:lang w:val="ro-RO"/>
        </w:rPr>
      </w:pPr>
      <w:r w:rsidRPr="008B50DF">
        <w:rPr>
          <w:lang w:val="ro-RO"/>
        </w:rPr>
        <w:lastRenderedPageBreak/>
        <w:t>Stadiul actual</w:t>
      </w:r>
    </w:p>
    <w:p w14:paraId="483E0158" w14:textId="1400F1BE" w:rsidR="00637996" w:rsidRPr="008B50DF" w:rsidRDefault="00EF2906" w:rsidP="00A31401">
      <w:pPr>
        <w:pStyle w:val="Primindentpentrucorptext"/>
        <w:rPr>
          <w:lang w:val="ro-RO"/>
        </w:rPr>
      </w:pPr>
      <w:r w:rsidRPr="008B50DF">
        <w:rPr>
          <w:lang w:val="ro-RO"/>
        </w:rPr>
        <w:t>Microre</w:t>
      </w:r>
      <w:r w:rsidR="002F3D04" w:rsidRPr="008B50DF">
        <w:rPr>
          <w:lang w:val="ro-RO"/>
        </w:rPr>
        <w:t xml:space="preserve">țelele reprezintă cea mai recentă soluție utilizată pentru creșterea autosustenabilității și fiabilității viitoarelor rețele electrice de distribuție. </w:t>
      </w:r>
      <w:r w:rsidR="00FD5034" w:rsidRPr="008B50DF">
        <w:rPr>
          <w:lang w:val="ro-RO"/>
        </w:rPr>
        <w:t xml:space="preserve">O </w:t>
      </w:r>
      <w:r w:rsidR="002F3D04" w:rsidRPr="008B50DF">
        <w:rPr>
          <w:lang w:val="ro-RO"/>
        </w:rPr>
        <w:t>microrețe</w:t>
      </w:r>
      <w:r w:rsidR="00FD5034" w:rsidRPr="008B50DF">
        <w:rPr>
          <w:lang w:val="ro-RO"/>
        </w:rPr>
        <w:t>a</w:t>
      </w:r>
      <w:r w:rsidR="002F3D04" w:rsidRPr="008B50DF">
        <w:rPr>
          <w:lang w:val="ro-RO"/>
        </w:rPr>
        <w:t xml:space="preserve"> </w:t>
      </w:r>
      <w:r w:rsidR="00317990" w:rsidRPr="008B50DF">
        <w:rPr>
          <w:lang w:val="ro-RO"/>
        </w:rPr>
        <w:t>izolată</w:t>
      </w:r>
      <w:r w:rsidR="00FD5034" w:rsidRPr="008B50DF">
        <w:rPr>
          <w:lang w:val="ro-RO"/>
        </w:rPr>
        <w:t xml:space="preserve"> </w:t>
      </w:r>
      <w:r w:rsidR="002F3D04" w:rsidRPr="008B50DF">
        <w:rPr>
          <w:lang w:val="ro-RO"/>
        </w:rPr>
        <w:t>dispune de</w:t>
      </w:r>
      <w:r w:rsidR="00767C62" w:rsidRPr="008B50DF">
        <w:rPr>
          <w:lang w:val="ro-RO"/>
        </w:rPr>
        <w:t xml:space="preserve"> </w:t>
      </w:r>
      <w:r w:rsidR="002F3D04" w:rsidRPr="008B50DF">
        <w:rPr>
          <w:lang w:val="ro-RO"/>
        </w:rPr>
        <w:t xml:space="preserve">surse de energie regenerabile, un sistem de stocare a energiei și </w:t>
      </w:r>
      <w:r w:rsidR="00113B27" w:rsidRPr="008B50DF">
        <w:rPr>
          <w:lang w:val="ro-RO"/>
        </w:rPr>
        <w:t>consumatori</w:t>
      </w:r>
      <w:r w:rsidR="002F3D04" w:rsidRPr="008B50DF">
        <w:rPr>
          <w:lang w:val="ro-RO"/>
        </w:rPr>
        <w:t xml:space="preserve">. Asigurarea </w:t>
      </w:r>
      <w:r w:rsidR="004260D1" w:rsidRPr="008B50DF">
        <w:rPr>
          <w:lang w:val="ro-RO"/>
        </w:rPr>
        <w:t xml:space="preserve">unui management al energiei adecvat pentru microrețele este o problemă dificilă. Există abordări diferite pentru rezolvarea acestei probleme. În acest capitol </w:t>
      </w:r>
      <w:r w:rsidR="00703BDB" w:rsidRPr="008B50DF">
        <w:rPr>
          <w:lang w:val="ro-RO"/>
        </w:rPr>
        <w:t>se vor</w:t>
      </w:r>
      <w:r w:rsidR="004260D1" w:rsidRPr="008B50DF">
        <w:rPr>
          <w:lang w:val="ro-RO"/>
        </w:rPr>
        <w:t xml:space="preserve"> prezenta </w:t>
      </w:r>
      <w:r w:rsidR="00B27D5C" w:rsidRPr="008B50DF">
        <w:rPr>
          <w:lang w:val="ro-RO"/>
        </w:rPr>
        <w:t>trei</w:t>
      </w:r>
      <w:r w:rsidR="00F72248" w:rsidRPr="008B50DF">
        <w:rPr>
          <w:lang w:val="ro-RO"/>
        </w:rPr>
        <w:t xml:space="preserve"> algoritmi folosiți în managementul energiei pentru microrețele, </w:t>
      </w:r>
      <w:r w:rsidR="00322CE1" w:rsidRPr="008B50DF">
        <w:rPr>
          <w:lang w:val="ro-RO"/>
        </w:rPr>
        <w:t>respectiv câteva idei despre</w:t>
      </w:r>
      <w:r w:rsidR="00F72248" w:rsidRPr="008B50DF">
        <w:rPr>
          <w:lang w:val="ro-RO"/>
        </w:rPr>
        <w:t xml:space="preserve"> algoritmul folosit pentru realizarea lucrării de diplomă.</w:t>
      </w:r>
    </w:p>
    <w:p w14:paraId="3021CB3D" w14:textId="36A7F9D2" w:rsidR="00CE4BC7" w:rsidRPr="008B50DF" w:rsidRDefault="00840489" w:rsidP="00A31401">
      <w:pPr>
        <w:pStyle w:val="Primindentpentrucorptext"/>
        <w:rPr>
          <w:lang w:val="ro-RO"/>
        </w:rPr>
      </w:pPr>
      <w:r w:rsidRPr="008B50DF">
        <w:rPr>
          <w:lang w:val="ro-RO"/>
        </w:rPr>
        <w:t>Primul algoritm folosit pentru rezolvarea problemei planificării zilnice este Harmony Search Optimization.</w:t>
      </w:r>
      <w:r w:rsidR="00B409B1" w:rsidRPr="008B50DF">
        <w:rPr>
          <w:lang w:val="ro-RO"/>
        </w:rPr>
        <w:t xml:space="preserve"> </w:t>
      </w:r>
      <w:r w:rsidR="009B1F9A" w:rsidRPr="008B50DF">
        <w:rPr>
          <w:lang w:val="ro-RO"/>
        </w:rPr>
        <w:t>Acest procedeu a fost d</w:t>
      </w:r>
      <w:r w:rsidR="00B409B1" w:rsidRPr="008B50DF">
        <w:rPr>
          <w:lang w:val="ro-RO"/>
        </w:rPr>
        <w:t xml:space="preserve">ezvoltat de Geem și colaboratorii în [1], </w:t>
      </w:r>
      <w:r w:rsidR="004D5E8F" w:rsidRPr="008B50DF">
        <w:rPr>
          <w:lang w:val="ro-RO"/>
        </w:rPr>
        <w:t>având</w:t>
      </w:r>
      <w:r w:rsidR="00B409B1" w:rsidRPr="008B50DF">
        <w:rPr>
          <w:lang w:val="ro-RO"/>
        </w:rPr>
        <w:t xml:space="preserve"> aceeași structură de bază ca și alți algoritmi</w:t>
      </w:r>
      <w:r w:rsidR="008C25EB" w:rsidRPr="008B50DF">
        <w:rPr>
          <w:lang w:val="ro-RO"/>
        </w:rPr>
        <w:t xml:space="preserve"> </w:t>
      </w:r>
      <w:r w:rsidR="00B409B1" w:rsidRPr="008B50DF">
        <w:rPr>
          <w:lang w:val="ro-RO"/>
        </w:rPr>
        <w:t>metaeuristic</w:t>
      </w:r>
      <w:r w:rsidR="008C25EB" w:rsidRPr="008B50DF">
        <w:rPr>
          <w:lang w:val="ro-RO"/>
        </w:rPr>
        <w:t>i de căutare</w:t>
      </w:r>
      <w:r w:rsidR="00B409B1" w:rsidRPr="008B50DF">
        <w:rPr>
          <w:lang w:val="ro-RO"/>
        </w:rPr>
        <w:t>, cu caracteristici cum ar fi păstrarea istoriei vectorilor anteriori</w:t>
      </w:r>
      <w:r w:rsidR="00F835AE" w:rsidRPr="008B50DF">
        <w:rPr>
          <w:lang w:val="ro-RO"/>
        </w:rPr>
        <w:t xml:space="preserve">, </w:t>
      </w:r>
      <w:r w:rsidR="00B80C08" w:rsidRPr="008B50DF">
        <w:rPr>
          <w:lang w:val="ro-RO"/>
        </w:rPr>
        <w:t xml:space="preserve">variind rata lor de adaptare în timpul procesului de căutare (similar algoritmului Simulated Annealing) și luând în considerare mai mulți vectori simultan. Ceea ce </w:t>
      </w:r>
      <w:r w:rsidR="00D84A46" w:rsidRPr="008B50DF">
        <w:rPr>
          <w:lang w:val="ro-RO"/>
        </w:rPr>
        <w:t>îl</w:t>
      </w:r>
      <w:r w:rsidR="00B80C08" w:rsidRPr="008B50DF">
        <w:rPr>
          <w:lang w:val="ro-RO"/>
        </w:rPr>
        <w:t xml:space="preserve"> face diferit este</w:t>
      </w:r>
      <w:r w:rsidR="00B27306" w:rsidRPr="008B50DF">
        <w:rPr>
          <w:lang w:val="ro-RO"/>
        </w:rPr>
        <w:t xml:space="preserve"> noua metodă de generare a soluției: noul vector este generat de toți vectorii existenți, algoritmul nu necesită modele de probabilitate </w:t>
      </w:r>
      <w:r w:rsidR="001C62E0" w:rsidRPr="008B50DF">
        <w:rPr>
          <w:lang w:val="ro-RO"/>
        </w:rPr>
        <w:t>pentru a estima</w:t>
      </w:r>
      <w:r w:rsidR="00B27306" w:rsidRPr="008B50DF">
        <w:rPr>
          <w:lang w:val="ro-RO"/>
        </w:rPr>
        <w:t xml:space="preserve"> o distribuire a unor noi valori promițătoare și noile valori sunt selectate din memorie, precum și </w:t>
      </w:r>
      <w:r w:rsidR="00A90250" w:rsidRPr="008B50DF">
        <w:rPr>
          <w:lang w:val="ro-RO"/>
        </w:rPr>
        <w:t xml:space="preserve">eventualele intervale de valori </w:t>
      </w:r>
      <w:r w:rsidR="00B27306" w:rsidRPr="008B50DF">
        <w:rPr>
          <w:lang w:val="ro-RO"/>
        </w:rPr>
        <w:t>[2].</w:t>
      </w:r>
      <w:r w:rsidR="007B4EE3" w:rsidRPr="008B50DF">
        <w:rPr>
          <w:lang w:val="ro-RO"/>
        </w:rPr>
        <w:t xml:space="preserve"> </w:t>
      </w:r>
    </w:p>
    <w:p w14:paraId="56DB8176" w14:textId="6EC88227" w:rsidR="00637996" w:rsidRPr="008B50DF" w:rsidRDefault="007B4EE3" w:rsidP="00C67494">
      <w:pPr>
        <w:pStyle w:val="Primindentpentrucorptext"/>
        <w:rPr>
          <w:lang w:val="ro-RO"/>
        </w:rPr>
      </w:pPr>
      <w:r w:rsidRPr="008B50DF">
        <w:rPr>
          <w:lang w:val="ro-RO"/>
        </w:rPr>
        <w:t>Harmony Search a fost inspirat din procesul în care muzicienii o utilizează pentru a obține o armonie plăcută.</w:t>
      </w:r>
      <w:r w:rsidR="00DD124C" w:rsidRPr="008B50DF">
        <w:rPr>
          <w:lang w:val="ro-RO"/>
        </w:rPr>
        <w:t xml:space="preserve"> În acest caz, calitatea estetică a muzicii este înlocuită cu funcția obiectiv. Deoarece pitch-ul fiecărui instrument influențează estetica generală a muzicii, ele sunt reprezentate </w:t>
      </w:r>
      <w:r w:rsidR="003F5232" w:rsidRPr="008B50DF">
        <w:rPr>
          <w:lang w:val="ro-RO"/>
        </w:rPr>
        <w:t>de variabilele de decizie a problemei de optimizare, formând împreună vectorul de soluție.</w:t>
      </w:r>
      <w:r w:rsidR="00D730CF" w:rsidRPr="008B50DF">
        <w:rPr>
          <w:lang w:val="ro-RO"/>
        </w:rPr>
        <w:t xml:space="preserve"> În procesul lor de improvizație muzicienii au trei opțiuni: să folosească un pitch din memorie, să adapteze ușor un pitch din memorie sau să utilizeze un pitch aleatoriu din intervalul posibil. Prin urmare, în procesul de optimizare, o variabilă de decizie poate primi o valoare </w:t>
      </w:r>
      <w:r w:rsidR="000C7F4B" w:rsidRPr="008B50DF">
        <w:rPr>
          <w:lang w:val="ro-RO"/>
        </w:rPr>
        <w:t>din memoria armonică, poate primi o valoare din memoria armonică care a fost ușor ajustată sau poate primi o valoare aleatorie din intervalul posibil definit la începutul algoritmului de optimizare.</w:t>
      </w:r>
      <w:r w:rsidR="00BE0B04" w:rsidRPr="008B50DF">
        <w:rPr>
          <w:lang w:val="ro-RO"/>
        </w:rPr>
        <w:t xml:space="preserve"> Există trei parametri care influențează performanța algoritmului: rata de luare în considerare a armoniei, rata de ajustare a pitch-ului și lățimea de bandă. Probabilitatea alegerii unei armonii din memoria armonică este dată de către rata de luare în considerare a armoniei. Rata de ajustare a pitch-ului reprezintă probabilitatea ajustării unei armonii din memoria armonică. Lățimea de bandă este folosit pentru a obține un echilibru între un proces local de optimizare și unul global.</w:t>
      </w:r>
      <w:r w:rsidR="009C55B4" w:rsidRPr="008B50DF">
        <w:rPr>
          <w:lang w:val="ro-RO"/>
        </w:rPr>
        <w:t xml:space="preserve"> După ce variabilele de decizie primesc noi valori și se formează un nou vector de soluție posibil, se evaluează folosind funcția obiectiv.</w:t>
      </w:r>
      <w:r w:rsidR="00D927F2" w:rsidRPr="008B50DF">
        <w:rPr>
          <w:lang w:val="ro-RO"/>
        </w:rPr>
        <w:t xml:space="preserve"> Dacă noul vector de soluție îndeplinește toate constrângerile și este mai bun decât cel mai rău vector de soluție din memoria armonică, atunci acesta din urmă va fi înlocuit.</w:t>
      </w:r>
      <w:r w:rsidR="005746B8" w:rsidRPr="008B50DF">
        <w:rPr>
          <w:lang w:val="ro-RO"/>
        </w:rPr>
        <w:t xml:space="preserve"> </w:t>
      </w:r>
      <w:r w:rsidR="00BA5A0C" w:rsidRPr="008B50DF">
        <w:rPr>
          <w:lang w:val="ro-RO"/>
        </w:rPr>
        <w:t xml:space="preserve">În </w:t>
      </w:r>
      <w:r w:rsidR="001D645B" w:rsidRPr="008B50DF">
        <w:rPr>
          <w:lang w:val="ro-RO"/>
        </w:rPr>
        <w:t>Figura</w:t>
      </w:r>
      <w:r w:rsidR="00BA5A0C" w:rsidRPr="008B50DF">
        <w:rPr>
          <w:lang w:val="ro-RO"/>
        </w:rPr>
        <w:t xml:space="preserve"> 1 sunt prezentați pași</w:t>
      </w:r>
      <w:r w:rsidR="007F1C06" w:rsidRPr="008B50DF">
        <w:rPr>
          <w:lang w:val="ro-RO"/>
        </w:rPr>
        <w:t>i</w:t>
      </w:r>
      <w:r w:rsidR="00BA5A0C" w:rsidRPr="008B50DF">
        <w:rPr>
          <w:lang w:val="ro-RO"/>
        </w:rPr>
        <w:t xml:space="preserve"> folosiți în algoritmul Harmony Search Optimization.</w:t>
      </w:r>
      <w:r w:rsidR="000F734C" w:rsidRPr="008B50DF">
        <w:rPr>
          <w:lang w:val="ro-RO"/>
        </w:rPr>
        <w:t xml:space="preserve"> Algoritmul </w:t>
      </w:r>
      <w:r w:rsidR="007B7F6E" w:rsidRPr="008B50DF">
        <w:rPr>
          <w:lang w:val="ro-RO"/>
        </w:rPr>
        <w:t>se termină</w:t>
      </w:r>
      <w:r w:rsidR="00424E31" w:rsidRPr="008B50DF">
        <w:rPr>
          <w:lang w:val="ro-RO"/>
        </w:rPr>
        <w:t xml:space="preserve"> atunci când se validează condiția de stop, deobicei </w:t>
      </w:r>
      <w:r w:rsidR="00EB1BE3" w:rsidRPr="008B50DF">
        <w:rPr>
          <w:lang w:val="ro-RO"/>
        </w:rPr>
        <w:t>fiind numărul maxim de iterații.</w:t>
      </w:r>
    </w:p>
    <w:p w14:paraId="3DE055F2" w14:textId="624DE786" w:rsidR="00C67494" w:rsidRPr="008B50DF" w:rsidRDefault="00C67494" w:rsidP="00C67494">
      <w:pPr>
        <w:pStyle w:val="Primindentpentrucorptext"/>
        <w:rPr>
          <w:lang w:val="ro-RO"/>
        </w:rPr>
      </w:pPr>
    </w:p>
    <w:p w14:paraId="379876AD" w14:textId="77777777" w:rsidR="001D645B" w:rsidRPr="008B50DF" w:rsidRDefault="00E331CE" w:rsidP="001D645B">
      <w:pPr>
        <w:pStyle w:val="Primindentpentrucorptext"/>
        <w:keepNext/>
        <w:jc w:val="center"/>
        <w:rPr>
          <w:lang w:val="ro-RO"/>
        </w:rPr>
      </w:pPr>
      <w:r w:rsidRPr="008B50DF">
        <w:rPr>
          <w:noProof/>
          <w:lang w:val="ro-RO"/>
        </w:rPr>
        <w:drawing>
          <wp:inline distT="0" distB="0" distL="0" distR="0" wp14:anchorId="1FAB6C7F" wp14:editId="4633AA6D">
            <wp:extent cx="2737304" cy="2028825"/>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741" cy="2051384"/>
                    </a:xfrm>
                    <a:prstGeom prst="rect">
                      <a:avLst/>
                    </a:prstGeom>
                    <a:noFill/>
                    <a:ln>
                      <a:noFill/>
                    </a:ln>
                  </pic:spPr>
                </pic:pic>
              </a:graphicData>
            </a:graphic>
          </wp:inline>
        </w:drawing>
      </w:r>
    </w:p>
    <w:p w14:paraId="61B7EBE0" w14:textId="316FCA73" w:rsidR="00C67494" w:rsidRPr="008B50DF" w:rsidRDefault="001D645B" w:rsidP="001D645B">
      <w:pPr>
        <w:pStyle w:val="Legend"/>
        <w:rPr>
          <w:lang w:val="ro-RO"/>
        </w:rPr>
      </w:pPr>
      <w:r w:rsidRPr="008B50DF">
        <w:rPr>
          <w:lang w:val="ro-RO"/>
        </w:rPr>
        <w:t xml:space="preserve">Figură </w:t>
      </w:r>
      <w:r w:rsidR="00DE34AD" w:rsidRPr="008B50DF">
        <w:rPr>
          <w:lang w:val="ro-RO"/>
        </w:rPr>
        <w:fldChar w:fldCharType="begin"/>
      </w:r>
      <w:r w:rsidR="00DE34AD" w:rsidRPr="008B50DF">
        <w:rPr>
          <w:lang w:val="ro-RO"/>
        </w:rPr>
        <w:instrText xml:space="preserve"> SEQ Figură \* ARABIC </w:instrText>
      </w:r>
      <w:r w:rsidR="00DE34AD" w:rsidRPr="008B50DF">
        <w:rPr>
          <w:lang w:val="ro-RO"/>
        </w:rPr>
        <w:fldChar w:fldCharType="separate"/>
      </w:r>
      <w:r w:rsidR="00A872E8">
        <w:rPr>
          <w:noProof/>
          <w:lang w:val="ro-RO"/>
        </w:rPr>
        <w:t>1</w:t>
      </w:r>
      <w:r w:rsidR="00DE34AD" w:rsidRPr="008B50DF">
        <w:rPr>
          <w:noProof/>
          <w:lang w:val="ro-RO"/>
        </w:rPr>
        <w:fldChar w:fldCharType="end"/>
      </w:r>
      <w:r w:rsidR="00DD05C2" w:rsidRPr="008B50DF">
        <w:rPr>
          <w:lang w:val="ro-RO"/>
        </w:rPr>
        <w:t>. Pașii utilizați de algoritmul Harmony Search Optimization</w:t>
      </w:r>
    </w:p>
    <w:p w14:paraId="3763DE83" w14:textId="77777777" w:rsidR="00C67494" w:rsidRPr="008B50DF" w:rsidRDefault="00C67494" w:rsidP="00C67494">
      <w:pPr>
        <w:pStyle w:val="Primindentpentrucorptext"/>
        <w:rPr>
          <w:lang w:val="ro-RO"/>
        </w:rPr>
      </w:pPr>
    </w:p>
    <w:p w14:paraId="3E02621C" w14:textId="68C25B8C" w:rsidR="00637996" w:rsidRPr="008B50DF" w:rsidRDefault="006244FB" w:rsidP="00DB6CCC">
      <w:pPr>
        <w:pStyle w:val="Primindentpentrucorptext"/>
        <w:rPr>
          <w:lang w:val="ro-RO"/>
        </w:rPr>
      </w:pPr>
      <w:r w:rsidRPr="008B50DF">
        <w:rPr>
          <w:lang w:val="ro-RO"/>
        </w:rPr>
        <w:lastRenderedPageBreak/>
        <w:t>Rezultate</w:t>
      </w:r>
      <w:r w:rsidR="00DD4115" w:rsidRPr="008B50DF">
        <w:rPr>
          <w:lang w:val="ro-RO"/>
        </w:rPr>
        <w:t xml:space="preserve">le obținute prin intermediul acestui algoritm arată </w:t>
      </w:r>
      <w:r w:rsidR="009E321B" w:rsidRPr="008B50DF">
        <w:rPr>
          <w:lang w:val="ro-RO"/>
        </w:rPr>
        <w:t xml:space="preserve">că este o soluție </w:t>
      </w:r>
      <w:r w:rsidR="009C2279" w:rsidRPr="008B50DF">
        <w:rPr>
          <w:lang w:val="ro-RO"/>
        </w:rPr>
        <w:t xml:space="preserve">viabilă pentru </w:t>
      </w:r>
      <w:r w:rsidR="006B674D" w:rsidRPr="008B50DF">
        <w:rPr>
          <w:lang w:val="ro-RO"/>
        </w:rPr>
        <w:t xml:space="preserve">programarea zilnică </w:t>
      </w:r>
      <w:r w:rsidR="00E3357F" w:rsidRPr="008B50DF">
        <w:rPr>
          <w:lang w:val="ro-RO"/>
        </w:rPr>
        <w:t>a unei microrețele i</w:t>
      </w:r>
      <w:r w:rsidR="00767559" w:rsidRPr="008B50DF">
        <w:rPr>
          <w:lang w:val="ro-RO"/>
        </w:rPr>
        <w:t>zolate</w:t>
      </w:r>
      <w:r w:rsidR="00E3357F" w:rsidRPr="008B50DF">
        <w:rPr>
          <w:lang w:val="ro-RO"/>
        </w:rPr>
        <w:t>. Cererea de sarcină este satisfăcută</w:t>
      </w:r>
      <w:r w:rsidR="00F2240B" w:rsidRPr="008B50DF">
        <w:rPr>
          <w:lang w:val="ro-RO"/>
        </w:rPr>
        <w:t xml:space="preserve"> de energiile regenerabile </w:t>
      </w:r>
      <w:r w:rsidR="00422511" w:rsidRPr="008B50DF">
        <w:rPr>
          <w:lang w:val="ro-RO"/>
        </w:rPr>
        <w:t>utilizate și starea de încărcare din baterii este în limitele predefinite.</w:t>
      </w:r>
      <w:r w:rsidR="008066A0" w:rsidRPr="008B50DF">
        <w:rPr>
          <w:lang w:val="ro-RO"/>
        </w:rPr>
        <w:t xml:space="preserve"> În plus, </w:t>
      </w:r>
      <w:r w:rsidR="008B695A" w:rsidRPr="008B50DF">
        <w:rPr>
          <w:lang w:val="ro-RO"/>
        </w:rPr>
        <w:t xml:space="preserve">se încarcă bateriile disponibile fără a produce o cantitate </w:t>
      </w:r>
      <w:r w:rsidR="00173D58" w:rsidRPr="008B50DF">
        <w:rPr>
          <w:lang w:val="ro-RO"/>
        </w:rPr>
        <w:t>mai mare de energie care nu poate fi stocată.</w:t>
      </w:r>
    </w:p>
    <w:p w14:paraId="0AC89288" w14:textId="171C2477" w:rsidR="0069675E" w:rsidRPr="008B50DF" w:rsidRDefault="00AF396D" w:rsidP="00DB6CCC">
      <w:pPr>
        <w:pStyle w:val="Primindentpentrucorptext"/>
        <w:rPr>
          <w:lang w:val="ro-RO"/>
        </w:rPr>
      </w:pPr>
      <w:r w:rsidRPr="008B50DF">
        <w:rPr>
          <w:lang w:val="ro-RO"/>
        </w:rPr>
        <w:t>A</w:t>
      </w:r>
      <w:r w:rsidR="00105CEF" w:rsidRPr="008B50DF">
        <w:rPr>
          <w:lang w:val="ro-RO"/>
        </w:rPr>
        <w:t xml:space="preserve"> doua procedură</w:t>
      </w:r>
      <w:r w:rsidRPr="008B50DF">
        <w:rPr>
          <w:lang w:val="ro-RO"/>
        </w:rPr>
        <w:t xml:space="preserve"> </w:t>
      </w:r>
      <w:r w:rsidR="00BF141E" w:rsidRPr="008B50DF">
        <w:rPr>
          <w:lang w:val="ro-RO"/>
        </w:rPr>
        <w:t>utilizat</w:t>
      </w:r>
      <w:r w:rsidR="00105CEF" w:rsidRPr="008B50DF">
        <w:rPr>
          <w:lang w:val="ro-RO"/>
        </w:rPr>
        <w:t>ă</w:t>
      </w:r>
      <w:r w:rsidR="00BF141E" w:rsidRPr="008B50DF">
        <w:rPr>
          <w:lang w:val="ro-RO"/>
        </w:rPr>
        <w:t xml:space="preserve"> este</w:t>
      </w:r>
      <w:r w:rsidR="00902CB6" w:rsidRPr="008B50DF">
        <w:rPr>
          <w:lang w:val="ro-RO"/>
        </w:rPr>
        <w:t xml:space="preserve"> P</w:t>
      </w:r>
      <w:r w:rsidR="00F862FE" w:rsidRPr="008B50DF">
        <w:rPr>
          <w:lang w:val="ro-RO"/>
        </w:rPr>
        <w:t>article Swarm Optimization.</w:t>
      </w:r>
      <w:r w:rsidR="001D4967" w:rsidRPr="008B50DF">
        <w:rPr>
          <w:lang w:val="ro-RO"/>
        </w:rPr>
        <w:t xml:space="preserve"> </w:t>
      </w:r>
      <w:r w:rsidR="003D39C5" w:rsidRPr="008B50DF">
        <w:rPr>
          <w:lang w:val="ro-RO"/>
        </w:rPr>
        <w:t xml:space="preserve">Dezvoltat de Kennedy </w:t>
      </w:r>
      <w:r w:rsidR="00992B7B" w:rsidRPr="008B50DF">
        <w:rPr>
          <w:lang w:val="ro-RO"/>
        </w:rPr>
        <w:t>și Eberhart în [3]</w:t>
      </w:r>
      <w:r w:rsidR="00BC2B5D" w:rsidRPr="008B50DF">
        <w:rPr>
          <w:lang w:val="ro-RO"/>
        </w:rPr>
        <w:t xml:space="preserve">, Particle Swarm Optimization </w:t>
      </w:r>
      <w:r w:rsidR="00D84055" w:rsidRPr="008B50DF">
        <w:rPr>
          <w:lang w:val="ro-RO"/>
        </w:rPr>
        <w:t xml:space="preserve">este o căutare stocastică </w:t>
      </w:r>
      <w:r w:rsidR="00183A71" w:rsidRPr="008B50DF">
        <w:rPr>
          <w:lang w:val="ro-RO"/>
        </w:rPr>
        <w:t xml:space="preserve">bazată pe populație, fiind </w:t>
      </w:r>
      <w:r w:rsidR="00C86CE1" w:rsidRPr="008B50DF">
        <w:rPr>
          <w:lang w:val="ro-RO"/>
        </w:rPr>
        <w:t xml:space="preserve">inspirat din comportamentul </w:t>
      </w:r>
      <w:r w:rsidR="00EA3FF4" w:rsidRPr="008B50DF">
        <w:rPr>
          <w:lang w:val="ro-RO"/>
        </w:rPr>
        <w:t xml:space="preserve">natural </w:t>
      </w:r>
      <w:r w:rsidR="00967FFC" w:rsidRPr="008B50DF">
        <w:rPr>
          <w:lang w:val="ro-RO"/>
        </w:rPr>
        <w:t>al</w:t>
      </w:r>
      <w:r w:rsidR="003F74D3" w:rsidRPr="008B50DF">
        <w:rPr>
          <w:lang w:val="ro-RO"/>
        </w:rPr>
        <w:t xml:space="preserve"> unui stol de păsări</w:t>
      </w:r>
      <w:r w:rsidR="003A5FA5" w:rsidRPr="008B50DF">
        <w:rPr>
          <w:lang w:val="ro-RO"/>
        </w:rPr>
        <w:t xml:space="preserve"> sau al unui ban</w:t>
      </w:r>
      <w:r w:rsidR="00A22CAA" w:rsidRPr="008B50DF">
        <w:rPr>
          <w:lang w:val="ro-RO"/>
        </w:rPr>
        <w:t>c</w:t>
      </w:r>
      <w:r w:rsidR="003A5FA5" w:rsidRPr="008B50DF">
        <w:rPr>
          <w:lang w:val="ro-RO"/>
        </w:rPr>
        <w:t xml:space="preserve"> de pești</w:t>
      </w:r>
      <w:r w:rsidR="002924D3" w:rsidRPr="008B50DF">
        <w:rPr>
          <w:lang w:val="ro-RO"/>
        </w:rPr>
        <w:t xml:space="preserve"> pentru căutarea hranei lor. </w:t>
      </w:r>
      <w:r w:rsidR="00FE7882" w:rsidRPr="008B50DF">
        <w:rPr>
          <w:lang w:val="ro-RO"/>
        </w:rPr>
        <w:t xml:space="preserve">Similar cu alți algoritmi de căutare metaeuristici, </w:t>
      </w:r>
      <w:r w:rsidR="00723A4D" w:rsidRPr="008B50DF">
        <w:rPr>
          <w:lang w:val="ro-RO"/>
        </w:rPr>
        <w:t xml:space="preserve">Particle Swarm Optimization începe cu o populație generată </w:t>
      </w:r>
      <w:r w:rsidR="00CF05A0" w:rsidRPr="008B50DF">
        <w:rPr>
          <w:lang w:val="ro-RO"/>
        </w:rPr>
        <w:t xml:space="preserve">aleatoriu de soluții posibile și converge în mod ideal spre soluția optimă </w:t>
      </w:r>
      <w:r w:rsidR="00BC5157" w:rsidRPr="008B50DF">
        <w:rPr>
          <w:lang w:val="ro-RO"/>
        </w:rPr>
        <w:t xml:space="preserve">globală a problemei. </w:t>
      </w:r>
      <w:r w:rsidR="005063E1" w:rsidRPr="008B50DF">
        <w:rPr>
          <w:lang w:val="ro-RO"/>
        </w:rPr>
        <w:t xml:space="preserve">Spre deosebire </w:t>
      </w:r>
      <w:r w:rsidR="00783D32" w:rsidRPr="008B50DF">
        <w:rPr>
          <w:lang w:val="ro-RO"/>
        </w:rPr>
        <w:t xml:space="preserve">de alte tehnici de optimizare, algoritmul Particle Swarm Optimization adaptează fiecare dintre </w:t>
      </w:r>
      <w:r w:rsidR="00255720" w:rsidRPr="008B50DF">
        <w:rPr>
          <w:lang w:val="ro-RO"/>
        </w:rPr>
        <w:t xml:space="preserve">soluțiile sale posibile bazate pe cel mai bun rezultat al acestora, precum și pe cel mai bun rezultat </w:t>
      </w:r>
      <w:r w:rsidR="00951985" w:rsidRPr="008B50DF">
        <w:rPr>
          <w:lang w:val="ro-RO"/>
        </w:rPr>
        <w:t>general al întregii populații.</w:t>
      </w:r>
      <w:r w:rsidR="00432B5A" w:rsidRPr="008B50DF">
        <w:rPr>
          <w:lang w:val="ro-RO"/>
        </w:rPr>
        <w:t xml:space="preserve"> Parametrii utilizați pentru generarea de noi soluții </w:t>
      </w:r>
      <w:r w:rsidR="006E1440" w:rsidRPr="008B50DF">
        <w:rPr>
          <w:lang w:val="ro-RO"/>
        </w:rPr>
        <w:t>variază de la o versiune a algoritmului la alta [4].</w:t>
      </w:r>
    </w:p>
    <w:p w14:paraId="5C82A590" w14:textId="5CBF37CA" w:rsidR="00144514" w:rsidRPr="008B50DF" w:rsidRDefault="00723AD2" w:rsidP="00DB6CCC">
      <w:pPr>
        <w:pStyle w:val="Primindentpentrucorptext"/>
        <w:rPr>
          <w:lang w:val="ro-RO"/>
        </w:rPr>
      </w:pPr>
      <w:r w:rsidRPr="008B50DF">
        <w:rPr>
          <w:lang w:val="ro-RO"/>
        </w:rPr>
        <w:t>Algoritmul Parti</w:t>
      </w:r>
      <w:r w:rsidR="00C02CE9" w:rsidRPr="008B50DF">
        <w:rPr>
          <w:lang w:val="ro-RO"/>
        </w:rPr>
        <w:t>c</w:t>
      </w:r>
      <w:r w:rsidRPr="008B50DF">
        <w:rPr>
          <w:lang w:val="ro-RO"/>
        </w:rPr>
        <w:t>le Swarm Optimization</w:t>
      </w:r>
      <w:r w:rsidR="00556C13" w:rsidRPr="008B50DF">
        <w:rPr>
          <w:lang w:val="ro-RO"/>
        </w:rPr>
        <w:t xml:space="preserve"> încearcă să imite comportamentul animalelor </w:t>
      </w:r>
      <w:r w:rsidR="00165BDD" w:rsidRPr="008B50DF">
        <w:rPr>
          <w:lang w:val="ro-RO"/>
        </w:rPr>
        <w:t xml:space="preserve">în căutarea lor </w:t>
      </w:r>
      <w:r w:rsidR="001918F8" w:rsidRPr="008B50DF">
        <w:rPr>
          <w:lang w:val="ro-RO"/>
        </w:rPr>
        <w:t>pentru</w:t>
      </w:r>
      <w:r w:rsidR="00165BDD" w:rsidRPr="008B50DF">
        <w:rPr>
          <w:lang w:val="ro-RO"/>
        </w:rPr>
        <w:t xml:space="preserve"> hrană. Stolul de păsări sau bancul de pești </w:t>
      </w:r>
      <w:r w:rsidR="007001F8" w:rsidRPr="008B50DF">
        <w:rPr>
          <w:lang w:val="ro-RO"/>
        </w:rPr>
        <w:t>este reprezentat de</w:t>
      </w:r>
      <w:r w:rsidR="00B00578" w:rsidRPr="008B50DF">
        <w:rPr>
          <w:lang w:val="ro-RO"/>
        </w:rPr>
        <w:t xml:space="preserve"> către </w:t>
      </w:r>
      <w:r w:rsidR="00A32D16" w:rsidRPr="008B50DF">
        <w:rPr>
          <w:lang w:val="ro-RO"/>
        </w:rPr>
        <w:t>populație</w:t>
      </w:r>
      <w:r w:rsidR="00B00578" w:rsidRPr="008B50DF">
        <w:rPr>
          <w:lang w:val="ro-RO"/>
        </w:rPr>
        <w:t xml:space="preserve">, fiecare particulă </w:t>
      </w:r>
      <w:r w:rsidR="001F74FD" w:rsidRPr="008B50DF">
        <w:rPr>
          <w:lang w:val="ro-RO"/>
        </w:rPr>
        <w:t>preluând rolul unui individ.</w:t>
      </w:r>
      <w:r w:rsidR="00AB5471" w:rsidRPr="008B50DF">
        <w:rPr>
          <w:lang w:val="ro-RO"/>
        </w:rPr>
        <w:t xml:space="preserve"> Funcția obie</w:t>
      </w:r>
      <w:r w:rsidR="007207B1" w:rsidRPr="008B50DF">
        <w:rPr>
          <w:lang w:val="ro-RO"/>
        </w:rPr>
        <w:t xml:space="preserve">ctiv </w:t>
      </w:r>
      <w:r w:rsidR="00EA0B4E" w:rsidRPr="008B50DF">
        <w:rPr>
          <w:lang w:val="ro-RO"/>
        </w:rPr>
        <w:t>reprezintă sursa de hrană.</w:t>
      </w:r>
      <w:r w:rsidR="00434C3C" w:rsidRPr="008B50DF">
        <w:rPr>
          <w:lang w:val="ro-RO"/>
        </w:rPr>
        <w:t xml:space="preserve"> Dimensiunea problemei este dată de</w:t>
      </w:r>
      <w:r w:rsidR="00781404" w:rsidRPr="008B50DF">
        <w:rPr>
          <w:lang w:val="ro-RO"/>
        </w:rPr>
        <w:t xml:space="preserve"> către</w:t>
      </w:r>
      <w:r w:rsidR="00434C3C" w:rsidRPr="008B50DF">
        <w:rPr>
          <w:lang w:val="ro-RO"/>
        </w:rPr>
        <w:t xml:space="preserve"> numărul de </w:t>
      </w:r>
      <w:r w:rsidR="003B4BD0" w:rsidRPr="008B50DF">
        <w:rPr>
          <w:lang w:val="ro-RO"/>
        </w:rPr>
        <w:t>variabile de decizie.</w:t>
      </w:r>
      <w:r w:rsidR="00781404" w:rsidRPr="008B50DF">
        <w:rPr>
          <w:lang w:val="ro-RO"/>
        </w:rPr>
        <w:t xml:space="preserve"> </w:t>
      </w:r>
      <w:r w:rsidR="008C3165" w:rsidRPr="008B50DF">
        <w:rPr>
          <w:lang w:val="ro-RO"/>
        </w:rPr>
        <w:t xml:space="preserve">În căutarea </w:t>
      </w:r>
      <w:r w:rsidR="00443806" w:rsidRPr="008B50DF">
        <w:rPr>
          <w:lang w:val="ro-RO"/>
        </w:rPr>
        <w:t>hranei animalele își adaptează poziția atât individual, cât și colectiv.</w:t>
      </w:r>
      <w:r w:rsidR="008A2885" w:rsidRPr="008B50DF">
        <w:rPr>
          <w:lang w:val="ro-RO"/>
        </w:rPr>
        <w:t xml:space="preserve"> </w:t>
      </w:r>
      <w:r w:rsidR="009D0D6A" w:rsidRPr="008B50DF">
        <w:rPr>
          <w:lang w:val="ro-RO"/>
        </w:rPr>
        <w:t xml:space="preserve">Prin urmare, </w:t>
      </w:r>
      <w:r w:rsidR="00A1182D" w:rsidRPr="008B50DF">
        <w:rPr>
          <w:lang w:val="ro-RO"/>
        </w:rPr>
        <w:t xml:space="preserve">în procesul de optimizare, atât cea mai bună poziție a particulei cât și cea mai bună poziție </w:t>
      </w:r>
      <w:r w:rsidR="004D0BFE" w:rsidRPr="008B50DF">
        <w:rPr>
          <w:lang w:val="ro-RO"/>
        </w:rPr>
        <w:t>a întreg</w:t>
      </w:r>
      <w:r w:rsidR="003F6796" w:rsidRPr="008B50DF">
        <w:rPr>
          <w:lang w:val="ro-RO"/>
        </w:rPr>
        <w:t xml:space="preserve">ii </w:t>
      </w:r>
      <w:r w:rsidR="00483C7A" w:rsidRPr="008B50DF">
        <w:rPr>
          <w:lang w:val="ro-RO"/>
        </w:rPr>
        <w:t>populații</w:t>
      </w:r>
      <w:r w:rsidR="004D0BFE" w:rsidRPr="008B50DF">
        <w:rPr>
          <w:lang w:val="ro-RO"/>
        </w:rPr>
        <w:t xml:space="preserve"> sunt luate în considerare atunci când se generează </w:t>
      </w:r>
      <w:r w:rsidR="002163DC" w:rsidRPr="008B50DF">
        <w:rPr>
          <w:lang w:val="ro-RO"/>
        </w:rPr>
        <w:t xml:space="preserve">noi soluții posibile. Algoritmul începe cu </w:t>
      </w:r>
      <w:r w:rsidR="000851B5" w:rsidRPr="008B50DF">
        <w:rPr>
          <w:lang w:val="ro-RO"/>
        </w:rPr>
        <w:t xml:space="preserve">o mulțime inițială de particule </w:t>
      </w:r>
      <w:r w:rsidR="00946A65" w:rsidRPr="008B50DF">
        <w:rPr>
          <w:lang w:val="ro-RO"/>
        </w:rPr>
        <w:t>generate aleatoriu</w:t>
      </w:r>
      <w:r w:rsidR="00ED211F" w:rsidRPr="008B50DF">
        <w:rPr>
          <w:lang w:val="ro-RO"/>
        </w:rPr>
        <w:t xml:space="preserve"> în spațiul de căutare.</w:t>
      </w:r>
      <w:r w:rsidR="001634D7" w:rsidRPr="008B50DF">
        <w:rPr>
          <w:lang w:val="ro-RO"/>
        </w:rPr>
        <w:t xml:space="preserve"> Pa</w:t>
      </w:r>
      <w:r w:rsidR="008D0E7E" w:rsidRPr="008B50DF">
        <w:rPr>
          <w:lang w:val="ro-RO"/>
        </w:rPr>
        <w:t xml:space="preserve">rticulele sunt inițializate </w:t>
      </w:r>
      <w:r w:rsidR="00B457BF" w:rsidRPr="008B50DF">
        <w:rPr>
          <w:lang w:val="ro-RO"/>
        </w:rPr>
        <w:t xml:space="preserve">fiecare cu o poziție aleatorie și o viteză aleatorie. Pe măsură ce se mișcă </w:t>
      </w:r>
      <w:r w:rsidR="003C3644" w:rsidRPr="008B50DF">
        <w:rPr>
          <w:lang w:val="ro-RO"/>
        </w:rPr>
        <w:t>populația</w:t>
      </w:r>
      <w:r w:rsidR="00B457BF" w:rsidRPr="008B50DF">
        <w:rPr>
          <w:lang w:val="ro-RO"/>
        </w:rPr>
        <w:t>, fiecare particulă este actualizat</w:t>
      </w:r>
      <w:r w:rsidR="00AD5966" w:rsidRPr="008B50DF">
        <w:rPr>
          <w:lang w:val="ro-RO"/>
        </w:rPr>
        <w:t>ă cu o nouă poziție și o nouă viteză.</w:t>
      </w:r>
      <w:r w:rsidR="00C95DA8" w:rsidRPr="008B50DF">
        <w:rPr>
          <w:lang w:val="ro-RO"/>
        </w:rPr>
        <w:t xml:space="preserve"> </w:t>
      </w:r>
      <w:r w:rsidR="00A346F1" w:rsidRPr="008B50DF">
        <w:rPr>
          <w:lang w:val="ro-RO"/>
        </w:rPr>
        <w:t xml:space="preserve">Viteza nouă </w:t>
      </w:r>
      <w:r w:rsidR="00D21AD1" w:rsidRPr="008B50DF">
        <w:rPr>
          <w:lang w:val="ro-RO"/>
        </w:rPr>
        <w:t xml:space="preserve">a particulelor se calculează pe baza vitezei sale curente, a celei mai bune poziții și a </w:t>
      </w:r>
      <w:r w:rsidR="00B91024" w:rsidRPr="008B50DF">
        <w:rPr>
          <w:lang w:val="ro-RO"/>
        </w:rPr>
        <w:t xml:space="preserve">celei mai bune poziții a </w:t>
      </w:r>
      <w:r w:rsidR="00075CEB" w:rsidRPr="008B50DF">
        <w:rPr>
          <w:lang w:val="ro-RO"/>
        </w:rPr>
        <w:t>mulțimii</w:t>
      </w:r>
      <w:r w:rsidR="00B91024" w:rsidRPr="008B50DF">
        <w:rPr>
          <w:lang w:val="ro-RO"/>
        </w:rPr>
        <w:t xml:space="preserve">. Poziția nouă se calculează utilizând poziția curentă </w:t>
      </w:r>
      <w:r w:rsidR="00651213" w:rsidRPr="008B50DF">
        <w:rPr>
          <w:lang w:val="ro-RO"/>
        </w:rPr>
        <w:t>și viteza nouă calculată.</w:t>
      </w:r>
      <w:r w:rsidR="00C16A26" w:rsidRPr="008B50DF">
        <w:rPr>
          <w:lang w:val="ro-RO"/>
        </w:rPr>
        <w:t xml:space="preserve"> </w:t>
      </w:r>
      <w:r w:rsidR="00BA54F6" w:rsidRPr="008B50DF">
        <w:rPr>
          <w:lang w:val="ro-RO"/>
        </w:rPr>
        <w:t xml:space="preserve">Când se calculează </w:t>
      </w:r>
      <w:r w:rsidR="006C55E7" w:rsidRPr="008B50DF">
        <w:rPr>
          <w:lang w:val="ro-RO"/>
        </w:rPr>
        <w:t>noua viteză și poziție pentru fiecare particulă se utilizează trei parametri</w:t>
      </w:r>
      <w:r w:rsidR="00D5489E" w:rsidRPr="008B50DF">
        <w:rPr>
          <w:lang w:val="ro-RO"/>
        </w:rPr>
        <w:t>: greutatea inerției</w:t>
      </w:r>
      <w:r w:rsidR="00B154FC" w:rsidRPr="008B50DF">
        <w:rPr>
          <w:lang w:val="ro-RO"/>
        </w:rPr>
        <w:t xml:space="preserve">, greutatea cognitivă și greutatea socială. Greutatea inerției </w:t>
      </w:r>
      <w:r w:rsidR="00AC61EA" w:rsidRPr="008B50DF">
        <w:rPr>
          <w:lang w:val="ro-RO"/>
        </w:rPr>
        <w:t xml:space="preserve">reprezintă cantitatea de influență </w:t>
      </w:r>
      <w:r w:rsidR="00517206" w:rsidRPr="008B50DF">
        <w:rPr>
          <w:lang w:val="ro-RO"/>
        </w:rPr>
        <w:t xml:space="preserve">pe care o are </w:t>
      </w:r>
      <w:r w:rsidR="00C91552" w:rsidRPr="008B50DF">
        <w:rPr>
          <w:lang w:val="ro-RO"/>
        </w:rPr>
        <w:t>viteza curentă asupra celei următoare.</w:t>
      </w:r>
      <w:r w:rsidR="0074464C" w:rsidRPr="008B50DF">
        <w:rPr>
          <w:lang w:val="ro-RO"/>
        </w:rPr>
        <w:t xml:space="preserve"> </w:t>
      </w:r>
      <w:r w:rsidR="00336371" w:rsidRPr="008B50DF">
        <w:rPr>
          <w:lang w:val="ro-RO"/>
        </w:rPr>
        <w:t xml:space="preserve">Greutatea cognitivă și </w:t>
      </w:r>
      <w:r w:rsidR="00AC3984" w:rsidRPr="008B50DF">
        <w:rPr>
          <w:lang w:val="ro-RO"/>
        </w:rPr>
        <w:t>greutatea socială</w:t>
      </w:r>
      <w:r w:rsidR="0095494A" w:rsidRPr="008B50DF">
        <w:rPr>
          <w:lang w:val="ro-RO"/>
        </w:rPr>
        <w:t xml:space="preserve"> reprezintă influența </w:t>
      </w:r>
      <w:r w:rsidR="00F43D8A" w:rsidRPr="008B50DF">
        <w:rPr>
          <w:lang w:val="ro-RO"/>
        </w:rPr>
        <w:t xml:space="preserve">pe care </w:t>
      </w:r>
      <w:r w:rsidR="00A81CA5" w:rsidRPr="008B50DF">
        <w:rPr>
          <w:lang w:val="ro-RO"/>
        </w:rPr>
        <w:t xml:space="preserve">poziția cea mai bună a particulei </w:t>
      </w:r>
      <w:r w:rsidR="00F54E9F" w:rsidRPr="008B50DF">
        <w:rPr>
          <w:lang w:val="ro-RO"/>
        </w:rPr>
        <w:t xml:space="preserve">și poziția cea mai cunoscută </w:t>
      </w:r>
      <w:r w:rsidR="00462979" w:rsidRPr="008B50DF">
        <w:rPr>
          <w:lang w:val="ro-RO"/>
        </w:rPr>
        <w:t xml:space="preserve">a mulțimi o au în calcularea noii poziții a particulelor. Cea mai bună </w:t>
      </w:r>
      <w:r w:rsidR="009B556D" w:rsidRPr="008B50DF">
        <w:rPr>
          <w:lang w:val="ro-RO"/>
        </w:rPr>
        <w:t xml:space="preserve">poziție atinsă de fiecare particulă, precum și de întreaga mulțime </w:t>
      </w:r>
      <w:r w:rsidR="00566D6A" w:rsidRPr="008B50DF">
        <w:rPr>
          <w:lang w:val="ro-RO"/>
        </w:rPr>
        <w:t>sunt actualizate cu fiecare iterație.</w:t>
      </w:r>
      <w:r w:rsidR="00275563" w:rsidRPr="008B50DF">
        <w:rPr>
          <w:lang w:val="ro-RO"/>
        </w:rPr>
        <w:t xml:space="preserve"> </w:t>
      </w:r>
      <w:r w:rsidR="00BF4FB5" w:rsidRPr="008B50DF">
        <w:rPr>
          <w:lang w:val="ro-RO"/>
        </w:rPr>
        <w:t xml:space="preserve">În Figura 2 putem observa pașii utilizați de către algoritm. </w:t>
      </w:r>
      <w:r w:rsidR="008B5C2B" w:rsidRPr="008B50DF">
        <w:rPr>
          <w:lang w:val="ro-RO"/>
        </w:rPr>
        <w:t xml:space="preserve">Deobicei, când se atinge numărul </w:t>
      </w:r>
      <w:r w:rsidR="007B6DC8" w:rsidRPr="008B50DF">
        <w:rPr>
          <w:lang w:val="ro-RO"/>
        </w:rPr>
        <w:t>maxim de iterații, algoritmul Parti</w:t>
      </w:r>
      <w:r w:rsidR="00956AE4" w:rsidRPr="008B50DF">
        <w:rPr>
          <w:lang w:val="ro-RO"/>
        </w:rPr>
        <w:t>c</w:t>
      </w:r>
      <w:r w:rsidR="007B6DC8" w:rsidRPr="008B50DF">
        <w:rPr>
          <w:lang w:val="ro-RO"/>
        </w:rPr>
        <w:t>le Swarm Opti</w:t>
      </w:r>
      <w:r w:rsidR="00087B71" w:rsidRPr="008B50DF">
        <w:rPr>
          <w:lang w:val="ro-RO"/>
        </w:rPr>
        <w:t>mization se termină.</w:t>
      </w:r>
    </w:p>
    <w:p w14:paraId="7C7AA8A1" w14:textId="535FFF67" w:rsidR="00637996" w:rsidRPr="008B50DF" w:rsidRDefault="00637996" w:rsidP="00DB6CCC">
      <w:pPr>
        <w:pStyle w:val="Primindentpentrucorptext"/>
        <w:rPr>
          <w:lang w:val="ro-RO"/>
        </w:rPr>
      </w:pPr>
    </w:p>
    <w:p w14:paraId="0E7A8BC1" w14:textId="77777777" w:rsidR="00FA1DED" w:rsidRPr="008B50DF" w:rsidRDefault="005216BF" w:rsidP="00FA1DED">
      <w:pPr>
        <w:pStyle w:val="Primindentpentrucorptext"/>
        <w:keepNext/>
        <w:jc w:val="center"/>
        <w:rPr>
          <w:lang w:val="ro-RO"/>
        </w:rPr>
      </w:pPr>
      <w:r w:rsidRPr="008B50DF">
        <w:rPr>
          <w:noProof/>
          <w:lang w:val="ro-RO"/>
        </w:rPr>
        <w:drawing>
          <wp:inline distT="0" distB="0" distL="0" distR="0" wp14:anchorId="52CDF4A0" wp14:editId="30AE276F">
            <wp:extent cx="2809875" cy="2661117"/>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745" cy="2685617"/>
                    </a:xfrm>
                    <a:prstGeom prst="rect">
                      <a:avLst/>
                    </a:prstGeom>
                    <a:noFill/>
                    <a:ln>
                      <a:noFill/>
                    </a:ln>
                  </pic:spPr>
                </pic:pic>
              </a:graphicData>
            </a:graphic>
          </wp:inline>
        </w:drawing>
      </w:r>
    </w:p>
    <w:p w14:paraId="60C86FEC" w14:textId="72985EF0" w:rsidR="00874EE7" w:rsidRPr="008B50DF" w:rsidRDefault="00FA1DED" w:rsidP="00874EE7">
      <w:pPr>
        <w:pStyle w:val="Legend"/>
        <w:rPr>
          <w:lang w:val="ro-RO"/>
        </w:rPr>
      </w:pPr>
      <w:r w:rsidRPr="008B50DF">
        <w:rPr>
          <w:lang w:val="ro-RO"/>
        </w:rPr>
        <w:t xml:space="preserve">Figură </w:t>
      </w:r>
      <w:r w:rsidR="00DE34AD" w:rsidRPr="008B50DF">
        <w:rPr>
          <w:lang w:val="ro-RO"/>
        </w:rPr>
        <w:fldChar w:fldCharType="begin"/>
      </w:r>
      <w:r w:rsidR="00DE34AD" w:rsidRPr="008B50DF">
        <w:rPr>
          <w:lang w:val="ro-RO"/>
        </w:rPr>
        <w:instrText xml:space="preserve"> SEQ Figură \* ARABIC </w:instrText>
      </w:r>
      <w:r w:rsidR="00DE34AD" w:rsidRPr="008B50DF">
        <w:rPr>
          <w:lang w:val="ro-RO"/>
        </w:rPr>
        <w:fldChar w:fldCharType="separate"/>
      </w:r>
      <w:r w:rsidR="00A872E8">
        <w:rPr>
          <w:noProof/>
          <w:lang w:val="ro-RO"/>
        </w:rPr>
        <w:t>2</w:t>
      </w:r>
      <w:r w:rsidR="00DE34AD" w:rsidRPr="008B50DF">
        <w:rPr>
          <w:noProof/>
          <w:lang w:val="ro-RO"/>
        </w:rPr>
        <w:fldChar w:fldCharType="end"/>
      </w:r>
      <w:r w:rsidRPr="008B50DF">
        <w:rPr>
          <w:lang w:val="ro-RO"/>
        </w:rPr>
        <w:t xml:space="preserve">. </w:t>
      </w:r>
      <w:r w:rsidR="00956AE4" w:rsidRPr="008B50DF">
        <w:rPr>
          <w:lang w:val="ro-RO"/>
        </w:rPr>
        <w:t xml:space="preserve">Pașii utilizați de algoritmul </w:t>
      </w:r>
      <w:r w:rsidR="00FD1A0F" w:rsidRPr="008B50DF">
        <w:rPr>
          <w:lang w:val="ro-RO"/>
        </w:rPr>
        <w:t>Particle Swarm Optimization</w:t>
      </w:r>
    </w:p>
    <w:p w14:paraId="607EC8FF" w14:textId="7AF1D971" w:rsidR="00874EE7" w:rsidRPr="008B50DF" w:rsidRDefault="00874EE7" w:rsidP="00874EE7">
      <w:pPr>
        <w:pStyle w:val="Primindentpentrucorptext"/>
        <w:rPr>
          <w:lang w:val="ro-RO"/>
        </w:rPr>
      </w:pPr>
    </w:p>
    <w:p w14:paraId="2B2FB917" w14:textId="14BB3CCD" w:rsidR="00874EE7" w:rsidRDefault="006C449E" w:rsidP="00874EE7">
      <w:pPr>
        <w:pStyle w:val="Primindentpentrucorptext"/>
        <w:rPr>
          <w:lang w:val="ro-RO"/>
        </w:rPr>
      </w:pPr>
      <w:r w:rsidRPr="008B50DF">
        <w:rPr>
          <w:lang w:val="ro-RO"/>
        </w:rPr>
        <w:lastRenderedPageBreak/>
        <w:t xml:space="preserve">Rezultatele </w:t>
      </w:r>
      <w:r w:rsidR="00B30304" w:rsidRPr="008B50DF">
        <w:rPr>
          <w:lang w:val="ro-RO"/>
        </w:rPr>
        <w:t xml:space="preserve">obținute prin utilizarea </w:t>
      </w:r>
      <w:r w:rsidR="00E73AE6" w:rsidRPr="008B50DF">
        <w:rPr>
          <w:lang w:val="ro-RO"/>
        </w:rPr>
        <w:t>algoritmului Particle Swarm Optimization arată că folosirea acest</w:t>
      </w:r>
      <w:r w:rsidR="0058179D" w:rsidRPr="008B50DF">
        <w:rPr>
          <w:lang w:val="ro-RO"/>
        </w:rPr>
        <w:t xml:space="preserve">eia pentru </w:t>
      </w:r>
      <w:r w:rsidR="005C673F" w:rsidRPr="008B50DF">
        <w:rPr>
          <w:lang w:val="ro-RO"/>
        </w:rPr>
        <w:t xml:space="preserve">programarea zilnică </w:t>
      </w:r>
      <w:r w:rsidR="008E0F09" w:rsidRPr="008B50DF">
        <w:rPr>
          <w:lang w:val="ro-RO"/>
        </w:rPr>
        <w:t>a unei microrețele i</w:t>
      </w:r>
      <w:r w:rsidR="002A5D37" w:rsidRPr="008B50DF">
        <w:rPr>
          <w:lang w:val="ro-RO"/>
        </w:rPr>
        <w:t>zolate</w:t>
      </w:r>
      <w:r w:rsidR="008E0F09" w:rsidRPr="008B50DF">
        <w:rPr>
          <w:lang w:val="ro-RO"/>
        </w:rPr>
        <w:t xml:space="preserve"> este </w:t>
      </w:r>
      <w:r w:rsidR="00E35179" w:rsidRPr="008B50DF">
        <w:rPr>
          <w:lang w:val="ro-RO"/>
        </w:rPr>
        <w:t>o soluție viabilă.</w:t>
      </w:r>
      <w:r w:rsidR="00636CA8" w:rsidRPr="008B50DF">
        <w:rPr>
          <w:lang w:val="ro-RO"/>
        </w:rPr>
        <w:t xml:space="preserve"> Nu numai că rezultatele </w:t>
      </w:r>
      <w:r w:rsidR="00365EC8" w:rsidRPr="008B50DF">
        <w:rPr>
          <w:lang w:val="ro-RO"/>
        </w:rPr>
        <w:t xml:space="preserve">sunt comparabile cu cele obținute </w:t>
      </w:r>
      <w:r w:rsidR="005206E2" w:rsidRPr="008B50DF">
        <w:rPr>
          <w:lang w:val="ro-RO"/>
        </w:rPr>
        <w:t xml:space="preserve">folosind alți algoritmi de optimizare metaeuristică, dar și </w:t>
      </w:r>
      <w:r w:rsidR="00556337" w:rsidRPr="008B50DF">
        <w:rPr>
          <w:lang w:val="ro-RO"/>
        </w:rPr>
        <w:t>timpul de calcul este mai scurt. Elementele funcției mi</w:t>
      </w:r>
      <w:r w:rsidR="00CB384E" w:rsidRPr="008B50DF">
        <w:rPr>
          <w:lang w:val="ro-RO"/>
        </w:rPr>
        <w:t>crorețelei în cadrul parametrilor definiți și cerințele energetice sunt asigurate de</w:t>
      </w:r>
      <w:r w:rsidR="00FF5270" w:rsidRPr="008B50DF">
        <w:rPr>
          <w:lang w:val="ro-RO"/>
        </w:rPr>
        <w:t xml:space="preserve"> </w:t>
      </w:r>
      <w:r w:rsidR="006B3ECB" w:rsidRPr="008B50DF">
        <w:rPr>
          <w:lang w:val="ro-RO"/>
        </w:rPr>
        <w:t>surse regenerabile de energie.</w:t>
      </w:r>
    </w:p>
    <w:p w14:paraId="6E184835" w14:textId="400F3F01" w:rsidR="00D72F0F" w:rsidRDefault="00D72F0F" w:rsidP="00874EE7">
      <w:pPr>
        <w:pStyle w:val="Primindentpentrucorptext"/>
      </w:pPr>
      <w:r>
        <w:rPr>
          <w:lang w:val="ro-RO"/>
        </w:rPr>
        <w:t xml:space="preserve">Al treilea procedeu folosit pentru rezolvarea acestei probleme </w:t>
      </w:r>
      <w:r w:rsidR="004F2C89">
        <w:rPr>
          <w:lang w:val="ro-RO"/>
        </w:rPr>
        <w:t>este algoritmul genetic. Algoritmii genetici sunt tehnici adaptive de căutare euristică, bazate pe principiile geneticii și ale selecției naturale, enunțate de Darwin (</w:t>
      </w:r>
      <w:r w:rsidR="004F2C89">
        <w:t>“supaviețuiește cel care e cel mai bine adaptat”). Mecanismul este similar procesului biologic al evoluției. Acest proces posedă o trăsătură prin care numai speciile care se adaptează mai bine la mediu sunt capabile să supraviețuiască și să evolueze peste generații, în timp ce acelea mai puțin adaptate</w:t>
      </w:r>
      <w:r w:rsidR="008C3DDC">
        <w:t xml:space="preserve"> nu reușesc să supraviețuiască și cu timpul dispar, ca urmare a selecției naturale. Probabilitatea ca specia să supraviețuiască și să evolueze peste generații devine cu atât mai mare cu cât gradul de adaptare crește, ceea ce în termeni de optimizare înseamnă că soluția se apropie de optim.</w:t>
      </w:r>
    </w:p>
    <w:p w14:paraId="23F0D02C" w14:textId="46401096" w:rsidR="008C3DDC" w:rsidRDefault="007D03A1" w:rsidP="00874EE7">
      <w:pPr>
        <w:pStyle w:val="Primindentpentrucorptext"/>
      </w:pPr>
      <w:r>
        <w:t xml:space="preserve">Un algoritm genetic </w:t>
      </w:r>
      <w:r w:rsidR="00B878A2">
        <w:t xml:space="preserve">este un model informatic care emulează modelul biologic evoluționist pentru a rezolva probleme de optimizare ori căutare. Acesta cuprinde un set de elemente individuale reprezentate sub forma unor șiruri binare (populația) și un set de operatori de natură biologică definiți asupra populației. Cu ajutorul operatorilor, algoritmii genetici </w:t>
      </w:r>
      <w:r w:rsidR="0087645F">
        <w:t>manipulează cele mai promițătoare șiruri, evaluate conform unei funcții obiectiv, căutând soluții mai bune. Algoritmii genetici au început să fie recunoscuți ca tehnici de optimizare odată cu lucrările lui John Holland.</w:t>
      </w:r>
    </w:p>
    <w:p w14:paraId="22C9126D" w14:textId="1A918B12" w:rsidR="0087645F" w:rsidRPr="004F2C89" w:rsidRDefault="0087645F" w:rsidP="00874EE7">
      <w:pPr>
        <w:pStyle w:val="Primindentpentrucorptext"/>
      </w:pPr>
      <w:r>
        <w:t xml:space="preserve">Ca aplicații practice, algoritmii genetici sunt cel mai adesea utilizați în rezolvarea problemelor de optimizare, planificare ori căutare. Condiția esențială pentru succesul unei aplicații cu agenți inteligenți este ca problema de rezolvat să nu ceară obținerea soluției optime, ci să fie </w:t>
      </w:r>
      <w:r w:rsidR="00D82335">
        <w:t>suficientă și o soluție apropiată de optim.</w:t>
      </w:r>
      <w:bookmarkStart w:id="1" w:name="_GoBack"/>
      <w:bookmarkEnd w:id="1"/>
    </w:p>
    <w:p w14:paraId="1ABB49E4" w14:textId="458A8D7B" w:rsidR="00DE7670" w:rsidRPr="008B50DF" w:rsidRDefault="000B7EE4" w:rsidP="00874EE7">
      <w:pPr>
        <w:pStyle w:val="Primindentpentrucorptext"/>
        <w:rPr>
          <w:lang w:val="ro-RO"/>
        </w:rPr>
      </w:pPr>
      <w:r w:rsidRPr="008B50DF">
        <w:rPr>
          <w:lang w:val="ro-RO"/>
        </w:rPr>
        <w:t>A</w:t>
      </w:r>
      <w:r w:rsidR="007431A6" w:rsidRPr="008B50DF">
        <w:rPr>
          <w:lang w:val="ro-RO"/>
        </w:rPr>
        <w:t xml:space="preserve"> </w:t>
      </w:r>
      <w:r w:rsidR="00313A60">
        <w:rPr>
          <w:lang w:val="ro-RO"/>
        </w:rPr>
        <w:t>patra</w:t>
      </w:r>
      <w:r w:rsidR="008C5340" w:rsidRPr="008B50DF">
        <w:rPr>
          <w:lang w:val="ro-RO"/>
        </w:rPr>
        <w:t xml:space="preserve"> metodă</w:t>
      </w:r>
      <w:r w:rsidRPr="008B50DF">
        <w:rPr>
          <w:lang w:val="ro-RO"/>
        </w:rPr>
        <w:t xml:space="preserve"> folosit</w:t>
      </w:r>
      <w:r w:rsidR="008C5340" w:rsidRPr="008B50DF">
        <w:rPr>
          <w:lang w:val="ro-RO"/>
        </w:rPr>
        <w:t>ă</w:t>
      </w:r>
      <w:r w:rsidRPr="008B50DF">
        <w:rPr>
          <w:lang w:val="ro-RO"/>
        </w:rPr>
        <w:t xml:space="preserve"> </w:t>
      </w:r>
      <w:r w:rsidR="00F16FC1" w:rsidRPr="008B50DF">
        <w:rPr>
          <w:lang w:val="ro-RO"/>
        </w:rPr>
        <w:t>în programarea zilnică a unei microrețele i</w:t>
      </w:r>
      <w:r w:rsidR="00BC3112" w:rsidRPr="008B50DF">
        <w:rPr>
          <w:lang w:val="ro-RO"/>
        </w:rPr>
        <w:t>zolate</w:t>
      </w:r>
      <w:r w:rsidR="00F16FC1" w:rsidRPr="008B50DF">
        <w:rPr>
          <w:lang w:val="ro-RO"/>
        </w:rPr>
        <w:t xml:space="preserve"> este</w:t>
      </w:r>
      <w:r w:rsidR="008C5340" w:rsidRPr="008B50DF">
        <w:rPr>
          <w:lang w:val="ro-RO"/>
        </w:rPr>
        <w:t xml:space="preserve"> algoritmul Simulated Annealing</w:t>
      </w:r>
      <w:r w:rsidR="00D76DC3" w:rsidRPr="008B50DF">
        <w:rPr>
          <w:lang w:val="ro-RO"/>
        </w:rPr>
        <w:t xml:space="preserve">, fiind și </w:t>
      </w:r>
      <w:r w:rsidR="00995ECD" w:rsidRPr="008B50DF">
        <w:rPr>
          <w:lang w:val="ro-RO"/>
        </w:rPr>
        <w:t>procedeul folosit pentru realizarea acestei lucrări de diplomă</w:t>
      </w:r>
      <w:r w:rsidR="008C5340" w:rsidRPr="008B50DF">
        <w:rPr>
          <w:lang w:val="ro-RO"/>
        </w:rPr>
        <w:t>.</w:t>
      </w:r>
      <w:r w:rsidR="00FB50B0" w:rsidRPr="008B50DF">
        <w:rPr>
          <w:lang w:val="ro-RO"/>
        </w:rPr>
        <w:t xml:space="preserve"> Este o tehnică probabilistică</w:t>
      </w:r>
      <w:r w:rsidR="007431A6" w:rsidRPr="008B50DF">
        <w:rPr>
          <w:lang w:val="ro-RO"/>
        </w:rPr>
        <w:t xml:space="preserve"> pentru aproximarea optimului global al unei funcții date. </w:t>
      </w:r>
      <w:r w:rsidR="00163147" w:rsidRPr="008B50DF">
        <w:rPr>
          <w:lang w:val="ro-RO"/>
        </w:rPr>
        <w:t xml:space="preserve">Mai exact, este o </w:t>
      </w:r>
      <w:r w:rsidR="00FD5314" w:rsidRPr="008B50DF">
        <w:rPr>
          <w:lang w:val="ro-RO"/>
        </w:rPr>
        <w:t>met</w:t>
      </w:r>
      <w:r w:rsidR="000B4AB4" w:rsidRPr="008B50DF">
        <w:rPr>
          <w:lang w:val="ro-RO"/>
        </w:rPr>
        <w:t>odă euristică</w:t>
      </w:r>
      <w:r w:rsidR="00FD5314" w:rsidRPr="008B50DF">
        <w:rPr>
          <w:lang w:val="ro-RO"/>
        </w:rPr>
        <w:t xml:space="preserve"> </w:t>
      </w:r>
      <w:r w:rsidR="008F68C6" w:rsidRPr="008B50DF">
        <w:rPr>
          <w:lang w:val="ro-RO"/>
        </w:rPr>
        <w:t xml:space="preserve">de a aproxima optimizarea globală într-un spațiu de căutare </w:t>
      </w:r>
      <w:r w:rsidR="003D253B" w:rsidRPr="008B50DF">
        <w:rPr>
          <w:lang w:val="ro-RO"/>
        </w:rPr>
        <w:t>mare pentru o problemă de optimizare.</w:t>
      </w:r>
      <w:r w:rsidR="008E32CE" w:rsidRPr="008B50DF">
        <w:rPr>
          <w:lang w:val="ro-RO"/>
        </w:rPr>
        <w:t xml:space="preserve"> Este adesea folosit atunci când spațiul de căutare este discret</w:t>
      </w:r>
      <w:r w:rsidR="001D7A1F" w:rsidRPr="008B50DF">
        <w:rPr>
          <w:lang w:val="ro-RO"/>
        </w:rPr>
        <w:t>. Pentru problemele în care găsirea unui optim global</w:t>
      </w:r>
      <w:r w:rsidR="000C32C5" w:rsidRPr="008B50DF">
        <w:rPr>
          <w:lang w:val="ro-RO"/>
        </w:rPr>
        <w:t xml:space="preserve"> aproximativ</w:t>
      </w:r>
      <w:r w:rsidR="001D7A1F" w:rsidRPr="008B50DF">
        <w:rPr>
          <w:lang w:val="ro-RO"/>
        </w:rPr>
        <w:t xml:space="preserve"> este mai importantă </w:t>
      </w:r>
      <w:r w:rsidR="0041700A" w:rsidRPr="008B50DF">
        <w:rPr>
          <w:lang w:val="ro-RO"/>
        </w:rPr>
        <w:t xml:space="preserve">decât găsirea unui optim </w:t>
      </w:r>
      <w:r w:rsidR="00A44900" w:rsidRPr="008B50DF">
        <w:rPr>
          <w:lang w:val="ro-RO"/>
        </w:rPr>
        <w:t>local precis</w:t>
      </w:r>
      <w:r w:rsidR="000F15C8" w:rsidRPr="008B50DF">
        <w:rPr>
          <w:lang w:val="ro-RO"/>
        </w:rPr>
        <w:t xml:space="preserve"> într-o anumită perioadă de timp, </w:t>
      </w:r>
      <w:r w:rsidR="000E594B" w:rsidRPr="008B50DF">
        <w:rPr>
          <w:lang w:val="ro-RO"/>
        </w:rPr>
        <w:t>Simulated Annealing poate fi preferabilă alternativelor, cum ar fi coborârea gradientului.</w:t>
      </w:r>
    </w:p>
    <w:p w14:paraId="68DD499C" w14:textId="4CBA1FCE" w:rsidR="003C6997" w:rsidRPr="008B50DF" w:rsidRDefault="00A96C16" w:rsidP="003C6997">
      <w:pPr>
        <w:pStyle w:val="Primindentpentrucorptext"/>
        <w:rPr>
          <w:lang w:val="ro-RO"/>
        </w:rPr>
      </w:pPr>
      <w:r w:rsidRPr="008B50DF">
        <w:rPr>
          <w:lang w:val="ro-RO"/>
        </w:rPr>
        <w:t xml:space="preserve">Numele și inspirația provin </w:t>
      </w:r>
      <w:r w:rsidR="003F3029" w:rsidRPr="008B50DF">
        <w:rPr>
          <w:lang w:val="ro-RO"/>
        </w:rPr>
        <w:t xml:space="preserve">din </w:t>
      </w:r>
      <w:r w:rsidR="00520C7C" w:rsidRPr="008B50DF">
        <w:rPr>
          <w:lang w:val="ro-RO"/>
        </w:rPr>
        <w:t>călirea</w:t>
      </w:r>
      <w:r w:rsidR="00C972DC" w:rsidRPr="008B50DF">
        <w:rPr>
          <w:lang w:val="ro-RO"/>
        </w:rPr>
        <w:t xml:space="preserve"> în metalurgie, </w:t>
      </w:r>
      <w:r w:rsidR="00484011" w:rsidRPr="008B50DF">
        <w:rPr>
          <w:lang w:val="ro-RO"/>
        </w:rPr>
        <w:t xml:space="preserve">o tehnică care implică încălzirea și răcirea controlată a unui material pentru a mări dimensiunea cristalelor </w:t>
      </w:r>
      <w:r w:rsidR="009614AE" w:rsidRPr="008B50DF">
        <w:rPr>
          <w:lang w:val="ro-RO"/>
        </w:rPr>
        <w:t xml:space="preserve">sale și a reduce defectele lor. Ambele sunt atribuite </w:t>
      </w:r>
      <w:r w:rsidR="00A87848" w:rsidRPr="008B50DF">
        <w:rPr>
          <w:lang w:val="ro-RO"/>
        </w:rPr>
        <w:t>materialului</w:t>
      </w:r>
      <w:r w:rsidR="00FB0B42" w:rsidRPr="008B50DF">
        <w:rPr>
          <w:lang w:val="ro-RO"/>
        </w:rPr>
        <w:t>, depinzând de energia liberă termodinamică.</w:t>
      </w:r>
      <w:r w:rsidR="00383DB7" w:rsidRPr="008B50DF">
        <w:rPr>
          <w:lang w:val="ro-RO"/>
        </w:rPr>
        <w:t xml:space="preserve"> Încălzirea și răcirea materialului </w:t>
      </w:r>
      <w:r w:rsidR="00D52248" w:rsidRPr="008B50DF">
        <w:rPr>
          <w:lang w:val="ro-RO"/>
        </w:rPr>
        <w:t>afectează atât temperatura cât și energia liberă termodinamică.</w:t>
      </w:r>
      <w:r w:rsidR="007605C8" w:rsidRPr="008B50DF">
        <w:rPr>
          <w:lang w:val="ro-RO"/>
        </w:rPr>
        <w:t xml:space="preserve"> </w:t>
      </w:r>
      <w:r w:rsidR="00130926" w:rsidRPr="008B50DF">
        <w:rPr>
          <w:lang w:val="ro-RO"/>
        </w:rPr>
        <w:t xml:space="preserve">Acest algoritm poate fi folosit pentru a găsi o aproximare </w:t>
      </w:r>
      <w:r w:rsidR="000177E8" w:rsidRPr="008B50DF">
        <w:rPr>
          <w:lang w:val="ro-RO"/>
        </w:rPr>
        <w:t>a unui minim global pentru o funcție cu un număr mare de variabile.</w:t>
      </w:r>
      <w:r w:rsidR="00553FB6" w:rsidRPr="008B50DF">
        <w:rPr>
          <w:lang w:val="ro-RO"/>
        </w:rPr>
        <w:t xml:space="preserve"> </w:t>
      </w:r>
      <w:r w:rsidR="008137D9" w:rsidRPr="008B50DF">
        <w:rPr>
          <w:lang w:val="ro-RO"/>
        </w:rPr>
        <w:t xml:space="preserve">Această noțiune de răcire lentă implementată în Simulated Annealing este interpretată </w:t>
      </w:r>
      <w:r w:rsidR="00A96BA7" w:rsidRPr="008B50DF">
        <w:rPr>
          <w:lang w:val="ro-RO"/>
        </w:rPr>
        <w:t xml:space="preserve">ca o scădere lentă a probabilității de acceptare a soluțiilor mai slabe pe măsură ce spațiul soluției este </w:t>
      </w:r>
      <w:r w:rsidR="00765EF2" w:rsidRPr="008B50DF">
        <w:rPr>
          <w:lang w:val="ro-RO"/>
        </w:rPr>
        <w:t xml:space="preserve">explorat. Acceptarea soluțiilor mai slabe este o proprietate fundamentală </w:t>
      </w:r>
      <w:r w:rsidR="00517FDA" w:rsidRPr="008B50DF">
        <w:rPr>
          <w:lang w:val="ro-RO"/>
        </w:rPr>
        <w:t xml:space="preserve">a metaeuristici, deoarece permite o căutare mai amplă a soluției optime </w:t>
      </w:r>
      <w:r w:rsidR="00D84747" w:rsidRPr="008B50DF">
        <w:rPr>
          <w:lang w:val="ro-RO"/>
        </w:rPr>
        <w:t xml:space="preserve">globale. În general, algoritmii Simualted Annealing </w:t>
      </w:r>
      <w:r w:rsidR="001C17CB" w:rsidRPr="008B50DF">
        <w:rPr>
          <w:lang w:val="ro-RO"/>
        </w:rPr>
        <w:t xml:space="preserve">funcționează după cum urmează: la fiecare etapă, </w:t>
      </w:r>
      <w:r w:rsidR="00C7720C" w:rsidRPr="008B50DF">
        <w:rPr>
          <w:lang w:val="ro-RO"/>
        </w:rPr>
        <w:t xml:space="preserve">algoritmul selectează aleator o soluție apropiată de cea actuală, măsoară calitatea sa și apoi decide </w:t>
      </w:r>
      <w:r w:rsidR="002D0844" w:rsidRPr="008B50DF">
        <w:rPr>
          <w:lang w:val="ro-RO"/>
        </w:rPr>
        <w:t xml:space="preserve">să se mute la ea sau să rămână cu soluția actuală pe baza oricăreia </w:t>
      </w:r>
      <w:r w:rsidR="00C41F20" w:rsidRPr="008B50DF">
        <w:rPr>
          <w:lang w:val="ro-RO"/>
        </w:rPr>
        <w:t>dintre cele două probabilități între care alege pe baza faptului că noua soluție este mai bună sau mai rea decât cea actuală.</w:t>
      </w:r>
      <w:r w:rsidR="00BA0579" w:rsidRPr="008B50DF">
        <w:rPr>
          <w:lang w:val="ro-RO"/>
        </w:rPr>
        <w:t xml:space="preserve"> În timpul cău</w:t>
      </w:r>
      <w:r w:rsidR="00400678" w:rsidRPr="008B50DF">
        <w:rPr>
          <w:lang w:val="ro-RO"/>
        </w:rPr>
        <w:t>tării, temperatura este scăzută treptat de la o valoare pozitivă inițială la zero și afectează</w:t>
      </w:r>
      <w:r w:rsidR="00DA63B0" w:rsidRPr="008B50DF">
        <w:rPr>
          <w:lang w:val="ro-RO"/>
        </w:rPr>
        <w:t xml:space="preserve"> cele două probabilități: la fiecare etapă, probabilitatea de a trece la o soluție </w:t>
      </w:r>
      <w:r w:rsidR="00B45C0D" w:rsidRPr="008B50DF">
        <w:rPr>
          <w:lang w:val="ro-RO"/>
        </w:rPr>
        <w:t xml:space="preserve">mai bună este fie menținută la 1, fie este schimbată spre o valoare </w:t>
      </w:r>
      <w:r w:rsidR="00B73BD2" w:rsidRPr="008B50DF">
        <w:rPr>
          <w:lang w:val="ro-RO"/>
        </w:rPr>
        <w:t>pozitivă. Pe de altă parte, probabilitatea de a trece la o soluție mai rea nouă este treptat schimbată spre zero.</w:t>
      </w:r>
    </w:p>
    <w:p w14:paraId="25884566" w14:textId="77777777" w:rsidR="003C6997" w:rsidRPr="008B50DF" w:rsidRDefault="003C6997">
      <w:pPr>
        <w:rPr>
          <w:color w:val="000000" w:themeColor="text1"/>
          <w:lang w:val="ro-RO"/>
        </w:rPr>
      </w:pPr>
      <w:r w:rsidRPr="008B50DF">
        <w:rPr>
          <w:lang w:val="ro-RO"/>
        </w:rPr>
        <w:br w:type="page"/>
      </w:r>
    </w:p>
    <w:p w14:paraId="797FF775" w14:textId="1FA7734B" w:rsidR="003C6997" w:rsidRPr="008B50DF" w:rsidRDefault="003C6997" w:rsidP="003C6997">
      <w:pPr>
        <w:pStyle w:val="Titlu1"/>
        <w:rPr>
          <w:lang w:val="ro-RO"/>
        </w:rPr>
      </w:pPr>
      <w:r w:rsidRPr="008B50DF">
        <w:rPr>
          <w:lang w:val="ro-RO"/>
        </w:rPr>
        <w:lastRenderedPageBreak/>
        <w:t>Fundamentare teoretică</w:t>
      </w:r>
    </w:p>
    <w:p w14:paraId="42C98109" w14:textId="2249AE0C" w:rsidR="0032301F" w:rsidRPr="008B50DF" w:rsidRDefault="00AD4999" w:rsidP="0032301F">
      <w:pPr>
        <w:pStyle w:val="Titlu2"/>
        <w:rPr>
          <w:lang w:val="ro-RO"/>
        </w:rPr>
      </w:pPr>
      <w:r w:rsidRPr="008B50DF">
        <w:rPr>
          <w:lang w:val="ro-RO"/>
        </w:rPr>
        <w:t>Microrețeaua</w:t>
      </w:r>
    </w:p>
    <w:p w14:paraId="7FA6B90E" w14:textId="1D10C9B7" w:rsidR="0032301F" w:rsidRPr="008B50DF" w:rsidRDefault="00EF26EA" w:rsidP="0032301F">
      <w:pPr>
        <w:pStyle w:val="Titlu3"/>
        <w:rPr>
          <w:lang w:val="ro-RO"/>
        </w:rPr>
      </w:pPr>
      <w:r w:rsidRPr="008B50DF">
        <w:rPr>
          <w:lang w:val="ro-RO"/>
        </w:rPr>
        <w:t>Introducere</w:t>
      </w:r>
    </w:p>
    <w:p w14:paraId="7964E7F3" w14:textId="0D165B19" w:rsidR="00DB6CCC" w:rsidRPr="008B50DF" w:rsidRDefault="00EF26EA" w:rsidP="00DB6CCC">
      <w:pPr>
        <w:pStyle w:val="Primindentpentrucorptext"/>
        <w:rPr>
          <w:lang w:val="ro-RO"/>
        </w:rPr>
      </w:pPr>
      <w:r w:rsidRPr="008B50DF">
        <w:rPr>
          <w:lang w:val="ro-RO"/>
        </w:rPr>
        <w:t>O microrețea este un sistem electroenergeti</w:t>
      </w:r>
      <w:r w:rsidR="00FF23AE" w:rsidRPr="008B50DF">
        <w:rPr>
          <w:lang w:val="ro-RO"/>
        </w:rPr>
        <w:t xml:space="preserve">c </w:t>
      </w:r>
      <w:r w:rsidR="00A83BE3" w:rsidRPr="008B50DF">
        <w:rPr>
          <w:lang w:val="ro-RO"/>
        </w:rPr>
        <w:t>de dimensiuni mici ce include una sau mai multe grupuri de generare distribuită care pot funcționa independent de sistemul electroenergetic</w:t>
      </w:r>
      <w:r w:rsidR="008A2DA0" w:rsidRPr="008B50DF">
        <w:rPr>
          <w:lang w:val="ro-RO"/>
        </w:rPr>
        <w:t xml:space="preserve"> național sau conectat cu acesta.</w:t>
      </w:r>
    </w:p>
    <w:p w14:paraId="2DB18A67" w14:textId="16D8AD64" w:rsidR="008A2DA0" w:rsidRPr="008B50DF" w:rsidRDefault="008A2DA0" w:rsidP="00DB6CCC">
      <w:pPr>
        <w:pStyle w:val="Primindentpentrucorptext"/>
        <w:rPr>
          <w:lang w:val="ro-RO"/>
        </w:rPr>
      </w:pPr>
      <w:r w:rsidRPr="008B50DF">
        <w:rPr>
          <w:lang w:val="ro-RO"/>
        </w:rPr>
        <w:t>În mod clasic, energia electrică este transferată dinspre rețeaua de transport spre rețeaua de distribuție, astfel că se produc pierderi de putere pe lanțul de elemente de rețea, respectiv printr-un număr mare de linii (exprimat în km) și transformatoare. Dezvoltarea surselor de putere mică, funcționând fie pe combustibil convențional, fie folosind surse regenerabile, a permis creșterea numărului de generatoare prezente în rețeaua de distribuție.</w:t>
      </w:r>
      <w:r w:rsidR="00B17AB7" w:rsidRPr="008B50DF">
        <w:rPr>
          <w:lang w:val="ro-RO"/>
        </w:rPr>
        <w:t xml:space="preserve"> Existența unor surse de energie electrică într-o zonă de rețea de distribuție a condus la ideea de arhitectură de microrețea. O microrețea se utilizează deoarece:</w:t>
      </w:r>
    </w:p>
    <w:p w14:paraId="7051C4EF" w14:textId="6AE95B31" w:rsidR="00B17AB7" w:rsidRPr="008B50DF" w:rsidRDefault="00147B5F" w:rsidP="00B17AB7">
      <w:pPr>
        <w:pStyle w:val="bullets"/>
        <w:rPr>
          <w:lang w:val="ro-RO"/>
        </w:rPr>
      </w:pPr>
      <w:r w:rsidRPr="008B50DF">
        <w:rPr>
          <w:lang w:val="ro-RO"/>
        </w:rPr>
        <w:t xml:space="preserve">Costul </w:t>
      </w:r>
      <w:r w:rsidR="00B17AB7" w:rsidRPr="008B50DF">
        <w:rPr>
          <w:lang w:val="ro-RO"/>
        </w:rPr>
        <w:t>energiei se poate micșora (comparativ cu energia primită din sistemul electroenergetic principal)</w:t>
      </w:r>
    </w:p>
    <w:p w14:paraId="6E4870D5" w14:textId="3B374BC0" w:rsidR="00B17AB7" w:rsidRPr="008B50DF" w:rsidRDefault="00B17AB7" w:rsidP="00B17AB7">
      <w:pPr>
        <w:pStyle w:val="bullets"/>
        <w:rPr>
          <w:lang w:val="ro-RO"/>
        </w:rPr>
      </w:pPr>
      <w:r w:rsidRPr="008B50DF">
        <w:rPr>
          <w:lang w:val="ro-RO"/>
        </w:rPr>
        <w:t>Fiabilitatea și calitatea energiei se pot îmbunătăți</w:t>
      </w:r>
    </w:p>
    <w:p w14:paraId="5361D11A" w14:textId="7AA59267" w:rsidR="00B17AB7" w:rsidRPr="008B50DF" w:rsidRDefault="00B17AB7" w:rsidP="00B17AB7">
      <w:pPr>
        <w:pStyle w:val="bullets"/>
        <w:rPr>
          <w:lang w:val="ro-RO"/>
        </w:rPr>
      </w:pPr>
      <w:r w:rsidRPr="008B50DF">
        <w:rPr>
          <w:lang w:val="ro-RO"/>
        </w:rPr>
        <w:t>Poate crește eficiența și se reduc emisiile de noxe</w:t>
      </w:r>
    </w:p>
    <w:p w14:paraId="3CEE7307" w14:textId="564ACE5B" w:rsidR="00B17AB7" w:rsidRPr="008B50DF" w:rsidRDefault="00B17AB7" w:rsidP="00B17AB7">
      <w:pPr>
        <w:pStyle w:val="bullets"/>
        <w:rPr>
          <w:lang w:val="ro-RO"/>
        </w:rPr>
      </w:pPr>
      <w:r w:rsidRPr="008B50DF">
        <w:rPr>
          <w:lang w:val="ro-RO"/>
        </w:rPr>
        <w:t>Poate fi singura opțiune dacă infrastructura de transport nouă sau modernizată nu poate fi dezvoltată într-un timp sau cu un cost eficace</w:t>
      </w:r>
    </w:p>
    <w:p w14:paraId="7983AE95" w14:textId="3D9A16E8" w:rsidR="00040006" w:rsidRPr="008B50DF" w:rsidRDefault="006A1A9E" w:rsidP="006E03C8">
      <w:pPr>
        <w:pStyle w:val="Titlu3"/>
        <w:rPr>
          <w:lang w:val="ro-RO"/>
        </w:rPr>
      </w:pPr>
      <w:r w:rsidRPr="008B50DF">
        <w:rPr>
          <w:lang w:val="ro-RO"/>
        </w:rPr>
        <w:t>Scurt istoric</w:t>
      </w:r>
    </w:p>
    <w:p w14:paraId="17C31AA9" w14:textId="2FFBF59E" w:rsidR="006E03C8" w:rsidRPr="008B50DF" w:rsidRDefault="006E03C8" w:rsidP="006E03C8">
      <w:pPr>
        <w:pStyle w:val="Primindentpentrucorptext"/>
        <w:rPr>
          <w:lang w:val="ro-RO"/>
        </w:rPr>
      </w:pPr>
      <w:r w:rsidRPr="008B50DF">
        <w:rPr>
          <w:lang w:val="ro-RO"/>
        </w:rPr>
        <w:t>În perioada de început a dezvoltării sistemelor electroenergetice (1880 – 1910), acestea aveau o structură simplă de microrețea</w:t>
      </w:r>
      <w:r w:rsidR="00352366" w:rsidRPr="008B50DF">
        <w:rPr>
          <w:lang w:val="ro-RO"/>
        </w:rPr>
        <w:t>. O</w:t>
      </w:r>
      <w:r w:rsidRPr="008B50DF">
        <w:rPr>
          <w:lang w:val="ro-RO"/>
        </w:rPr>
        <w:t xml:space="preserve"> singură centrală electrică</w:t>
      </w:r>
      <w:r w:rsidR="0092635E" w:rsidRPr="008B50DF">
        <w:rPr>
          <w:lang w:val="ro-RO"/>
        </w:rPr>
        <w:t xml:space="preserve"> alimenta</w:t>
      </w:r>
      <w:r w:rsidRPr="008B50DF">
        <w:rPr>
          <w:lang w:val="ro-RO"/>
        </w:rPr>
        <w:t xml:space="preserve"> o zonă de consum. Ulterior, ideea de funcționare izolată, sub forma unei microrețele, a început să dispară în perioada 1910 – 1950 prin politica de interconectare a rețelelor electrice, datorită avantajelor pe care acestea le prezintă. În prezent, ideea de microrețea a început să prezinte un nou sens ca urmare a dezvoltării de noi tehnologii, existența restricțiilor privind construirea de noi elemente în rețelele de transport și distribuție, aspectelor legate de mediu, cerințelor legate de fiabilitate</w:t>
      </w:r>
      <w:r w:rsidR="00480A2D" w:rsidRPr="008B50DF">
        <w:rPr>
          <w:lang w:val="ro-RO"/>
        </w:rPr>
        <w:t>.</w:t>
      </w:r>
    </w:p>
    <w:p w14:paraId="501DF4EE" w14:textId="53894A13" w:rsidR="006E03C8" w:rsidRPr="008B50DF" w:rsidRDefault="006E03C8" w:rsidP="006E03C8">
      <w:pPr>
        <w:pStyle w:val="Primindentpentrucorptext"/>
        <w:rPr>
          <w:lang w:val="ro-RO"/>
        </w:rPr>
      </w:pPr>
      <w:r w:rsidRPr="008B50DF">
        <w:rPr>
          <w:lang w:val="ro-RO"/>
        </w:rPr>
        <w:t xml:space="preserve">Societatea modernă se bazează pe un sistem de furnizare a energiei electrice de înaltă </w:t>
      </w:r>
      <w:r w:rsidR="004E48DE" w:rsidRPr="008B50DF">
        <w:rPr>
          <w:lang w:val="ro-RO"/>
        </w:rPr>
        <w:t>fiabilitate. Problemele actuale privind disponibilitatea energiei primare, îmbătrânirea infrastructurii de transport și distribuție a rețelelor electrice, necesitatea de a instala surse noi de producție (cum ar fi sursele regenerabile) și vânzarea energiei electrice prin piețele angro constituie o provocare pentru operatorii de sistem în ceea ce privește securitatea, siguranța și calitatea. De aceea sunt necesare investiții importante pentru dezvoltarea și modernizarea infrastructurii electrice, iar cel mai eficient mod pentru a răspunde cerințelor sociale va fi încorporarea de soluții inovatoare, tehnologii și arhitecturi de rețele.</w:t>
      </w:r>
    </w:p>
    <w:p w14:paraId="54EBABBE" w14:textId="3825967A" w:rsidR="00AE38DE" w:rsidRPr="008B50DF" w:rsidRDefault="00AE38DE" w:rsidP="006E03C8">
      <w:pPr>
        <w:pStyle w:val="Primindentpentrucorptext"/>
        <w:rPr>
          <w:lang w:val="ro-RO"/>
        </w:rPr>
      </w:pPr>
      <w:r w:rsidRPr="008B50DF">
        <w:rPr>
          <w:lang w:val="ro-RO"/>
        </w:rPr>
        <w:t>Viitoarele rețele electrice vor trebui să se adapteze la schimbările tehnologice, să răspundă valorilor societății privind mediul înconjurător și aspectul comercial. Astfel, securitatea sistemului, siguranța, mediul înconjurător, calitatea energiei electrice, costul furnizării și eficiența energetică sunt evaluate într-o manieră nouă, ca răspuns la schimbarea cerințelor de pe piață.</w:t>
      </w:r>
      <w:r w:rsidR="00723B28" w:rsidRPr="008B50DF">
        <w:rPr>
          <w:lang w:val="ro-RO"/>
        </w:rPr>
        <w:t xml:space="preserve"> Tehnologia trebuie să </w:t>
      </w:r>
      <w:r w:rsidR="00172DFF" w:rsidRPr="008B50DF">
        <w:rPr>
          <w:lang w:val="ro-RO"/>
        </w:rPr>
        <w:t xml:space="preserve">demonstreze </w:t>
      </w:r>
      <w:r w:rsidR="00723B28" w:rsidRPr="008B50DF">
        <w:rPr>
          <w:lang w:val="ro-RO"/>
        </w:rPr>
        <w:t>siguranță, rezistență și eficiență.</w:t>
      </w:r>
      <w:r w:rsidR="00074239" w:rsidRPr="008B50DF">
        <w:rPr>
          <w:lang w:val="ro-RO"/>
        </w:rPr>
        <w:t xml:space="preserve"> La nivelul distribuției, noile cerințe pentru dezvoltare sunt:</w:t>
      </w:r>
    </w:p>
    <w:p w14:paraId="50EE2CBB" w14:textId="66076020" w:rsidR="00074239" w:rsidRPr="008B50DF" w:rsidRDefault="000E4D17" w:rsidP="00074239">
      <w:pPr>
        <w:pStyle w:val="bullets"/>
        <w:rPr>
          <w:lang w:val="ro-RO"/>
        </w:rPr>
      </w:pPr>
      <w:r w:rsidRPr="008B50DF">
        <w:rPr>
          <w:lang w:val="ro-RO"/>
        </w:rPr>
        <w:t xml:space="preserve">Rețelele de distribuție trebuie să prezinte accesibilitate pentru producerea distribuită (GD) și sursele de energie regenerabile (SRE), care pot fi auto-dispecerizate </w:t>
      </w:r>
      <w:r w:rsidR="00385423" w:rsidRPr="008B50DF">
        <w:rPr>
          <w:lang w:val="ro-RO"/>
        </w:rPr>
        <w:t>sau dispecerizate prin intermediul unui dispecer local</w:t>
      </w:r>
    </w:p>
    <w:p w14:paraId="2EE7FF8D" w14:textId="30743F78" w:rsidR="00F1743F" w:rsidRPr="008B50DF" w:rsidRDefault="00385423" w:rsidP="00F1743F">
      <w:pPr>
        <w:pStyle w:val="bullets"/>
        <w:rPr>
          <w:lang w:val="ro-RO"/>
        </w:rPr>
      </w:pPr>
      <w:r w:rsidRPr="008B50DF">
        <w:rPr>
          <w:lang w:val="ro-RO"/>
        </w:rPr>
        <w:lastRenderedPageBreak/>
        <w:t>Rețele</w:t>
      </w:r>
      <w:r w:rsidR="0095171D" w:rsidRPr="008B50DF">
        <w:rPr>
          <w:lang w:val="ro-RO"/>
        </w:rPr>
        <w:t>le</w:t>
      </w:r>
      <w:r w:rsidRPr="008B50DF">
        <w:rPr>
          <w:lang w:val="ro-RO"/>
        </w:rPr>
        <w:t xml:space="preserve"> de distribuție care permit managementul consumului local și care interacționează cu utilizatorii finali prin sisteme de contorizare inteligente</w:t>
      </w:r>
    </w:p>
    <w:p w14:paraId="1FE9607E" w14:textId="77777777" w:rsidR="00F1743F" w:rsidRPr="008B50DF" w:rsidRDefault="00F1743F" w:rsidP="00F1743F">
      <w:pPr>
        <w:pStyle w:val="bullets"/>
        <w:numPr>
          <w:ilvl w:val="0"/>
          <w:numId w:val="0"/>
        </w:numPr>
        <w:rPr>
          <w:lang w:val="ro-RO"/>
        </w:rPr>
      </w:pPr>
    </w:p>
    <w:p w14:paraId="14F5D858" w14:textId="4AB1102A" w:rsidR="00F256E7" w:rsidRPr="008B50DF" w:rsidRDefault="00B81A23" w:rsidP="00F1743F">
      <w:pPr>
        <w:pStyle w:val="bullets"/>
        <w:numPr>
          <w:ilvl w:val="0"/>
          <w:numId w:val="0"/>
        </w:numPr>
        <w:spacing w:before="0" w:after="0"/>
        <w:ind w:firstLine="562"/>
        <w:rPr>
          <w:lang w:val="ro-RO"/>
        </w:rPr>
      </w:pPr>
      <w:r w:rsidRPr="008B50DF">
        <w:rPr>
          <w:lang w:val="ro-RO"/>
        </w:rPr>
        <w:t>Rețelele de distribuție încep să se transforme din rețele pasive în rețele active în sensul în care luarea unei decizii și controlul sunt distribuite, iar puterea circulă bidirecțional. Acest tip de rețele cu participarea generării distribuite, a surselor de energie regenerabile și a dispozitivelor de stocare, oferă soluții pentru noi tipuri de echipamente și servicii, fiecare din acestea fiind necesar să respecte standardele și protocoalele comune. Funcția unei rețele de distribuție active este să interconecteze în mod eficient sursele de putere și consumatorii, permițândule ambelor părți să decidă care este cel mai bun mod de funcționare în timp real. Determinarea circulației de puteri, controlul tensiunii și sistemele de protecții necesită tehnologii de cost competitiv și sisteme de comunicare noi, care încorporează tehnologii comunicaționale și informatice.</w:t>
      </w:r>
    </w:p>
    <w:p w14:paraId="05C601B0" w14:textId="241642EC" w:rsidR="00610F62" w:rsidRPr="008B50DF" w:rsidRDefault="00610F62" w:rsidP="00F1743F">
      <w:pPr>
        <w:pStyle w:val="bullets"/>
        <w:numPr>
          <w:ilvl w:val="0"/>
          <w:numId w:val="0"/>
        </w:numPr>
        <w:spacing w:before="0" w:after="0"/>
        <w:ind w:firstLine="562"/>
        <w:rPr>
          <w:lang w:val="ro-RO"/>
        </w:rPr>
      </w:pPr>
      <w:r w:rsidRPr="008B50DF">
        <w:rPr>
          <w:lang w:val="ro-RO"/>
        </w:rPr>
        <w:t>Crearea rețelelor de distribuție active vor permite în mod radical dezvoltarea de noi concepte.</w:t>
      </w:r>
      <w:r w:rsidR="00FB490C" w:rsidRPr="008B50DF">
        <w:rPr>
          <w:lang w:val="ro-RO"/>
        </w:rPr>
        <w:t xml:space="preserve"> Probabil că cel mai promițător concept este acela de micro</w:t>
      </w:r>
      <w:r w:rsidR="008211B6" w:rsidRPr="008B50DF">
        <w:rPr>
          <w:lang w:val="ro-RO"/>
        </w:rPr>
        <w:t>rețele. Microrețelele cuprind sisteme de distribuție de joasă tensiune (LV) cu surse distribuite de energie (DERs) cum ar fi microturbinele, pile cu combustibil, celule fotoelectrice, precum și dispozitive de stocare (baterii cu condensatoare de dimensiuni mari, baterii de stocare de dimensiuni mici), respectiv consumatori controlabili, oferind posibilități de control considerabile în ceea ce privește funcționarea rețelei electrice.</w:t>
      </w:r>
    </w:p>
    <w:p w14:paraId="3A9991B7" w14:textId="4F764A7B" w:rsidR="008211B6" w:rsidRPr="008B50DF" w:rsidRDefault="008211B6" w:rsidP="00F1743F">
      <w:pPr>
        <w:pStyle w:val="bullets"/>
        <w:numPr>
          <w:ilvl w:val="0"/>
          <w:numId w:val="0"/>
        </w:numPr>
        <w:spacing w:before="0" w:after="0"/>
        <w:ind w:firstLine="562"/>
        <w:rPr>
          <w:lang w:val="ro-RO"/>
        </w:rPr>
      </w:pPr>
      <w:r w:rsidRPr="008B50DF">
        <w:rPr>
          <w:lang w:val="ro-RO"/>
        </w:rPr>
        <w:t>Aceste sisteme sunt conectate la rețeaua de distribuție de medie tensiune, dar pot funcționa și izolat de rețeaua principală în cazul unor defecte în rețea. Din punctul de vedere al consumatorilor, microrețelele asigură atât energie termică cât și energie electrică, iar în plus îmbunătățesc siguranța în funcționare la nivel local, reduc emisiile de nox</w:t>
      </w:r>
      <w:r w:rsidR="00C53E9C" w:rsidRPr="008B50DF">
        <w:rPr>
          <w:lang w:val="ro-RO"/>
        </w:rPr>
        <w:t>, îmbunătățesc calitatea energiei prin controlul tensiunii și reducerea golurilor de tensiune</w:t>
      </w:r>
      <w:r w:rsidR="00ED07F2" w:rsidRPr="008B50DF">
        <w:rPr>
          <w:lang w:val="ro-RO"/>
        </w:rPr>
        <w:t xml:space="preserve">, </w:t>
      </w:r>
      <w:r w:rsidR="00C53E9C" w:rsidRPr="008B50DF">
        <w:rPr>
          <w:lang w:val="ro-RO"/>
        </w:rPr>
        <w:t xml:space="preserve">pot oferi costuri reduse </w:t>
      </w:r>
      <w:r w:rsidR="00ED07F2" w:rsidRPr="008B50DF">
        <w:rPr>
          <w:lang w:val="ro-RO"/>
        </w:rPr>
        <w:t>pentru furnizarea energiei electrice sau termice. Din punctul de vedere al rețelelor, o microrețea poate fi privită ca o entitate controlabilă în cadrul sistemului energetic care poate să funcționeze ca o mică sursă de putere sau ca servicii auxiliare</w:t>
      </w:r>
      <w:r w:rsidR="000E3B1D" w:rsidRPr="008B50DF">
        <w:rPr>
          <w:lang w:val="ro-RO"/>
        </w:rPr>
        <w:t xml:space="preserve">, </w:t>
      </w:r>
      <w:r w:rsidR="00ED07F2" w:rsidRPr="008B50DF">
        <w:rPr>
          <w:lang w:val="ro-RO"/>
        </w:rPr>
        <w:t>sprijinind rețeaua principală.</w:t>
      </w:r>
    </w:p>
    <w:p w14:paraId="6D8A093D" w14:textId="4354B718" w:rsidR="00ED07F2" w:rsidRPr="008B50DF" w:rsidRDefault="00ED07F2" w:rsidP="00F1743F">
      <w:pPr>
        <w:pStyle w:val="bullets"/>
        <w:numPr>
          <w:ilvl w:val="0"/>
          <w:numId w:val="0"/>
        </w:numPr>
        <w:spacing w:before="0" w:after="0"/>
        <w:ind w:firstLine="562"/>
        <w:rPr>
          <w:lang w:val="ro-RO"/>
        </w:rPr>
      </w:pPr>
      <w:r w:rsidRPr="008B50DF">
        <w:rPr>
          <w:lang w:val="ro-RO"/>
        </w:rPr>
        <w:t xml:space="preserve">Potențialul economic cheie al aplicațiilor GD la premisele de client constă în oportunitatea de utilizare locală a căldurii evacuate de la conversia combustibilului primar în electricitate. În ultimii ani au existat progrese remarcabile privind dezvoltarea de aplicații de cogenerare de mică putere. Aceste sisteme se așteaptă să joace un rol important în microrețelele din tările nordice. Pe de altă parte, sistemele PV se anticipează că se vor </w:t>
      </w:r>
      <w:r w:rsidR="00495B7A" w:rsidRPr="008B50DF">
        <w:rPr>
          <w:lang w:val="ro-RO"/>
        </w:rPr>
        <w:t>dezvolta semnifiativ în țările cu climat însorit. Aplicații de microcogenerare și PV au un potențial de creștere a eficienței totale a utilizării surselor de energie primară și în consecință, reduce substanțial emisiile de carbon și noxe, constituind un alt beneficiu important în eforturile omenirii de a combate schimbarea climatică.</w:t>
      </w:r>
    </w:p>
    <w:p w14:paraId="2400EE29" w14:textId="6CB36EA8" w:rsidR="00923213" w:rsidRPr="008B50DF" w:rsidRDefault="00923213" w:rsidP="00F1743F">
      <w:pPr>
        <w:pStyle w:val="bullets"/>
        <w:numPr>
          <w:ilvl w:val="0"/>
          <w:numId w:val="0"/>
        </w:numPr>
        <w:spacing w:before="0" w:after="0"/>
        <w:ind w:firstLine="562"/>
        <w:rPr>
          <w:lang w:val="ro-RO"/>
        </w:rPr>
      </w:pPr>
      <w:r w:rsidRPr="008B50DF">
        <w:rPr>
          <w:lang w:val="ro-RO"/>
        </w:rPr>
        <w:t xml:space="preserve">Din punctul de vedere al rețelei electrice, aplicațiile GD pot reduce necesitatea de noi investiții în rețelele electrice de distribuție și de transport. Generatoarele distribuite </w:t>
      </w:r>
      <w:r w:rsidR="00844B51" w:rsidRPr="008B50DF">
        <w:rPr>
          <w:lang w:val="ro-RO"/>
        </w:rPr>
        <w:t>amplasate în apropierea consumatorilor vor decongestiona căile de alimentare și vor conduce la reducerea pierderilor de putere și posibilitatea de rezervare a unor elemente din rețelele principale. Microrețelele pot, de asemenea, să asigure servicii de sistem în cazul unor probleme ce apar în rețeaua electrică principală.</w:t>
      </w:r>
    </w:p>
    <w:p w14:paraId="3AA90E2E" w14:textId="28C3FAC2" w:rsidR="00E73549" w:rsidRPr="008B50DF" w:rsidRDefault="00E73549" w:rsidP="00F1743F">
      <w:pPr>
        <w:pStyle w:val="bullets"/>
        <w:numPr>
          <w:ilvl w:val="0"/>
          <w:numId w:val="0"/>
        </w:numPr>
        <w:spacing w:before="0" w:after="0"/>
        <w:ind w:firstLine="562"/>
        <w:rPr>
          <w:lang w:val="ro-RO"/>
        </w:rPr>
      </w:pPr>
      <w:r w:rsidRPr="008B50DF">
        <w:rPr>
          <w:lang w:val="ro-RO"/>
        </w:rPr>
        <w:t>În consecință, microrețelele sunt subiectul unei cercetări intense și activități de propagare în America, Japonia, Europa, Canada pentru a furniza soluțiile eficiente și a demonstra conceptele de funcționare ale microrețelelor.</w:t>
      </w:r>
    </w:p>
    <w:p w14:paraId="0177B34E" w14:textId="1FE50610" w:rsidR="00871EFE" w:rsidRPr="008B50DF" w:rsidRDefault="00871EFE" w:rsidP="00871EFE">
      <w:pPr>
        <w:pStyle w:val="Titlu3"/>
        <w:rPr>
          <w:lang w:val="ro-RO"/>
        </w:rPr>
      </w:pPr>
      <w:r w:rsidRPr="008B50DF">
        <w:rPr>
          <w:lang w:val="ro-RO"/>
        </w:rPr>
        <w:t>Caracteristici ale unei microrețele</w:t>
      </w:r>
    </w:p>
    <w:p w14:paraId="30265FCB" w14:textId="3767DE4B" w:rsidR="00871EFE" w:rsidRPr="008B50DF" w:rsidRDefault="00871EFE" w:rsidP="00871EFE">
      <w:pPr>
        <w:pStyle w:val="bullets"/>
        <w:rPr>
          <w:lang w:val="ro-RO"/>
        </w:rPr>
      </w:pPr>
      <w:r w:rsidRPr="008B50DF">
        <w:rPr>
          <w:lang w:val="ro-RO"/>
        </w:rPr>
        <w:t>Valoare de vârf a consumului de energie electrică: 1kW – 100 MW</w:t>
      </w:r>
    </w:p>
    <w:p w14:paraId="26C7ADE0" w14:textId="5B4B3128" w:rsidR="00871EFE" w:rsidRPr="008B50DF" w:rsidRDefault="00871EFE" w:rsidP="00871EFE">
      <w:pPr>
        <w:pStyle w:val="bullets"/>
        <w:rPr>
          <w:lang w:val="ro-RO"/>
        </w:rPr>
      </w:pPr>
      <w:r w:rsidRPr="008B50DF">
        <w:rPr>
          <w:lang w:val="ro-RO"/>
        </w:rPr>
        <w:t>Consum de energie termică: 0.5 MJ/h – 1000 MJ/h</w:t>
      </w:r>
    </w:p>
    <w:p w14:paraId="6EA9BE8B" w14:textId="746F8D31" w:rsidR="00871EFE" w:rsidRPr="008B50DF" w:rsidRDefault="00871EFE" w:rsidP="00871EFE">
      <w:pPr>
        <w:pStyle w:val="bullets"/>
        <w:rPr>
          <w:lang w:val="ro-RO"/>
        </w:rPr>
      </w:pPr>
      <w:r w:rsidRPr="008B50DF">
        <w:rPr>
          <w:lang w:val="ro-RO"/>
        </w:rPr>
        <w:t>Numărul de consumatori alimentați: 1 – 50.000</w:t>
      </w:r>
    </w:p>
    <w:p w14:paraId="76889280" w14:textId="02791499" w:rsidR="00EF1C68" w:rsidRPr="008B50DF" w:rsidRDefault="00EF1C68" w:rsidP="00871EFE">
      <w:pPr>
        <w:pStyle w:val="bullets"/>
        <w:rPr>
          <w:lang w:val="ro-RO"/>
        </w:rPr>
      </w:pPr>
      <w:r w:rsidRPr="008B50DF">
        <w:rPr>
          <w:lang w:val="ro-RO"/>
        </w:rPr>
        <w:t>Tipul consumatorilor: rezidențial, comercial sau industrial</w:t>
      </w:r>
    </w:p>
    <w:p w14:paraId="7A17E80D" w14:textId="5659C552" w:rsidR="00EF1C68" w:rsidRPr="008B50DF" w:rsidRDefault="00EF1C68" w:rsidP="00871EFE">
      <w:pPr>
        <w:pStyle w:val="bullets"/>
        <w:rPr>
          <w:lang w:val="ro-RO"/>
        </w:rPr>
      </w:pPr>
      <w:r w:rsidRPr="008B50DF">
        <w:rPr>
          <w:lang w:val="ro-RO"/>
        </w:rPr>
        <w:t>Întinderea geografică: de la o casă până la 10 kmp</w:t>
      </w:r>
    </w:p>
    <w:p w14:paraId="4CF3BD2B" w14:textId="0B36F3AB" w:rsidR="00EF1C68" w:rsidRPr="008B50DF" w:rsidRDefault="00EF1C68" w:rsidP="00871EFE">
      <w:pPr>
        <w:pStyle w:val="bullets"/>
        <w:rPr>
          <w:lang w:val="ro-RO"/>
        </w:rPr>
      </w:pPr>
      <w:r w:rsidRPr="008B50DF">
        <w:rPr>
          <w:lang w:val="ro-RO"/>
        </w:rPr>
        <w:lastRenderedPageBreak/>
        <w:t>Funcționarea mixtă</w:t>
      </w:r>
      <w:r w:rsidR="00A32F44" w:rsidRPr="008B50DF">
        <w:rPr>
          <w:lang w:val="ro-RO"/>
        </w:rPr>
        <w:t>: microrețeaua  poate fi configurată pentru a comuta între funcționarea “izolată” și “ne-izolată” în funcție de starea rețelei publice</w:t>
      </w:r>
    </w:p>
    <w:p w14:paraId="562EAB01" w14:textId="7FD393AD" w:rsidR="003959C4" w:rsidRPr="008B50DF" w:rsidRDefault="003959C4" w:rsidP="00871EFE">
      <w:pPr>
        <w:pStyle w:val="bullets"/>
        <w:rPr>
          <w:lang w:val="ro-RO"/>
        </w:rPr>
      </w:pPr>
      <w:r w:rsidRPr="008B50DF">
        <w:rPr>
          <w:lang w:val="ro-RO"/>
        </w:rPr>
        <w:t>Funcționarea izolată: microrețeaua funcționează independent de rețeaua publică</w:t>
      </w:r>
    </w:p>
    <w:p w14:paraId="72D55B8A" w14:textId="3B5CA397" w:rsidR="003959C4" w:rsidRPr="008B50DF" w:rsidRDefault="003959C4" w:rsidP="00871EFE">
      <w:pPr>
        <w:pStyle w:val="bullets"/>
        <w:rPr>
          <w:lang w:val="ro-RO"/>
        </w:rPr>
      </w:pPr>
      <w:r w:rsidRPr="008B50DF">
        <w:rPr>
          <w:lang w:val="ro-RO"/>
        </w:rPr>
        <w:t>Nivelul tensiunii: JT sau MT, AC sau DC</w:t>
      </w:r>
    </w:p>
    <w:p w14:paraId="6BFCAFF8" w14:textId="1DCC848E" w:rsidR="003959C4" w:rsidRPr="008B50DF" w:rsidRDefault="003959C4" w:rsidP="00871EFE">
      <w:pPr>
        <w:pStyle w:val="bullets"/>
        <w:rPr>
          <w:lang w:val="ro-RO"/>
        </w:rPr>
      </w:pPr>
      <w:r w:rsidRPr="008B50DF">
        <w:rPr>
          <w:lang w:val="ro-RO"/>
        </w:rPr>
        <w:t>Arhitectura: radială sau buclată cu una sau mai multe generatoare</w:t>
      </w:r>
    </w:p>
    <w:p w14:paraId="20F96532" w14:textId="77777777" w:rsidR="00A0071A" w:rsidRPr="008B50DF" w:rsidRDefault="00A0071A" w:rsidP="00A0071A">
      <w:pPr>
        <w:pStyle w:val="bullets"/>
        <w:numPr>
          <w:ilvl w:val="0"/>
          <w:numId w:val="0"/>
        </w:numPr>
        <w:rPr>
          <w:lang w:val="ro-RO"/>
        </w:rPr>
      </w:pPr>
    </w:p>
    <w:p w14:paraId="063015A2" w14:textId="77777777" w:rsidR="00A0071A" w:rsidRPr="008B50DF" w:rsidRDefault="00A0071A" w:rsidP="00A0071A">
      <w:pPr>
        <w:pStyle w:val="bullets"/>
        <w:keepNext/>
        <w:numPr>
          <w:ilvl w:val="0"/>
          <w:numId w:val="0"/>
        </w:numPr>
        <w:jc w:val="center"/>
        <w:rPr>
          <w:lang w:val="ro-RO"/>
        </w:rPr>
      </w:pPr>
      <w:r w:rsidRPr="008B50DF">
        <w:rPr>
          <w:noProof/>
          <w:lang w:val="ro-RO" w:eastAsia="en-US"/>
        </w:rPr>
        <w:drawing>
          <wp:inline distT="0" distB="0" distL="0" distR="0" wp14:anchorId="7F0AD747" wp14:editId="1DE54B3C">
            <wp:extent cx="5981700" cy="32956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588" cy="3324238"/>
                    </a:xfrm>
                    <a:prstGeom prst="rect">
                      <a:avLst/>
                    </a:prstGeom>
                  </pic:spPr>
                </pic:pic>
              </a:graphicData>
            </a:graphic>
          </wp:inline>
        </w:drawing>
      </w:r>
    </w:p>
    <w:p w14:paraId="6B41E73D" w14:textId="6E41B62F" w:rsidR="00B247C2" w:rsidRPr="008B50DF" w:rsidRDefault="00A0071A" w:rsidP="00B247C2">
      <w:pPr>
        <w:pStyle w:val="Legend"/>
        <w:rPr>
          <w:lang w:val="ro-RO"/>
        </w:rPr>
      </w:pPr>
      <w:r w:rsidRPr="008B50DF">
        <w:rPr>
          <w:lang w:val="ro-RO"/>
        </w:rPr>
        <w:t xml:space="preserve">Figură </w:t>
      </w:r>
      <w:r w:rsidR="00DE34AD" w:rsidRPr="008B50DF">
        <w:rPr>
          <w:lang w:val="ro-RO"/>
        </w:rPr>
        <w:fldChar w:fldCharType="begin"/>
      </w:r>
      <w:r w:rsidR="00DE34AD" w:rsidRPr="008B50DF">
        <w:rPr>
          <w:lang w:val="ro-RO"/>
        </w:rPr>
        <w:instrText xml:space="preserve"> SEQ Figură \* ARABIC </w:instrText>
      </w:r>
      <w:r w:rsidR="00DE34AD" w:rsidRPr="008B50DF">
        <w:rPr>
          <w:lang w:val="ro-RO"/>
        </w:rPr>
        <w:fldChar w:fldCharType="separate"/>
      </w:r>
      <w:r w:rsidR="00A872E8">
        <w:rPr>
          <w:noProof/>
          <w:lang w:val="ro-RO"/>
        </w:rPr>
        <w:t>3</w:t>
      </w:r>
      <w:r w:rsidR="00DE34AD" w:rsidRPr="008B50DF">
        <w:rPr>
          <w:noProof/>
          <w:lang w:val="ro-RO"/>
        </w:rPr>
        <w:fldChar w:fldCharType="end"/>
      </w:r>
      <w:r w:rsidRPr="008B50DF">
        <w:rPr>
          <w:lang w:val="ro-RO"/>
        </w:rPr>
        <w:t>. Funcțiile unei microrețele</w:t>
      </w:r>
    </w:p>
    <w:p w14:paraId="70D02B16" w14:textId="7A8C5C27" w:rsidR="00B247C2" w:rsidRPr="008B50DF" w:rsidRDefault="00B247C2" w:rsidP="00B247C2">
      <w:pPr>
        <w:pStyle w:val="Primindentpentrucorptext"/>
        <w:rPr>
          <w:lang w:val="ro-RO"/>
        </w:rPr>
      </w:pPr>
      <w:r w:rsidRPr="008B50DF">
        <w:rPr>
          <w:lang w:val="ro-RO"/>
        </w:rPr>
        <w:t xml:space="preserve">Pe lângă infrastructura clasică a unei rețele electrice, ce cuprinde linii, transformatoare, sisteme de protecții și automatizări, o microrețea include consumatori inteligenți generatoare distribuite, sisteme de detectare a defectelor avansate, echipamente de comutație inteligente, o infrastructură de măsurare avansată, căi de alimentare de rezervă, precum și un sistem de </w:t>
      </w:r>
      <w:r w:rsidR="002816D0" w:rsidRPr="008B50DF">
        <w:rPr>
          <w:lang w:val="ro-RO"/>
        </w:rPr>
        <w:t>monitorizare și control ce cuprinde produse informatice și cu ajutorul cărora se pot îndeplini următoarele obiective:</w:t>
      </w:r>
    </w:p>
    <w:p w14:paraId="75B843B2" w14:textId="2254924E" w:rsidR="002816D0" w:rsidRPr="008B50DF" w:rsidRDefault="002816D0" w:rsidP="002816D0">
      <w:pPr>
        <w:pStyle w:val="bullets"/>
        <w:rPr>
          <w:lang w:val="ro-RO"/>
        </w:rPr>
      </w:pPr>
      <w:r w:rsidRPr="008B50DF">
        <w:rPr>
          <w:lang w:val="ro-RO"/>
        </w:rPr>
        <w:t>I</w:t>
      </w:r>
      <w:r w:rsidR="00F15186" w:rsidRPr="008B50DF">
        <w:rPr>
          <w:lang w:val="ro-RO"/>
        </w:rPr>
        <w:t>zolarea</w:t>
      </w:r>
      <w:r w:rsidRPr="008B50DF">
        <w:rPr>
          <w:lang w:val="ro-RO"/>
        </w:rPr>
        <w:t xml:space="preserve"> microrețelei în cazul producerii unui blackout în SEN</w:t>
      </w:r>
    </w:p>
    <w:p w14:paraId="52D0715B" w14:textId="77751825" w:rsidR="002816D0" w:rsidRPr="008B50DF" w:rsidRDefault="002816D0" w:rsidP="002816D0">
      <w:pPr>
        <w:pStyle w:val="bullets"/>
        <w:rPr>
          <w:lang w:val="ro-RO"/>
        </w:rPr>
      </w:pPr>
      <w:r w:rsidRPr="008B50DF">
        <w:rPr>
          <w:lang w:val="ro-RO"/>
        </w:rPr>
        <w:t>Optimizarea costului energiei electrice, comparativ cu cel obținut pe piața de energie electrică, folosind resursele proprii, atât generatoarele electrice și sursele de stocare, precum și consumatorii activi</w:t>
      </w:r>
    </w:p>
    <w:p w14:paraId="622C4298" w14:textId="53E1A2EF" w:rsidR="002816D0" w:rsidRPr="008B50DF" w:rsidRDefault="002816D0" w:rsidP="002816D0">
      <w:pPr>
        <w:pStyle w:val="bullets"/>
        <w:rPr>
          <w:lang w:val="ro-RO"/>
        </w:rPr>
      </w:pPr>
      <w:r w:rsidRPr="008B50DF">
        <w:rPr>
          <w:lang w:val="ro-RO"/>
        </w:rPr>
        <w:t>Îmbunătățirea fiabilității și calității energiei electrice prin posibilitatea de reconfigurare a rețelei electrie</w:t>
      </w:r>
    </w:p>
    <w:p w14:paraId="12349B25" w14:textId="3716E88F" w:rsidR="002816D0" w:rsidRPr="008B50DF" w:rsidRDefault="002816D0" w:rsidP="002816D0">
      <w:pPr>
        <w:pStyle w:val="bullets"/>
        <w:rPr>
          <w:lang w:val="ro-RO"/>
        </w:rPr>
      </w:pPr>
      <w:r w:rsidRPr="008B50DF">
        <w:rPr>
          <w:lang w:val="ro-RO"/>
        </w:rPr>
        <w:t>Creșterea eficienței și reducerea emisiilor de substanțe poluante prin integrarea surselor regenerabile de energie, precum panourile fotovoltaice, micro-hidrocentralele, turbinele eoliene</w:t>
      </w:r>
    </w:p>
    <w:p w14:paraId="04E47950" w14:textId="4C0EB0DA" w:rsidR="002816D0" w:rsidRPr="008B50DF" w:rsidRDefault="002816D0" w:rsidP="002816D0">
      <w:pPr>
        <w:pStyle w:val="bullets"/>
        <w:numPr>
          <w:ilvl w:val="0"/>
          <w:numId w:val="0"/>
        </w:numPr>
        <w:ind w:left="425"/>
        <w:rPr>
          <w:lang w:val="ro-RO"/>
        </w:rPr>
      </w:pPr>
    </w:p>
    <w:p w14:paraId="6AA37D46" w14:textId="36CC6C35" w:rsidR="002816D0" w:rsidRPr="008B50DF" w:rsidRDefault="002816D0" w:rsidP="002816D0">
      <w:pPr>
        <w:pStyle w:val="bullets"/>
        <w:numPr>
          <w:ilvl w:val="0"/>
          <w:numId w:val="0"/>
        </w:numPr>
        <w:spacing w:before="0" w:after="0"/>
        <w:ind w:firstLine="562"/>
        <w:rPr>
          <w:lang w:val="ro-RO"/>
        </w:rPr>
      </w:pPr>
      <w:r w:rsidRPr="008B50DF">
        <w:rPr>
          <w:lang w:val="ro-RO"/>
        </w:rPr>
        <w:t>O microrețea se poate dezvolta în cadrul unei rețele electrice de distribuție (RED), de medie tensiune sau de joasă tensiune.</w:t>
      </w:r>
    </w:p>
    <w:p w14:paraId="18C7F36F" w14:textId="77777777" w:rsidR="00911E31" w:rsidRPr="008B50DF" w:rsidRDefault="00BA2929" w:rsidP="00911E31">
      <w:pPr>
        <w:keepNext/>
        <w:jc w:val="center"/>
        <w:rPr>
          <w:lang w:val="ro-RO"/>
        </w:rPr>
      </w:pPr>
      <w:r w:rsidRPr="008B50DF">
        <w:rPr>
          <w:noProof/>
          <w:lang w:val="ro-RO"/>
        </w:rPr>
        <w:lastRenderedPageBreak/>
        <w:drawing>
          <wp:inline distT="0" distB="0" distL="0" distR="0" wp14:anchorId="740A21DE" wp14:editId="56945E70">
            <wp:extent cx="5942330" cy="2971800"/>
            <wp:effectExtent l="0" t="0" r="127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7211" cy="2994245"/>
                    </a:xfrm>
                    <a:prstGeom prst="rect">
                      <a:avLst/>
                    </a:prstGeom>
                  </pic:spPr>
                </pic:pic>
              </a:graphicData>
            </a:graphic>
          </wp:inline>
        </w:drawing>
      </w:r>
    </w:p>
    <w:p w14:paraId="040D3C05" w14:textId="3EC2C875" w:rsidR="00221434" w:rsidRPr="008B50DF" w:rsidRDefault="00911E31" w:rsidP="0055560C">
      <w:pPr>
        <w:pStyle w:val="Legend"/>
        <w:rPr>
          <w:lang w:val="ro-RO"/>
        </w:rPr>
      </w:pPr>
      <w:r w:rsidRPr="008B50DF">
        <w:rPr>
          <w:lang w:val="ro-RO"/>
        </w:rPr>
        <w:t xml:space="preserve">Figură </w:t>
      </w:r>
      <w:r w:rsidR="00DE34AD" w:rsidRPr="008B50DF">
        <w:rPr>
          <w:lang w:val="ro-RO"/>
        </w:rPr>
        <w:fldChar w:fldCharType="begin"/>
      </w:r>
      <w:r w:rsidR="00DE34AD" w:rsidRPr="008B50DF">
        <w:rPr>
          <w:lang w:val="ro-RO"/>
        </w:rPr>
        <w:instrText xml:space="preserve"> SEQ Figură \* ARABIC </w:instrText>
      </w:r>
      <w:r w:rsidR="00DE34AD" w:rsidRPr="008B50DF">
        <w:rPr>
          <w:lang w:val="ro-RO"/>
        </w:rPr>
        <w:fldChar w:fldCharType="separate"/>
      </w:r>
      <w:r w:rsidR="00A872E8">
        <w:rPr>
          <w:noProof/>
          <w:lang w:val="ro-RO"/>
        </w:rPr>
        <w:t>4</w:t>
      </w:r>
      <w:r w:rsidR="00DE34AD" w:rsidRPr="008B50DF">
        <w:rPr>
          <w:noProof/>
          <w:lang w:val="ro-RO"/>
        </w:rPr>
        <w:fldChar w:fldCharType="end"/>
      </w:r>
      <w:r w:rsidRPr="008B50DF">
        <w:rPr>
          <w:lang w:val="ro-RO"/>
        </w:rPr>
        <w:t>. Reprezentarea de bază a unei microrețele într-o rețea de distribuție</w:t>
      </w:r>
    </w:p>
    <w:p w14:paraId="5CA36BE9" w14:textId="4955A3ED" w:rsidR="004806FA" w:rsidRPr="008B50DF" w:rsidRDefault="00F46DC0" w:rsidP="004806FA">
      <w:pPr>
        <w:spacing w:after="0" w:line="240" w:lineRule="auto"/>
        <w:ind w:firstLine="562"/>
        <w:jc w:val="both"/>
        <w:rPr>
          <w:lang w:val="ro-RO"/>
        </w:rPr>
      </w:pPr>
      <w:r w:rsidRPr="008B50DF">
        <w:rPr>
          <w:lang w:val="ro-RO"/>
        </w:rPr>
        <w:t>În cazul zonelor izolate, microrețelele pot constitui singura opțiune din punct de vedere tehnic sau economic</w:t>
      </w:r>
      <w:r w:rsidR="008D528E" w:rsidRPr="008B50DF">
        <w:rPr>
          <w:lang w:val="ro-RO"/>
        </w:rPr>
        <w:t>. În plus, alimentarea cu energie electrică la tensiune continuă poate reprezenta o soluție mult mai eficientă decât alimentarea la tensiune alternativă. O atenție deosebită trebuie acordată tensiunii continue și electronicii de putere pentru conectarea la rețeaua electrică a unor surse care produc energie electrică la tensiune continuă (C.C).</w:t>
      </w:r>
    </w:p>
    <w:p w14:paraId="757E9A7A" w14:textId="14F9434B" w:rsidR="004806FA" w:rsidRPr="008B50DF" w:rsidRDefault="004806FA" w:rsidP="004806FA">
      <w:pPr>
        <w:spacing w:after="0" w:line="240" w:lineRule="auto"/>
        <w:jc w:val="both"/>
        <w:rPr>
          <w:lang w:val="ro-RO"/>
        </w:rPr>
      </w:pPr>
    </w:p>
    <w:p w14:paraId="2958D401" w14:textId="77777777" w:rsidR="004806FA" w:rsidRPr="008B50DF" w:rsidRDefault="004806FA" w:rsidP="004806FA">
      <w:pPr>
        <w:keepNext/>
        <w:spacing w:after="0" w:line="240" w:lineRule="auto"/>
        <w:jc w:val="center"/>
        <w:rPr>
          <w:lang w:val="ro-RO"/>
        </w:rPr>
      </w:pPr>
      <w:r w:rsidRPr="008B50DF">
        <w:rPr>
          <w:noProof/>
          <w:lang w:val="ro-RO"/>
        </w:rPr>
        <w:drawing>
          <wp:inline distT="0" distB="0" distL="0" distR="0" wp14:anchorId="1C5085B3" wp14:editId="65D4C7C7">
            <wp:extent cx="5977255" cy="2914650"/>
            <wp:effectExtent l="0" t="0" r="444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7255" cy="2914650"/>
                    </a:xfrm>
                    <a:prstGeom prst="rect">
                      <a:avLst/>
                    </a:prstGeom>
                  </pic:spPr>
                </pic:pic>
              </a:graphicData>
            </a:graphic>
          </wp:inline>
        </w:drawing>
      </w:r>
    </w:p>
    <w:p w14:paraId="39974939" w14:textId="0EDF0A0D" w:rsidR="004806FA" w:rsidRPr="008B50DF" w:rsidRDefault="004806FA" w:rsidP="004806FA">
      <w:pPr>
        <w:pStyle w:val="Legend"/>
        <w:rPr>
          <w:lang w:val="ro-RO"/>
        </w:rPr>
      </w:pPr>
      <w:r w:rsidRPr="008B50DF">
        <w:rPr>
          <w:lang w:val="ro-RO"/>
        </w:rPr>
        <w:t xml:space="preserve">Figură </w:t>
      </w:r>
      <w:r w:rsidR="00DE34AD" w:rsidRPr="008B50DF">
        <w:rPr>
          <w:lang w:val="ro-RO"/>
        </w:rPr>
        <w:fldChar w:fldCharType="begin"/>
      </w:r>
      <w:r w:rsidR="00DE34AD" w:rsidRPr="008B50DF">
        <w:rPr>
          <w:lang w:val="ro-RO"/>
        </w:rPr>
        <w:instrText xml:space="preserve"> SEQ Figură \* ARABIC </w:instrText>
      </w:r>
      <w:r w:rsidR="00DE34AD" w:rsidRPr="008B50DF">
        <w:rPr>
          <w:lang w:val="ro-RO"/>
        </w:rPr>
        <w:fldChar w:fldCharType="separate"/>
      </w:r>
      <w:r w:rsidR="00A872E8">
        <w:rPr>
          <w:noProof/>
          <w:lang w:val="ro-RO"/>
        </w:rPr>
        <w:t>5</w:t>
      </w:r>
      <w:r w:rsidR="00DE34AD" w:rsidRPr="008B50DF">
        <w:rPr>
          <w:noProof/>
          <w:lang w:val="ro-RO"/>
        </w:rPr>
        <w:fldChar w:fldCharType="end"/>
      </w:r>
      <w:r w:rsidRPr="008B50DF">
        <w:rPr>
          <w:lang w:val="ro-RO"/>
        </w:rPr>
        <w:t>. Conectarea la rețeaua electrică a surselor de energie electrică</w:t>
      </w:r>
    </w:p>
    <w:p w14:paraId="34FE8C7B" w14:textId="4A164D87" w:rsidR="00E729C9" w:rsidRPr="008B50DF" w:rsidRDefault="00E729C9" w:rsidP="00E729C9">
      <w:pPr>
        <w:pStyle w:val="Titlu3"/>
        <w:rPr>
          <w:lang w:val="ro-RO"/>
        </w:rPr>
      </w:pPr>
      <w:r w:rsidRPr="008B50DF">
        <w:rPr>
          <w:lang w:val="ro-RO"/>
        </w:rPr>
        <w:t>Arhitectura Microrețelelor</w:t>
      </w:r>
    </w:p>
    <w:p w14:paraId="5C8313D5" w14:textId="2CF6BF3A" w:rsidR="007D6549" w:rsidRPr="008B50DF" w:rsidRDefault="002307FB" w:rsidP="007D6549">
      <w:pPr>
        <w:spacing w:after="0" w:line="240" w:lineRule="auto"/>
        <w:ind w:firstLine="562"/>
        <w:jc w:val="both"/>
        <w:rPr>
          <w:lang w:val="ro-RO" w:eastAsia="zh-CN"/>
        </w:rPr>
      </w:pPr>
      <w:r w:rsidRPr="008B50DF">
        <w:rPr>
          <w:lang w:val="ro-RO" w:eastAsia="zh-CN"/>
        </w:rPr>
        <w:t xml:space="preserve">O microrețea poate cuprinde o parte din sistemele </w:t>
      </w:r>
      <w:r w:rsidR="00554F96" w:rsidRPr="008B50DF">
        <w:rPr>
          <w:lang w:val="ro-RO" w:eastAsia="zh-CN"/>
        </w:rPr>
        <w:t>de distribuție de MT și JT și consumatori agregați deserviți de unul sau mai multe unități de GD. Din punct de vedere al operaționalului, o microrețea poate funcționa interconectat cu sistemul electroenergetic principal prin intermediul unui punct comun de conectare (PCC), având astfel posibilitatea de a se izola în cazul unor defecte ce apar în rețeaua electrică de distribuție sau transport.</w:t>
      </w:r>
    </w:p>
    <w:p w14:paraId="177B44B3" w14:textId="77777777" w:rsidR="007D6549" w:rsidRPr="008B50DF" w:rsidRDefault="007D6549" w:rsidP="007D6549">
      <w:pPr>
        <w:keepNext/>
        <w:spacing w:after="0" w:line="240" w:lineRule="auto"/>
        <w:jc w:val="center"/>
        <w:rPr>
          <w:lang w:val="ro-RO"/>
        </w:rPr>
      </w:pPr>
      <w:r w:rsidRPr="008B50DF">
        <w:rPr>
          <w:noProof/>
          <w:lang w:val="ro-RO"/>
        </w:rPr>
        <w:lastRenderedPageBreak/>
        <w:drawing>
          <wp:inline distT="0" distB="0" distL="0" distR="0" wp14:anchorId="511CC075" wp14:editId="0729720D">
            <wp:extent cx="5918189" cy="38385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0346" cy="3846460"/>
                    </a:xfrm>
                    <a:prstGeom prst="rect">
                      <a:avLst/>
                    </a:prstGeom>
                  </pic:spPr>
                </pic:pic>
              </a:graphicData>
            </a:graphic>
          </wp:inline>
        </w:drawing>
      </w:r>
    </w:p>
    <w:p w14:paraId="1112CD78" w14:textId="716F9E9F" w:rsidR="007D6549" w:rsidRPr="008B50DF" w:rsidRDefault="007D6549" w:rsidP="007D6549">
      <w:pPr>
        <w:pStyle w:val="Legend"/>
        <w:rPr>
          <w:lang w:val="ro-RO"/>
        </w:rPr>
      </w:pPr>
      <w:r w:rsidRPr="008B50DF">
        <w:rPr>
          <w:lang w:val="ro-RO"/>
        </w:rPr>
        <w:t xml:space="preserve">Figură </w:t>
      </w:r>
      <w:r w:rsidRPr="008B50DF">
        <w:rPr>
          <w:lang w:val="ro-RO"/>
        </w:rPr>
        <w:fldChar w:fldCharType="begin"/>
      </w:r>
      <w:r w:rsidRPr="008B50DF">
        <w:rPr>
          <w:lang w:val="ro-RO"/>
        </w:rPr>
        <w:instrText xml:space="preserve"> SEQ Figură \* ARABIC </w:instrText>
      </w:r>
      <w:r w:rsidRPr="008B50DF">
        <w:rPr>
          <w:lang w:val="ro-RO"/>
        </w:rPr>
        <w:fldChar w:fldCharType="separate"/>
      </w:r>
      <w:r w:rsidR="00A872E8">
        <w:rPr>
          <w:noProof/>
          <w:lang w:val="ro-RO"/>
        </w:rPr>
        <w:t>6</w:t>
      </w:r>
      <w:r w:rsidRPr="008B50DF">
        <w:rPr>
          <w:lang w:val="ro-RO"/>
        </w:rPr>
        <w:fldChar w:fldCharType="end"/>
      </w:r>
      <w:r w:rsidRPr="008B50DF">
        <w:rPr>
          <w:lang w:val="ro-RO"/>
        </w:rPr>
        <w:t>. Ilustrarea microrețelelor</w:t>
      </w:r>
    </w:p>
    <w:p w14:paraId="02FEB82D" w14:textId="54878FF1" w:rsidR="000E3D30" w:rsidRPr="008B50DF" w:rsidRDefault="000E3D30" w:rsidP="000E3D30">
      <w:pPr>
        <w:pStyle w:val="Primindentpentrucorptext"/>
        <w:rPr>
          <w:lang w:val="ro-RO"/>
        </w:rPr>
      </w:pPr>
    </w:p>
    <w:p w14:paraId="6FAA036A" w14:textId="2227B4FE" w:rsidR="000E3D30" w:rsidRPr="008B50DF" w:rsidRDefault="000E3D30" w:rsidP="000F7071">
      <w:pPr>
        <w:pStyle w:val="Primindentpentrucorptext"/>
        <w:ind w:firstLine="562"/>
        <w:contextualSpacing/>
        <w:rPr>
          <w:lang w:val="ro-RO"/>
        </w:rPr>
      </w:pPr>
      <w:r w:rsidRPr="008B50DF">
        <w:rPr>
          <w:lang w:val="ro-RO"/>
        </w:rPr>
        <w:t xml:space="preserve">În timp ce este fizic conectată la rețeaua principală, </w:t>
      </w:r>
      <w:r w:rsidR="00B96865" w:rsidRPr="008B50DF">
        <w:rPr>
          <w:lang w:val="ro-RO"/>
        </w:rPr>
        <w:t>modul de operare și control al microrețelei poate să se schimbe de la mod dependent de rețeaua principală la mod i</w:t>
      </w:r>
      <w:r w:rsidR="00480B7A" w:rsidRPr="008B50DF">
        <w:rPr>
          <w:lang w:val="ro-RO"/>
        </w:rPr>
        <w:t xml:space="preserve">ndependent de rețeaua principală, </w:t>
      </w:r>
      <w:r w:rsidR="000310D9" w:rsidRPr="008B50DF">
        <w:rPr>
          <w:lang w:val="ro-RO"/>
        </w:rPr>
        <w:t>în funcție de puterea interschimbată între microrețea și rețeaua electrică principală.</w:t>
      </w:r>
    </w:p>
    <w:p w14:paraId="68572D38" w14:textId="010B2527" w:rsidR="006D3E21" w:rsidRPr="008B50DF" w:rsidRDefault="006D3E21" w:rsidP="000F7071">
      <w:pPr>
        <w:pStyle w:val="Primindentpentrucorptext"/>
        <w:ind w:firstLine="562"/>
        <w:contextualSpacing/>
        <w:rPr>
          <w:lang w:val="ro-RO"/>
        </w:rPr>
      </w:pPr>
      <w:r w:rsidRPr="008B50DF">
        <w:rPr>
          <w:lang w:val="ro-RO"/>
        </w:rPr>
        <w:t>În Figura 6 se prezintă sugestiv 3 tipuri de microrețele și anume: microrețea de distribuție / industrială (</w:t>
      </w:r>
      <w:r w:rsidR="005F0244" w:rsidRPr="008B50DF">
        <w:rPr>
          <w:lang w:val="ro-RO"/>
        </w:rPr>
        <w:t xml:space="preserve">care aparține unei companii de distribuție), microrețea zonală cu utilitate </w:t>
      </w:r>
      <w:r w:rsidR="00D96879" w:rsidRPr="008B50DF">
        <w:rPr>
          <w:lang w:val="ro-RO"/>
        </w:rPr>
        <w:t xml:space="preserve">singular / multifuncțională de tip industrial sau </w:t>
      </w:r>
      <w:r w:rsidR="00F97DEF" w:rsidRPr="008B50DF">
        <w:rPr>
          <w:lang w:val="ro-RO"/>
        </w:rPr>
        <w:t>co</w:t>
      </w:r>
      <w:r w:rsidR="00D96879" w:rsidRPr="008B50DF">
        <w:rPr>
          <w:lang w:val="ro-RO"/>
        </w:rPr>
        <w:t>mercial și microrețea locală destinată sectorului rezidențial sau clădirilor mici.</w:t>
      </w:r>
    </w:p>
    <w:p w14:paraId="4465BD66" w14:textId="726737FB" w:rsidR="00690A46" w:rsidRPr="008B50DF" w:rsidRDefault="00432DBF" w:rsidP="00690A46">
      <w:pPr>
        <w:pStyle w:val="Titlu4"/>
        <w:rPr>
          <w:lang w:val="ro-RO"/>
        </w:rPr>
      </w:pPr>
      <w:r w:rsidRPr="008B50DF">
        <w:rPr>
          <w:lang w:val="ro-RO"/>
        </w:rPr>
        <w:t>Microrețele de distribuție</w:t>
      </w:r>
    </w:p>
    <w:p w14:paraId="7CDB9F47" w14:textId="0A21E9CA" w:rsidR="00690A46" w:rsidRPr="008B50DF" w:rsidRDefault="00690A46" w:rsidP="00FB483D">
      <w:pPr>
        <w:spacing w:after="0" w:line="240" w:lineRule="auto"/>
        <w:ind w:firstLine="562"/>
        <w:contextualSpacing/>
        <w:jc w:val="both"/>
        <w:rPr>
          <w:lang w:val="ro-RO"/>
        </w:rPr>
      </w:pPr>
      <w:r w:rsidRPr="008B50DF">
        <w:rPr>
          <w:lang w:val="ro-RO"/>
        </w:rPr>
        <w:t xml:space="preserve">Accesul la microrețele poate facilita pe scară largă utilizarea SRE și / sau încorpora sisteme de cogenerare (CHP) în rețeaua de distribuție, amortizând în același timp fluctuațiile de energie ale rețelei principale. Microrețelele pot fi formate dintr-o parte sau de către toți </w:t>
      </w:r>
      <w:r w:rsidR="006F49A0" w:rsidRPr="008B50DF">
        <w:rPr>
          <w:lang w:val="ro-RO"/>
        </w:rPr>
        <w:t xml:space="preserve">fiderii care pleacă </w:t>
      </w:r>
      <w:r w:rsidR="000E2465" w:rsidRPr="008B50DF">
        <w:rPr>
          <w:lang w:val="ro-RO"/>
        </w:rPr>
        <w:t xml:space="preserve">dintr-o stație de distribuție, fiind condusă de un operator de distribuție. Utilizarea unui număr </w:t>
      </w:r>
      <w:r w:rsidR="0002366A" w:rsidRPr="008B50DF">
        <w:rPr>
          <w:lang w:val="ro-RO"/>
        </w:rPr>
        <w:t xml:space="preserve">mare de generatoare distribuite </w:t>
      </w:r>
      <w:r w:rsidR="0061332A" w:rsidRPr="008B50DF">
        <w:rPr>
          <w:lang w:val="ro-RO"/>
        </w:rPr>
        <w:t xml:space="preserve">localizate aproape de centrele de consum, o microrețea industrială poate asigura echilibrul </w:t>
      </w:r>
      <w:r w:rsidR="000D10B7" w:rsidRPr="008B50DF">
        <w:rPr>
          <w:lang w:val="ro-RO"/>
        </w:rPr>
        <w:t xml:space="preserve">local între puterile active generate și consumate, respectiv pot contribui la evitarea unor congestii pe fiderii de medie tensiune. La nivelul companiei de distribuție ce are în proprietate microrețeaua, turbine hidro de putere mică, celule fotoelectrice, grupurile eoliene și sistemele de biomasă sunt câteva din sursele de energie alternativă care pot fi utilizate cu emisii reduse de noxe. O microrețea de utilitate publică poate să fie deconectată de la rețeaua principală în timpul </w:t>
      </w:r>
      <w:r w:rsidR="001F15F6" w:rsidRPr="008B50DF">
        <w:rPr>
          <w:lang w:val="ro-RO"/>
        </w:rPr>
        <w:t xml:space="preserve">perioadelor programate de întreținere a fiderilor de înaltă tensiune și stațiilor într-un mod controlat. Izolarea planificată a microrețelei limitează durata întreruperilor în alimentarea consumatorilor. O microrețea de utilitate publică </w:t>
      </w:r>
      <w:r w:rsidR="00E60DF5" w:rsidRPr="008B50DF">
        <w:rPr>
          <w:lang w:val="ro-RO"/>
        </w:rPr>
        <w:t>poate să ofere și servicii de sistem cum ar fi furnizarea de energie reactivă și creșterea calității energiei electrice.</w:t>
      </w:r>
    </w:p>
    <w:p w14:paraId="5212AD11" w14:textId="0FA3F086" w:rsidR="000B055D" w:rsidRPr="008B50DF" w:rsidRDefault="000B055D" w:rsidP="00FB483D">
      <w:pPr>
        <w:spacing w:after="0" w:line="240" w:lineRule="auto"/>
        <w:ind w:firstLine="562"/>
        <w:contextualSpacing/>
        <w:jc w:val="both"/>
        <w:rPr>
          <w:lang w:val="ro-RO"/>
        </w:rPr>
      </w:pPr>
      <w:r w:rsidRPr="008B50DF">
        <w:rPr>
          <w:lang w:val="ro-RO"/>
        </w:rPr>
        <w:t>De asemenea, câteva tehnologii GD pot asigura putere reactivă dispecerizabilă</w:t>
      </w:r>
      <w:r w:rsidR="00D26BA3" w:rsidRPr="008B50DF">
        <w:rPr>
          <w:lang w:val="ro-RO"/>
        </w:rPr>
        <w:t xml:space="preserve"> care să compenseze puterea reactivă a sarcinii locale și să mențină </w:t>
      </w:r>
      <w:r w:rsidR="008E2B9C" w:rsidRPr="008B50DF">
        <w:rPr>
          <w:lang w:val="ro-RO"/>
        </w:rPr>
        <w:t xml:space="preserve">nivelul de tensiune. Folosirea surselor de cogenerare (CHP), microrețeaua de utilitate publică poate să ofere energie termică </w:t>
      </w:r>
      <w:r w:rsidR="00E2779F" w:rsidRPr="008B50DF">
        <w:rPr>
          <w:lang w:val="ro-RO"/>
        </w:rPr>
        <w:t xml:space="preserve">din procesul de </w:t>
      </w:r>
      <w:r w:rsidR="00E2779F" w:rsidRPr="008B50DF">
        <w:rPr>
          <w:lang w:val="ro-RO"/>
        </w:rPr>
        <w:lastRenderedPageBreak/>
        <w:t>producere al energiei electrice sub formă de căldură sau apă fierbinte (sau abur) pentru uz casnic.</w:t>
      </w:r>
      <w:r w:rsidR="00B74B6B" w:rsidRPr="008B50DF">
        <w:rPr>
          <w:lang w:val="ro-RO"/>
        </w:rPr>
        <w:t xml:space="preserve"> Conceptul de CHP în cadrul microrețelei este aplicat prin amplasarea optimă a surselor CHP acolo unde echipamentele termice / electrice cresc complet eficiența instalației și reduc consumul de combustibil.</w:t>
      </w:r>
    </w:p>
    <w:p w14:paraId="1F4F10BC" w14:textId="6D2FA110" w:rsidR="007E6268" w:rsidRPr="008B50DF" w:rsidRDefault="007E6268" w:rsidP="007E6268">
      <w:pPr>
        <w:pStyle w:val="Titlu4"/>
        <w:rPr>
          <w:lang w:val="ro-RO"/>
        </w:rPr>
      </w:pPr>
      <w:r w:rsidRPr="008B50DF">
        <w:rPr>
          <w:lang w:val="ro-RO"/>
        </w:rPr>
        <w:t>Microrețele zonale – industriale și comerciale</w:t>
      </w:r>
    </w:p>
    <w:p w14:paraId="2DEFEB11" w14:textId="0A53A555" w:rsidR="00E77338" w:rsidRPr="008B50DF" w:rsidRDefault="002D74C9" w:rsidP="003101E3">
      <w:pPr>
        <w:spacing w:after="0" w:line="240" w:lineRule="auto"/>
        <w:ind w:firstLine="562"/>
        <w:jc w:val="both"/>
        <w:rPr>
          <w:lang w:val="ro-RO"/>
        </w:rPr>
      </w:pPr>
      <w:r w:rsidRPr="008B50DF">
        <w:rPr>
          <w:lang w:val="ro-RO"/>
        </w:rPr>
        <w:t xml:space="preserve">Consumatorii comerciali și industriali de energie electrică sunt definiți prin clase de importanță, care se referă la gradul de calitate al energiei electrice. </w:t>
      </w:r>
      <w:r w:rsidR="00CD71BF" w:rsidRPr="008B50DF">
        <w:rPr>
          <w:lang w:val="ro-RO"/>
        </w:rPr>
        <w:t xml:space="preserve">Un consumator </w:t>
      </w:r>
      <w:r w:rsidR="00884819" w:rsidRPr="008B50DF">
        <w:rPr>
          <w:lang w:val="ro-RO"/>
        </w:rPr>
        <w:t>critic poate s</w:t>
      </w:r>
      <w:r w:rsidR="007541C1" w:rsidRPr="008B50DF">
        <w:rPr>
          <w:lang w:val="ro-RO"/>
        </w:rPr>
        <w:t>ă nu tolereze</w:t>
      </w:r>
      <w:r w:rsidR="0026447F" w:rsidRPr="008B50DF">
        <w:rPr>
          <w:lang w:val="ro-RO"/>
        </w:rPr>
        <w:t xml:space="preserve"> întreruperile în alimentarea cu energie electrică. O microrețea poate fi folosită cu ușurință pentru a alimenta mai multe tipuri de consumatori industriali sau comerciali, de exemplu: </w:t>
      </w:r>
      <w:r w:rsidR="00A46FFA" w:rsidRPr="008B50DF">
        <w:rPr>
          <w:lang w:val="ro-RO"/>
        </w:rPr>
        <w:t>campus universitar, centru comercial, instalații industriale etc. Strategiile de management avansat al sarcinii din cadrul microrețelelor constau într-un control distribuit și automat care să prevină întreruperile neplanificate și deci să contribuie la îmbunătățirea calității</w:t>
      </w:r>
      <w:r w:rsidR="002A4FCA" w:rsidRPr="008B50DF">
        <w:rPr>
          <w:lang w:val="ro-RO"/>
        </w:rPr>
        <w:t xml:space="preserve"> energiei electrice prin creșterea independenței </w:t>
      </w:r>
      <w:r w:rsidR="00E77338" w:rsidRPr="008B50DF">
        <w:rPr>
          <w:lang w:val="ro-RO"/>
        </w:rPr>
        <w:t>microrețelei de rețeaua electrică principală.</w:t>
      </w:r>
    </w:p>
    <w:p w14:paraId="45FA5511" w14:textId="7C065F56" w:rsidR="003178CF" w:rsidRPr="008B50DF" w:rsidRDefault="003178CF" w:rsidP="003101E3">
      <w:pPr>
        <w:spacing w:after="0" w:line="240" w:lineRule="auto"/>
        <w:ind w:firstLine="562"/>
        <w:jc w:val="both"/>
        <w:rPr>
          <w:lang w:val="ro-RO"/>
        </w:rPr>
      </w:pPr>
      <w:r w:rsidRPr="008B50DF">
        <w:rPr>
          <w:lang w:val="ro-RO"/>
        </w:rPr>
        <w:t>Utilizarea conceptului de microrețea, cu un nivel distinct de fiabilitate și calitate a energiei electrice poate fi definit pe baza unei clasificări a consumatorilor și diferențierea ser</w:t>
      </w:r>
      <w:r w:rsidR="009A40F9" w:rsidRPr="008B50DF">
        <w:rPr>
          <w:lang w:val="ro-RO"/>
        </w:rPr>
        <w:t>viciilor pentru utilizatori multipli. Clasificarea consumatorilor și controlul acestora în cadrul unei microrețele poate, de asemenea, contribui la aplatisarea curbei de sarcină fie în mod izolat, fie în mod conectat la rețea.</w:t>
      </w:r>
      <w:r w:rsidR="007E0813" w:rsidRPr="008B50DF">
        <w:rPr>
          <w:lang w:val="ro-RO"/>
        </w:rPr>
        <w:t xml:space="preserve"> O microrețea comercială sau industrială se poate i</w:t>
      </w:r>
      <w:r w:rsidR="00002E04" w:rsidRPr="008B50DF">
        <w:rPr>
          <w:lang w:val="ro-RO"/>
        </w:rPr>
        <w:t>zola</w:t>
      </w:r>
      <w:r w:rsidR="007E0813" w:rsidRPr="008B50DF">
        <w:rPr>
          <w:lang w:val="ro-RO"/>
        </w:rPr>
        <w:t xml:space="preserve"> atunci când calitatea energiei electrice din rețeaua principală nu satisface cerințele impuse și poate afecta inclusiv calitatea energiei electrice asigurate de microrețea.</w:t>
      </w:r>
      <w:r w:rsidR="00104D88" w:rsidRPr="008B50DF">
        <w:rPr>
          <w:lang w:val="ro-RO"/>
        </w:rPr>
        <w:t xml:space="preserve"> Funcționarea independentă față de rețeaua principală a unei microrețele comerciale / industriale poate fi planificată, de exemplu, la vârf de sarcină când prețul energiei electrice absorbite </w:t>
      </w:r>
      <w:r w:rsidR="00BE6E9A" w:rsidRPr="008B50DF">
        <w:rPr>
          <w:lang w:val="ro-RO"/>
        </w:rPr>
        <w:t xml:space="preserve">din rețeaua principală este ridicat. O microrețea poate alimenta un consumator rezidențial mic, adică un grup de case orășenești. Microrețeaua rezidențială asigură un sistem de furnizare a energiei electrice convenabilă și eficientă, fiind particularizată în funcție de cerințele consumatorilor și generatoarelor distribuite </w:t>
      </w:r>
      <w:r w:rsidR="00D81B87" w:rsidRPr="008B50DF">
        <w:rPr>
          <w:lang w:val="ro-RO"/>
        </w:rPr>
        <w:t>utilizate.</w:t>
      </w:r>
      <w:r w:rsidR="00DC6150" w:rsidRPr="008B50DF">
        <w:rPr>
          <w:lang w:val="ro-RO"/>
        </w:rPr>
        <w:t xml:space="preserve"> Generația de panouri solare și microturbine în cogenerare constituie surse distributive atractive pentru aplicațiile rezidențiale și clădirile comerciale. Sursele PV pot fi încorporate în structura clădirii. Proprietarii clădirii pot beneficia de bună corelare între vârful curbei de sarcină și intensitatea soarelui pentru producerea de energie solară. Modulele la scară redusă de microturbine oferă surse de cogenerare controlabile și eficiente de energie electrică și căldură, cu zgomot mic care pot fi instalate individual în apartamente sau birouri, acolo unde consumul de energie electrică se realizează la o eficiență ridicată. Bazându-ne pe accesul la microrețea, consumul de energie termică și electrică total al rețelelor locale este controlat prin putere adecvată și strategii de management, cu rol de a personaliza prețul energiei și de a limita impactul fluctuațiilor de energie ale surselor intermitente și schimbăriile bruște al</w:t>
      </w:r>
      <w:r w:rsidR="00E559BF" w:rsidRPr="008B50DF">
        <w:rPr>
          <w:lang w:val="ro-RO"/>
        </w:rPr>
        <w:t>e consumului în rețea.</w:t>
      </w:r>
    </w:p>
    <w:p w14:paraId="7F26B4A8" w14:textId="1C2D45F3" w:rsidR="00E559BF" w:rsidRPr="008B50DF" w:rsidRDefault="00E559BF" w:rsidP="00E559BF">
      <w:pPr>
        <w:pStyle w:val="Titlu4"/>
        <w:rPr>
          <w:lang w:val="ro-RO"/>
        </w:rPr>
      </w:pPr>
      <w:r w:rsidRPr="008B50DF">
        <w:rPr>
          <w:lang w:val="ro-RO"/>
        </w:rPr>
        <w:t>Microrețele locale</w:t>
      </w:r>
    </w:p>
    <w:p w14:paraId="0FE12E15" w14:textId="1978C483" w:rsidR="00E559BF" w:rsidRPr="008B50DF" w:rsidRDefault="00E559BF" w:rsidP="006B4BF7">
      <w:pPr>
        <w:spacing w:after="0" w:line="240" w:lineRule="auto"/>
        <w:ind w:firstLine="562"/>
        <w:jc w:val="both"/>
        <w:rPr>
          <w:lang w:val="ro-RO"/>
        </w:rPr>
      </w:pPr>
      <w:r w:rsidRPr="008B50DF">
        <w:rPr>
          <w:lang w:val="ro-RO"/>
        </w:rPr>
        <w:t xml:space="preserve">Electrificarea comunităților retrase și a zonelor neîntegrate în țările dezvoltate și </w:t>
      </w:r>
      <w:r w:rsidR="00301D67" w:rsidRPr="008B50DF">
        <w:rPr>
          <w:lang w:val="ro-RO"/>
        </w:rPr>
        <w:t xml:space="preserve">a insulelor geografice este o mare prioritate pentur companiile de utilități </w:t>
      </w:r>
      <w:r w:rsidR="00554DB3" w:rsidRPr="008B50DF">
        <w:rPr>
          <w:lang w:val="ro-RO"/>
        </w:rPr>
        <w:t xml:space="preserve">din toată lumea. Câteva țări au </w:t>
      </w:r>
      <w:r w:rsidR="00301D67" w:rsidRPr="008B50DF">
        <w:rPr>
          <w:lang w:val="ro-RO"/>
        </w:rPr>
        <w:t xml:space="preserve">cercetat adoptarea </w:t>
      </w:r>
      <w:r w:rsidR="000E0BAB" w:rsidRPr="008B50DF">
        <w:rPr>
          <w:lang w:val="ro-RO"/>
        </w:rPr>
        <w:t>unui concept de producere de energie descentralizată, microrețeaua, pentru furnizarea de energie în zone izolate. Cererile de energie ale zonelor neîntegrate pot fi satisfăcute prin instalarea reg</w:t>
      </w:r>
      <w:r w:rsidR="001F57FC" w:rsidRPr="008B50DF">
        <w:rPr>
          <w:lang w:val="ro-RO"/>
        </w:rPr>
        <w:t xml:space="preserve">enerabilelor și alternativelor </w:t>
      </w:r>
      <w:r w:rsidR="000E0BAB" w:rsidRPr="008B50DF">
        <w:rPr>
          <w:lang w:val="ro-RO"/>
        </w:rPr>
        <w:t xml:space="preserve">DER </w:t>
      </w:r>
      <w:r w:rsidR="00173E6D" w:rsidRPr="008B50DF">
        <w:rPr>
          <w:lang w:val="ro-RO"/>
        </w:rPr>
        <w:t>pentru a forma rețele izolate și microrețele autonome care furnizează energie electrică și eventual căldură sau apă caldă clienților locali sau comerciali.</w:t>
      </w:r>
    </w:p>
    <w:p w14:paraId="49179D85" w14:textId="725CF632" w:rsidR="00D53EBA" w:rsidRPr="008B50DF" w:rsidRDefault="00D53EBA" w:rsidP="00E05CF4">
      <w:pPr>
        <w:spacing w:after="0" w:line="240" w:lineRule="auto"/>
        <w:ind w:firstLine="562"/>
        <w:jc w:val="both"/>
        <w:rPr>
          <w:lang w:val="ro-RO"/>
        </w:rPr>
      </w:pPr>
      <w:r w:rsidRPr="008B50DF">
        <w:rPr>
          <w:lang w:val="ro-RO"/>
        </w:rPr>
        <w:t>În funcție de caracteristicile geografice ale unei zone retrase și disponibilitatea resurselor de diverse tipuri cum ar fi: microturbine, mori de vânt, celule fotovoltaice și turbine pe gaz cu emisii mici, pot fi folosite.</w:t>
      </w:r>
      <w:r w:rsidR="00A66F86" w:rsidRPr="008B50DF">
        <w:rPr>
          <w:lang w:val="ro-RO"/>
        </w:rPr>
        <w:t xml:space="preserve"> O deosebire majoră în modelul microrețelelor depărtate este aceea că producerea trebuie fie dimensionată p</w:t>
      </w:r>
      <w:r w:rsidR="009D3F5D" w:rsidRPr="008B50DF">
        <w:rPr>
          <w:lang w:val="ro-RO"/>
        </w:rPr>
        <w:t xml:space="preserve">entru a servi întregii saricini cu un nivel adecvat al capacității de </w:t>
      </w:r>
      <w:r w:rsidR="009D3F5D" w:rsidRPr="008B50DF">
        <w:rPr>
          <w:lang w:val="ro-RO"/>
        </w:rPr>
        <w:lastRenderedPageBreak/>
        <w:t>rezervă. În plus, dispersarea încărcării și marile diferențe între încărcarea minimă și maximă a microrețelei fac din tehnologia selecției, a mărimii DER, un lucru competitiv.</w:t>
      </w:r>
      <w:r w:rsidR="003D5B99" w:rsidRPr="008B50DF">
        <w:rPr>
          <w:lang w:val="ro-RO"/>
        </w:rPr>
        <w:t xml:space="preserve"> Următoarele metode sunt sugerate pentru a realiza balanțul de energie pe termen scurt sau pe termen</w:t>
      </w:r>
      <w:r w:rsidR="00CA4AD9" w:rsidRPr="008B50DF">
        <w:rPr>
          <w:lang w:val="ro-RO"/>
        </w:rPr>
        <w:t xml:space="preserve"> lung a microrețelelor retrase </w:t>
      </w:r>
      <w:r w:rsidR="003D5B99" w:rsidRPr="008B50DF">
        <w:rPr>
          <w:lang w:val="ro-RO"/>
        </w:rPr>
        <w:t>menite să învingă fluctuațiile de putere introduse de producerea intermitentă și sarcinii variabile:</w:t>
      </w:r>
    </w:p>
    <w:p w14:paraId="735DD9AB" w14:textId="6FA4F5F8" w:rsidR="00E05CF4" w:rsidRPr="008B50DF" w:rsidRDefault="00B375DC" w:rsidP="00E05CF4">
      <w:pPr>
        <w:pStyle w:val="bullets"/>
        <w:rPr>
          <w:lang w:val="ro-RO"/>
        </w:rPr>
      </w:pPr>
      <w:r w:rsidRPr="008B50DF">
        <w:rPr>
          <w:lang w:val="ro-RO"/>
        </w:rPr>
        <w:t>Participare avansată a puterii și angajamentul unităților printr-un set de mai multe surse de generare pentru a selecta combinația potrivită a DER în funcție de variația sarcinii</w:t>
      </w:r>
    </w:p>
    <w:p w14:paraId="267D11BF" w14:textId="43053853" w:rsidR="00B375DC" w:rsidRPr="008B50DF" w:rsidRDefault="00B375DC" w:rsidP="00E05CF4">
      <w:pPr>
        <w:pStyle w:val="bullets"/>
        <w:rPr>
          <w:lang w:val="ro-RO"/>
        </w:rPr>
      </w:pPr>
      <w:r w:rsidRPr="008B50DF">
        <w:rPr>
          <w:lang w:val="ro-RO"/>
        </w:rPr>
        <w:t>Utilizarea mărimii optime a unităților de energie</w:t>
      </w:r>
    </w:p>
    <w:p w14:paraId="3A4EAB82" w14:textId="602C0923" w:rsidR="00B375DC" w:rsidRPr="008B50DF" w:rsidRDefault="00B375DC" w:rsidP="00E05CF4">
      <w:pPr>
        <w:pStyle w:val="bullets"/>
        <w:rPr>
          <w:lang w:val="ro-RO"/>
        </w:rPr>
      </w:pPr>
      <w:r w:rsidRPr="008B50DF">
        <w:rPr>
          <w:lang w:val="ro-RO"/>
        </w:rPr>
        <w:t>Control avansat al sarcinii</w:t>
      </w:r>
    </w:p>
    <w:p w14:paraId="1467619A" w14:textId="433B390E" w:rsidR="00B375DC" w:rsidRPr="008B50DF" w:rsidRDefault="00082906" w:rsidP="00082906">
      <w:pPr>
        <w:pStyle w:val="Titlu3"/>
        <w:rPr>
          <w:lang w:val="ro-RO"/>
        </w:rPr>
      </w:pPr>
      <w:r w:rsidRPr="008B50DF">
        <w:rPr>
          <w:lang w:val="ro-RO"/>
        </w:rPr>
        <w:t>Moduri de funcționare a microrețelelor</w:t>
      </w:r>
    </w:p>
    <w:p w14:paraId="5208A321" w14:textId="399E38D9" w:rsidR="004F7E69" w:rsidRPr="008B50DF" w:rsidRDefault="004F7E69" w:rsidP="004F7E69">
      <w:pPr>
        <w:pStyle w:val="Titlu4"/>
        <w:rPr>
          <w:lang w:val="ro-RO" w:eastAsia="zh-CN"/>
        </w:rPr>
      </w:pPr>
      <w:r w:rsidRPr="008B50DF">
        <w:rPr>
          <w:lang w:val="ro-RO" w:eastAsia="zh-CN"/>
        </w:rPr>
        <w:t>Modul conectat la rețeaua electrică publică</w:t>
      </w:r>
    </w:p>
    <w:p w14:paraId="05F7B8C6" w14:textId="2F43E948" w:rsidR="00081E09" w:rsidRPr="008B50DF" w:rsidRDefault="00081E09" w:rsidP="006413D9">
      <w:pPr>
        <w:spacing w:after="0" w:line="240" w:lineRule="auto"/>
        <w:ind w:firstLine="562"/>
        <w:jc w:val="both"/>
        <w:rPr>
          <w:lang w:val="ro-RO" w:eastAsia="zh-CN"/>
        </w:rPr>
      </w:pPr>
      <w:r w:rsidRPr="008B50DF">
        <w:rPr>
          <w:lang w:val="ro-RO" w:eastAsia="zh-CN"/>
        </w:rPr>
        <w:t>Acest mod de funcționare este un mod normal deoarece, pentru asigurarea unor parametrii electrici în conformitate cu cerințele de calitate a energiei electrice, este necesară funcționarea interconectată.</w:t>
      </w:r>
    </w:p>
    <w:p w14:paraId="5B594E77" w14:textId="723A9BA7" w:rsidR="000B1628" w:rsidRPr="008B50DF" w:rsidRDefault="000B1628" w:rsidP="00253E16">
      <w:pPr>
        <w:spacing w:after="0" w:line="240" w:lineRule="auto"/>
        <w:ind w:firstLine="562"/>
        <w:jc w:val="both"/>
        <w:rPr>
          <w:lang w:val="ro-RO" w:eastAsia="zh-CN"/>
        </w:rPr>
      </w:pPr>
      <w:r w:rsidRPr="008B50DF">
        <w:rPr>
          <w:lang w:val="ro-RO" w:eastAsia="zh-CN"/>
        </w:rPr>
        <w:t>Din punct de vedere al frecvenței, aceasta poate fi menținută foarte aproape de valoarea nominală de 50 Hz, doar în condițiile funcționării interconectate.</w:t>
      </w:r>
    </w:p>
    <w:p w14:paraId="4D724815" w14:textId="2850AAC1" w:rsidR="000B1628" w:rsidRPr="008B50DF" w:rsidRDefault="000B1628" w:rsidP="00253E16">
      <w:pPr>
        <w:spacing w:after="0" w:line="240" w:lineRule="auto"/>
        <w:ind w:firstLine="562"/>
        <w:jc w:val="both"/>
        <w:rPr>
          <w:lang w:val="ro-RO" w:eastAsia="zh-CN"/>
        </w:rPr>
      </w:pPr>
      <w:r w:rsidRPr="008B50DF">
        <w:rPr>
          <w:lang w:val="ro-RO" w:eastAsia="zh-CN"/>
        </w:rPr>
        <w:t>Funcționarea interconectată asigură condițiile necesare accesului la cele mai ieftine surse de energie electrică. Consumatorii din microrețea pot să opteze pentru a folosi sursele de energie electrică din cadrul microrețelei sau pentru a cumpăra</w:t>
      </w:r>
      <w:r w:rsidR="00253E16" w:rsidRPr="008B50DF">
        <w:rPr>
          <w:lang w:val="ro-RO" w:eastAsia="zh-CN"/>
        </w:rPr>
        <w:t xml:space="preserve"> energie electrică din rețeaua publică.</w:t>
      </w:r>
    </w:p>
    <w:p w14:paraId="39B378F8" w14:textId="4CC79A29" w:rsidR="007C72AD" w:rsidRPr="008B50DF" w:rsidRDefault="007C72AD" w:rsidP="007C72AD">
      <w:pPr>
        <w:pStyle w:val="Titlu4"/>
        <w:rPr>
          <w:lang w:val="ro-RO" w:eastAsia="zh-CN"/>
        </w:rPr>
      </w:pPr>
      <w:r w:rsidRPr="008B50DF">
        <w:rPr>
          <w:lang w:val="ro-RO" w:eastAsia="zh-CN"/>
        </w:rPr>
        <w:t>Modul izolat, cu funcționare independentă de rețeaua electrică publică</w:t>
      </w:r>
    </w:p>
    <w:p w14:paraId="2071E678" w14:textId="5A481A0E" w:rsidR="00931907" w:rsidRPr="008B50DF" w:rsidRDefault="00931907" w:rsidP="002F26A4">
      <w:pPr>
        <w:spacing w:after="0" w:line="240" w:lineRule="auto"/>
        <w:ind w:firstLine="562"/>
        <w:jc w:val="both"/>
        <w:rPr>
          <w:lang w:val="ro-RO" w:eastAsia="zh-CN"/>
        </w:rPr>
      </w:pPr>
      <w:r w:rsidRPr="008B50DF">
        <w:rPr>
          <w:lang w:val="ro-RO" w:eastAsia="zh-CN"/>
        </w:rPr>
        <w:t xml:space="preserve">În cazul în care în rețeaua publică se produce un incident care conduce la întreruperea alimentării cu energie electrică, microrețeaua trebuie să fie capabilă să asigure alimentarea de rezervă a principalilor consumatori de energie electrică localizați în cadrul microrețelei. Funcționarea corespunzătoare în aceste condiții presupune existența unui dispecer local, dar și a unor sisteme de reglaj pentru funcționarea </w:t>
      </w:r>
      <w:r w:rsidR="004018DB" w:rsidRPr="008B50DF">
        <w:rPr>
          <w:lang w:val="ro-RO" w:eastAsia="zh-CN"/>
        </w:rPr>
        <w:t>izolată</w:t>
      </w:r>
      <w:r w:rsidRPr="008B50DF">
        <w:rPr>
          <w:lang w:val="ro-RO" w:eastAsia="zh-CN"/>
        </w:rPr>
        <w:t>.</w:t>
      </w:r>
    </w:p>
    <w:p w14:paraId="5117384E" w14:textId="1B2AFA7F" w:rsidR="002210D2" w:rsidRPr="008B50DF" w:rsidRDefault="002210D2" w:rsidP="002210D2">
      <w:pPr>
        <w:pStyle w:val="Titlu2"/>
        <w:rPr>
          <w:lang w:val="ro-RO" w:eastAsia="zh-CN"/>
        </w:rPr>
      </w:pPr>
      <w:r w:rsidRPr="008B50DF">
        <w:rPr>
          <w:lang w:val="ro-RO" w:eastAsia="zh-CN"/>
        </w:rPr>
        <w:t>Algoritmul Simulated Annealing</w:t>
      </w:r>
    </w:p>
    <w:p w14:paraId="5AD8AB35" w14:textId="4DDC811B" w:rsidR="00AF4966" w:rsidRPr="008B50DF" w:rsidRDefault="00AF4966" w:rsidP="00AF4966">
      <w:pPr>
        <w:pStyle w:val="Titlu3"/>
        <w:rPr>
          <w:lang w:val="ro-RO"/>
        </w:rPr>
      </w:pPr>
      <w:r w:rsidRPr="008B50DF">
        <w:rPr>
          <w:lang w:val="ro-RO"/>
        </w:rPr>
        <w:t>Introducere</w:t>
      </w:r>
    </w:p>
    <w:p w14:paraId="1F51D6BB" w14:textId="7043F0B3" w:rsidR="00A15A7C" w:rsidRPr="008B50DF" w:rsidRDefault="0074511C" w:rsidP="008C2B3F">
      <w:pPr>
        <w:spacing w:after="0" w:line="240" w:lineRule="auto"/>
        <w:ind w:firstLine="562"/>
        <w:jc w:val="both"/>
        <w:rPr>
          <w:lang w:val="ro-RO" w:eastAsia="zh-CN"/>
        </w:rPr>
      </w:pPr>
      <w:r w:rsidRPr="008B50DF">
        <w:rPr>
          <w:lang w:val="ro-RO" w:eastAsia="zh-CN"/>
        </w:rPr>
        <w:t>Simulated Annealing este o metodă probabilistică propusă de către Kirkpatrick, Gellet, Vecchi (1983) și Cerny (1985)</w:t>
      </w:r>
      <w:r w:rsidR="00122AE2" w:rsidRPr="008B50DF">
        <w:rPr>
          <w:lang w:val="ro-RO" w:eastAsia="zh-CN"/>
        </w:rPr>
        <w:t>. I</w:t>
      </w:r>
      <w:r w:rsidR="00A15A7C" w:rsidRPr="008B50DF">
        <w:rPr>
          <w:lang w:val="ro-RO" w:eastAsia="zh-CN"/>
        </w:rPr>
        <w:t xml:space="preserve">deea acestui algoritm provine de la analogia dintre căutarea soluției unei probleme de optimizare și evoluția stărilor unui solid supus unui tratament termic care începe printr-o încălzire </w:t>
      </w:r>
      <w:r w:rsidR="00D45319" w:rsidRPr="008B50DF">
        <w:rPr>
          <w:lang w:val="ro-RO" w:eastAsia="zh-CN"/>
        </w:rPr>
        <w:t>bruscă și continuă cu o răcire lentă. La temperatură ridicată particulele solidului (aflat în faza lichidă) se aranjează aleator. Pe măsură ce temperatura scade, particulele tind să ajungă în stări cu energie din ce în ce mai mică. Dacă temperatura scade suficient de lent, atunci pentru fiecare valoare a temperaturii</w:t>
      </w:r>
      <w:r w:rsidR="00EF1979" w:rsidRPr="008B50DF">
        <w:rPr>
          <w:lang w:val="ro-RO" w:eastAsia="zh-CN"/>
        </w:rPr>
        <w:t xml:space="preserve">, </w:t>
      </w:r>
      <w:r w:rsidR="00D45319" w:rsidRPr="008B50DF">
        <w:rPr>
          <w:lang w:val="ro-RO" w:eastAsia="zh-CN"/>
        </w:rPr>
        <w:t>solidului îi este permis să atingă starea de așa-numită echilibru termic.</w:t>
      </w:r>
    </w:p>
    <w:p w14:paraId="1B8E3B0E" w14:textId="7688E415" w:rsidR="0048532E" w:rsidRPr="008B50DF" w:rsidRDefault="0032103C" w:rsidP="0048532E">
      <w:pPr>
        <w:pStyle w:val="Titlu3"/>
        <w:rPr>
          <w:lang w:val="ro-RO"/>
        </w:rPr>
      </w:pPr>
      <w:r w:rsidRPr="008B50DF">
        <w:rPr>
          <w:lang w:val="ro-RO"/>
        </w:rPr>
        <w:t>Principiul de funcționare</w:t>
      </w:r>
    </w:p>
    <w:p w14:paraId="7CA2F87B" w14:textId="325508FC" w:rsidR="0032103C" w:rsidRPr="008B50DF" w:rsidRDefault="0032103C" w:rsidP="0032103C">
      <w:pPr>
        <w:spacing w:after="0" w:line="240" w:lineRule="auto"/>
        <w:ind w:firstLine="562"/>
        <w:jc w:val="both"/>
        <w:rPr>
          <w:lang w:val="ro-RO" w:eastAsia="zh-CN"/>
        </w:rPr>
      </w:pPr>
      <w:r w:rsidRPr="008B50DF">
        <w:rPr>
          <w:lang w:val="ro-RO" w:eastAsia="zh-CN"/>
        </w:rPr>
        <w:t>Elementele principale ale algoritmului Simulated Annealing sunt următoarele:</w:t>
      </w:r>
    </w:p>
    <w:p w14:paraId="034684B7" w14:textId="04E68049" w:rsidR="0032103C" w:rsidRPr="008B50DF" w:rsidRDefault="00E91021" w:rsidP="0032103C">
      <w:pPr>
        <w:pStyle w:val="Listparagraf"/>
        <w:numPr>
          <w:ilvl w:val="0"/>
          <w:numId w:val="25"/>
        </w:numPr>
        <w:spacing w:after="0" w:line="240" w:lineRule="auto"/>
        <w:jc w:val="both"/>
        <w:rPr>
          <w:lang w:val="ro-RO" w:eastAsia="zh-CN"/>
        </w:rPr>
      </w:pPr>
      <w:r w:rsidRPr="008B50DF">
        <w:rPr>
          <w:lang w:val="ro-RO" w:eastAsia="zh-CN"/>
        </w:rPr>
        <w:t>O mulțime</w:t>
      </w:r>
      <w:r w:rsidR="0032103C" w:rsidRPr="008B50DF">
        <w:rPr>
          <w:lang w:val="ro-RO" w:eastAsia="zh-CN"/>
        </w:rPr>
        <w:t xml:space="preserve"> finit</w:t>
      </w:r>
      <w:r w:rsidRPr="008B50DF">
        <w:rPr>
          <w:lang w:val="ro-RO" w:eastAsia="zh-CN"/>
        </w:rPr>
        <w:t>ă</w:t>
      </w:r>
      <w:r w:rsidR="0032103C" w:rsidRPr="008B50DF">
        <w:rPr>
          <w:lang w:val="ro-RO" w:eastAsia="zh-CN"/>
        </w:rPr>
        <w:t xml:space="preserve"> S</w:t>
      </w:r>
    </w:p>
    <w:p w14:paraId="5B719C31" w14:textId="7575AA39" w:rsidR="0032103C" w:rsidRPr="008B50DF" w:rsidRDefault="0032103C" w:rsidP="00805860">
      <w:pPr>
        <w:pStyle w:val="Listparagraf"/>
        <w:numPr>
          <w:ilvl w:val="0"/>
          <w:numId w:val="25"/>
        </w:numPr>
        <w:spacing w:after="0" w:line="240" w:lineRule="auto"/>
        <w:jc w:val="both"/>
        <w:rPr>
          <w:lang w:val="ro-RO" w:eastAsia="zh-CN"/>
        </w:rPr>
      </w:pPr>
      <w:r w:rsidRPr="008B50DF">
        <w:rPr>
          <w:lang w:val="ro-RO" w:eastAsia="zh-CN"/>
        </w:rPr>
        <w:lastRenderedPageBreak/>
        <w:t>O funcție de cost reală J definită pe S</w:t>
      </w:r>
      <w:r w:rsidR="00805860" w:rsidRPr="008B50DF">
        <w:rPr>
          <w:lang w:val="ro-RO" w:eastAsia="zh-CN"/>
        </w:rPr>
        <w:t xml:space="preserve">. </w:t>
      </w:r>
      <w:r w:rsidRPr="008B50DF">
        <w:rPr>
          <w:lang w:val="ro-RO" w:eastAsia="zh-CN"/>
        </w:rPr>
        <w:t xml:space="preserve">Fie </w:t>
      </w:r>
      <m:oMath>
        <m:sSup>
          <m:sSupPr>
            <m:ctrlPr>
              <w:rPr>
                <w:rFonts w:ascii="Cambria Math" w:hAnsi="Cambria Math"/>
                <w:i/>
                <w:lang w:val="ro-RO" w:eastAsia="zh-CN"/>
              </w:rPr>
            </m:ctrlPr>
          </m:sSupPr>
          <m:e>
            <m:r>
              <w:rPr>
                <w:rFonts w:ascii="Cambria Math" w:hAnsi="Cambria Math"/>
                <w:lang w:val="ro-RO" w:eastAsia="zh-CN"/>
              </w:rPr>
              <m:t>S</m:t>
            </m:r>
          </m:e>
          <m:sup>
            <m:r>
              <w:rPr>
                <w:rFonts w:ascii="Cambria Math" w:hAnsi="Cambria Math"/>
                <w:lang w:val="ro-RO" w:eastAsia="zh-CN"/>
              </w:rPr>
              <m:t>*</m:t>
            </m:r>
          </m:sup>
        </m:sSup>
      </m:oMath>
      <w:r w:rsidR="00F0394E" w:rsidRPr="008B50DF">
        <w:rPr>
          <w:rFonts w:eastAsiaTheme="minorEastAsia"/>
          <w:lang w:val="ro-RO" w:eastAsia="zh-CN"/>
        </w:rPr>
        <w:t xml:space="preserve"> </w:t>
      </w:r>
      <w:r w:rsidR="00F0394E" w:rsidRPr="008B50DF">
        <w:rPr>
          <w:rFonts w:eastAsiaTheme="minorEastAsia" w:cs="Times New Roman"/>
          <w:lang w:val="ro-RO" w:eastAsia="zh-CN"/>
        </w:rPr>
        <w:t>⸦</w:t>
      </w:r>
      <w:r w:rsidR="00F0394E" w:rsidRPr="008B50DF">
        <w:rPr>
          <w:rFonts w:eastAsiaTheme="minorEastAsia"/>
          <w:lang w:val="ro-RO" w:eastAsia="zh-CN"/>
        </w:rPr>
        <w:t xml:space="preserve"> S </w:t>
      </w:r>
      <w:r w:rsidR="00990DF7" w:rsidRPr="008B50DF">
        <w:rPr>
          <w:rFonts w:eastAsiaTheme="minorEastAsia"/>
          <w:lang w:val="ro-RO" w:eastAsia="zh-CN"/>
        </w:rPr>
        <w:t>mulțimea</w:t>
      </w:r>
      <w:r w:rsidR="008E71CF" w:rsidRPr="008B50DF">
        <w:rPr>
          <w:rFonts w:eastAsiaTheme="minorEastAsia"/>
          <w:lang w:val="ro-RO" w:eastAsia="zh-CN"/>
        </w:rPr>
        <w:t xml:space="preserve"> minimelor globale ale funcției J, presupus a fi </w:t>
      </w:r>
      <w:r w:rsidR="00C749E2" w:rsidRPr="008B50DF">
        <w:rPr>
          <w:rFonts w:eastAsiaTheme="minorEastAsia"/>
          <w:lang w:val="ro-RO" w:eastAsia="zh-CN"/>
        </w:rPr>
        <w:t>o submulțime</w:t>
      </w:r>
      <w:r w:rsidR="008E71CF" w:rsidRPr="008B50DF">
        <w:rPr>
          <w:rFonts w:eastAsiaTheme="minorEastAsia"/>
          <w:lang w:val="ro-RO" w:eastAsia="zh-CN"/>
        </w:rPr>
        <w:t xml:space="preserve"> </w:t>
      </w:r>
      <w:r w:rsidR="00372BD1" w:rsidRPr="008B50DF">
        <w:rPr>
          <w:rFonts w:eastAsiaTheme="minorEastAsia"/>
          <w:lang w:val="ro-RO" w:eastAsia="zh-CN"/>
        </w:rPr>
        <w:t>corespunzător</w:t>
      </w:r>
      <w:r w:rsidR="00C749E2" w:rsidRPr="008B50DF">
        <w:rPr>
          <w:rFonts w:eastAsiaTheme="minorEastAsia"/>
          <w:lang w:val="ro-RO" w:eastAsia="zh-CN"/>
        </w:rPr>
        <w:t>e</w:t>
      </w:r>
      <w:r w:rsidR="00372BD1" w:rsidRPr="008B50DF">
        <w:rPr>
          <w:rFonts w:eastAsiaTheme="minorEastAsia"/>
          <w:lang w:val="ro-RO" w:eastAsia="zh-CN"/>
        </w:rPr>
        <w:t xml:space="preserve"> al lui S</w:t>
      </w:r>
    </w:p>
    <w:p w14:paraId="05BC9C56" w14:textId="231F80C1" w:rsidR="00372BD1" w:rsidRPr="008B50DF" w:rsidRDefault="00372BD1" w:rsidP="0032103C">
      <w:pPr>
        <w:pStyle w:val="Listparagraf"/>
        <w:numPr>
          <w:ilvl w:val="0"/>
          <w:numId w:val="25"/>
        </w:numPr>
        <w:spacing w:after="0" w:line="240" w:lineRule="auto"/>
        <w:jc w:val="both"/>
        <w:rPr>
          <w:lang w:val="ro-RO" w:eastAsia="zh-CN"/>
        </w:rPr>
      </w:pPr>
      <w:r w:rsidRPr="008B50DF">
        <w:rPr>
          <w:rFonts w:eastAsiaTheme="minorEastAsia"/>
          <w:lang w:val="ro-RO" w:eastAsia="zh-CN"/>
        </w:rPr>
        <w:t xml:space="preserve">Pentru fiecare i </w:t>
      </w:r>
      <w:r w:rsidRPr="008B50DF">
        <w:rPr>
          <w:rFonts w:eastAsiaTheme="minorEastAsia" w:cs="Times New Roman"/>
          <w:lang w:val="ro-RO" w:eastAsia="zh-CN"/>
        </w:rPr>
        <w:t>ϵ</w:t>
      </w:r>
      <w:r w:rsidR="00A94875" w:rsidRPr="008B50DF">
        <w:rPr>
          <w:rFonts w:eastAsiaTheme="minorEastAsia"/>
          <w:lang w:val="ro-RO" w:eastAsia="zh-CN"/>
        </w:rPr>
        <w:t xml:space="preserve"> S, </w:t>
      </w:r>
      <w:r w:rsidR="00D00555" w:rsidRPr="008B50DF">
        <w:rPr>
          <w:rFonts w:eastAsiaTheme="minorEastAsia"/>
          <w:lang w:val="ro-RO" w:eastAsia="zh-CN"/>
        </w:rPr>
        <w:t>o mulțime</w:t>
      </w:r>
      <w:r w:rsidR="00A94875" w:rsidRPr="008B50DF">
        <w:rPr>
          <w:rFonts w:eastAsiaTheme="minorEastAsia"/>
          <w:lang w:val="ro-RO" w:eastAsia="zh-CN"/>
        </w:rPr>
        <w:t xml:space="preserve"> S(i) </w:t>
      </w:r>
      <w:r w:rsidR="00A94875" w:rsidRPr="008B50DF">
        <w:rPr>
          <w:rFonts w:eastAsiaTheme="minorEastAsia" w:cs="Times New Roman"/>
          <w:lang w:val="ro-RO" w:eastAsia="zh-CN"/>
        </w:rPr>
        <w:t>⸦</w:t>
      </w:r>
      <w:r w:rsidR="00A94875" w:rsidRPr="008B50DF">
        <w:rPr>
          <w:rFonts w:eastAsiaTheme="minorEastAsia"/>
          <w:lang w:val="ro-RO" w:eastAsia="zh-CN"/>
        </w:rPr>
        <w:t xml:space="preserve"> S – {i}, numit </w:t>
      </w:r>
      <w:r w:rsidR="00DD7178" w:rsidRPr="008B50DF">
        <w:rPr>
          <w:rFonts w:eastAsiaTheme="minorEastAsia"/>
          <w:lang w:val="ro-RO" w:eastAsia="zh-CN"/>
        </w:rPr>
        <w:t>mulțimea</w:t>
      </w:r>
      <w:r w:rsidR="00A94875" w:rsidRPr="008B50DF">
        <w:rPr>
          <w:rFonts w:eastAsiaTheme="minorEastAsia"/>
          <w:lang w:val="ro-RO" w:eastAsia="zh-CN"/>
        </w:rPr>
        <w:t xml:space="preserve"> vecinilor lui i</w:t>
      </w:r>
    </w:p>
    <w:p w14:paraId="5F1CB6BD" w14:textId="0FA1C2E7" w:rsidR="00A94875" w:rsidRPr="008B50DF" w:rsidRDefault="00A94875" w:rsidP="0032103C">
      <w:pPr>
        <w:pStyle w:val="Listparagraf"/>
        <w:numPr>
          <w:ilvl w:val="0"/>
          <w:numId w:val="25"/>
        </w:numPr>
        <w:spacing w:after="0" w:line="240" w:lineRule="auto"/>
        <w:jc w:val="both"/>
        <w:rPr>
          <w:lang w:val="ro-RO" w:eastAsia="zh-CN"/>
        </w:rPr>
      </w:pPr>
      <w:r w:rsidRPr="008B50DF">
        <w:rPr>
          <w:rFonts w:eastAsiaTheme="minorEastAsia"/>
          <w:lang w:val="ro-RO" w:eastAsia="zh-CN"/>
        </w:rPr>
        <w:t xml:space="preserve">Pentru fiecare i, o colecție de coeficienții pozitivi </w:t>
      </w:r>
      <m:oMath>
        <m:sSub>
          <m:sSubPr>
            <m:ctrlPr>
              <w:rPr>
                <w:rFonts w:ascii="Cambria Math" w:eastAsiaTheme="minorEastAsia" w:hAnsi="Cambria Math"/>
                <w:i/>
                <w:lang w:val="ro-RO" w:eastAsia="zh-CN"/>
              </w:rPr>
            </m:ctrlPr>
          </m:sSubPr>
          <m:e>
            <m:r>
              <w:rPr>
                <w:rFonts w:ascii="Cambria Math" w:eastAsiaTheme="minorEastAsia" w:hAnsi="Cambria Math"/>
                <w:lang w:val="ro-RO" w:eastAsia="zh-CN"/>
              </w:rPr>
              <m:t>q</m:t>
            </m:r>
          </m:e>
          <m:sub>
            <m:r>
              <w:rPr>
                <w:rFonts w:ascii="Cambria Math" w:eastAsiaTheme="minorEastAsia" w:hAnsi="Cambria Math"/>
                <w:lang w:val="ro-RO" w:eastAsia="zh-CN"/>
              </w:rPr>
              <m:t>ij</m:t>
            </m:r>
          </m:sub>
        </m:sSub>
      </m:oMath>
      <w:r w:rsidRPr="008B50DF">
        <w:rPr>
          <w:rFonts w:eastAsiaTheme="minorEastAsia"/>
          <w:lang w:val="ro-RO" w:eastAsia="zh-CN"/>
        </w:rPr>
        <w:t xml:space="preserve">, j </w:t>
      </w:r>
      <w:r w:rsidRPr="008B50DF">
        <w:rPr>
          <w:rFonts w:eastAsiaTheme="minorEastAsia" w:cs="Times New Roman"/>
          <w:lang w:val="ro-RO" w:eastAsia="zh-CN"/>
        </w:rPr>
        <w:t>ϵ</w:t>
      </w:r>
      <w:r w:rsidRPr="008B50DF">
        <w:rPr>
          <w:rFonts w:eastAsiaTheme="minorEastAsia"/>
          <w:lang w:val="ro-RO" w:eastAsia="zh-CN"/>
        </w:rPr>
        <w:t xml:space="preserve"> S(i), astfel încât </w:t>
      </w:r>
      <m:oMath>
        <m:sSub>
          <m:sSubPr>
            <m:ctrlPr>
              <w:rPr>
                <w:rFonts w:ascii="Cambria Math" w:eastAsiaTheme="minorEastAsia" w:hAnsi="Cambria Math"/>
                <w:i/>
                <w:lang w:val="ro-RO" w:eastAsia="zh-CN"/>
              </w:rPr>
            </m:ctrlPr>
          </m:sSubPr>
          <m:e>
            <m:r>
              <w:rPr>
                <w:rFonts w:ascii="Cambria Math" w:eastAsiaTheme="minorEastAsia" w:hAnsi="Cambria Math"/>
                <w:lang w:val="ro-RO" w:eastAsia="zh-CN"/>
              </w:rPr>
              <m:t>∑</m:t>
            </m:r>
          </m:e>
          <m:sub>
            <m:r>
              <w:rPr>
                <w:rFonts w:ascii="Cambria Math" w:eastAsiaTheme="minorEastAsia" w:hAnsi="Cambria Math"/>
                <w:lang w:val="ro-RO" w:eastAsia="zh-CN"/>
              </w:rPr>
              <m:t>j ϵ S(i)</m:t>
            </m:r>
          </m:sub>
        </m:sSub>
      </m:oMath>
      <w:r w:rsidRPr="008B50DF">
        <w:rPr>
          <w:rFonts w:eastAsiaTheme="minorEastAsia"/>
          <w:lang w:val="ro-RO" w:eastAsia="zh-CN"/>
        </w:rPr>
        <w:t xml:space="preserve"> </w:t>
      </w:r>
      <m:oMath>
        <m:sSub>
          <m:sSubPr>
            <m:ctrlPr>
              <w:rPr>
                <w:rFonts w:ascii="Cambria Math" w:eastAsiaTheme="minorEastAsia" w:hAnsi="Cambria Math"/>
                <w:i/>
                <w:lang w:val="ro-RO" w:eastAsia="zh-CN"/>
              </w:rPr>
            </m:ctrlPr>
          </m:sSubPr>
          <m:e>
            <m:r>
              <w:rPr>
                <w:rFonts w:ascii="Cambria Math" w:eastAsiaTheme="minorEastAsia" w:hAnsi="Cambria Math"/>
                <w:lang w:val="ro-RO" w:eastAsia="zh-CN"/>
              </w:rPr>
              <m:t>q</m:t>
            </m:r>
          </m:e>
          <m:sub>
            <m:r>
              <w:rPr>
                <w:rFonts w:ascii="Cambria Math" w:eastAsiaTheme="minorEastAsia" w:hAnsi="Cambria Math"/>
                <w:lang w:val="ro-RO" w:eastAsia="zh-CN"/>
              </w:rPr>
              <m:t>ij</m:t>
            </m:r>
          </m:sub>
        </m:sSub>
      </m:oMath>
      <w:r w:rsidRPr="008B50DF">
        <w:rPr>
          <w:rFonts w:eastAsiaTheme="minorEastAsia"/>
          <w:lang w:val="ro-RO" w:eastAsia="zh-CN"/>
        </w:rPr>
        <w:t xml:space="preserve"> = 1. Se presupune că j </w:t>
      </w:r>
      <w:r w:rsidRPr="008B50DF">
        <w:rPr>
          <w:rFonts w:eastAsiaTheme="minorEastAsia" w:cs="Times New Roman"/>
          <w:lang w:val="ro-RO" w:eastAsia="zh-CN"/>
        </w:rPr>
        <w:t>ϵ</w:t>
      </w:r>
      <w:r w:rsidRPr="008B50DF">
        <w:rPr>
          <w:rFonts w:eastAsiaTheme="minorEastAsia"/>
          <w:lang w:val="ro-RO" w:eastAsia="zh-CN"/>
        </w:rPr>
        <w:t xml:space="preserve"> </w:t>
      </w:r>
      <w:r w:rsidR="00ED0799" w:rsidRPr="008B50DF">
        <w:rPr>
          <w:rFonts w:eastAsiaTheme="minorEastAsia" w:cs="Times New Roman"/>
          <w:lang w:val="ro-RO" w:eastAsia="zh-CN"/>
        </w:rPr>
        <w:t>S(i) dacă și numai dacă i ϵ S(j)</w:t>
      </w:r>
    </w:p>
    <w:p w14:paraId="4BBEBF2E" w14:textId="18EC50A1" w:rsidR="00ED0799" w:rsidRPr="008B50DF" w:rsidRDefault="00ED0799" w:rsidP="0032103C">
      <w:pPr>
        <w:pStyle w:val="Listparagraf"/>
        <w:numPr>
          <w:ilvl w:val="0"/>
          <w:numId w:val="25"/>
        </w:numPr>
        <w:spacing w:after="0" w:line="240" w:lineRule="auto"/>
        <w:jc w:val="both"/>
        <w:rPr>
          <w:lang w:val="ro-RO" w:eastAsia="zh-CN"/>
        </w:rPr>
      </w:pPr>
      <w:r w:rsidRPr="008B50DF">
        <w:rPr>
          <w:rFonts w:eastAsiaTheme="minorEastAsia" w:cs="Times New Roman"/>
          <w:lang w:val="ro-RO" w:eastAsia="zh-CN"/>
        </w:rPr>
        <w:t>O funcție</w:t>
      </w:r>
      <w:r w:rsidR="00805860" w:rsidRPr="008B50DF">
        <w:rPr>
          <w:rFonts w:eastAsiaTheme="minorEastAsia" w:cs="Times New Roman"/>
          <w:lang w:val="ro-RO" w:eastAsia="zh-CN"/>
        </w:rPr>
        <w:t xml:space="preserve"> necrescătoare T: N →</w:t>
      </w:r>
      <w:r w:rsidRPr="008B50DF">
        <w:rPr>
          <w:rFonts w:eastAsiaTheme="minorEastAsia" w:cs="Times New Roman"/>
          <w:lang w:val="ro-RO" w:eastAsia="zh-CN"/>
        </w:rPr>
        <w:t xml:space="preserve"> </w:t>
      </w:r>
      <w:r w:rsidR="00805860" w:rsidRPr="008B50DF">
        <w:rPr>
          <w:rFonts w:eastAsiaTheme="minorEastAsia" w:cs="Times New Roman"/>
          <w:lang w:val="ro-RO" w:eastAsia="zh-CN"/>
        </w:rPr>
        <w:t xml:space="preserve">(0, ∞), denumit program de răcire. N este </w:t>
      </w:r>
      <w:r w:rsidR="006F4DA8" w:rsidRPr="008B50DF">
        <w:rPr>
          <w:rFonts w:eastAsiaTheme="minorEastAsia" w:cs="Times New Roman"/>
          <w:lang w:val="ro-RO" w:eastAsia="zh-CN"/>
        </w:rPr>
        <w:t>mulțimea</w:t>
      </w:r>
      <w:r w:rsidR="00805860" w:rsidRPr="008B50DF">
        <w:rPr>
          <w:rFonts w:eastAsiaTheme="minorEastAsia" w:cs="Times New Roman"/>
          <w:lang w:val="ro-RO" w:eastAsia="zh-CN"/>
        </w:rPr>
        <w:t xml:space="preserve"> numerelor întregi pozitive, iar T(t) este temperatura la timpul t.</w:t>
      </w:r>
    </w:p>
    <w:p w14:paraId="5072C0D7" w14:textId="40BE3EEB" w:rsidR="00805860" w:rsidRPr="008B50DF" w:rsidRDefault="00805860" w:rsidP="0032103C">
      <w:pPr>
        <w:pStyle w:val="Listparagraf"/>
        <w:numPr>
          <w:ilvl w:val="0"/>
          <w:numId w:val="25"/>
        </w:numPr>
        <w:spacing w:after="0" w:line="240" w:lineRule="auto"/>
        <w:jc w:val="both"/>
        <w:rPr>
          <w:lang w:val="ro-RO" w:eastAsia="zh-CN"/>
        </w:rPr>
      </w:pPr>
      <w:r w:rsidRPr="008B50DF">
        <w:rPr>
          <w:rFonts w:eastAsiaTheme="minorEastAsia" w:cs="Times New Roman"/>
          <w:lang w:val="ro-RO" w:eastAsia="zh-CN"/>
        </w:rPr>
        <w:t>O “stare” inițială x(0) ϵ S</w:t>
      </w:r>
    </w:p>
    <w:p w14:paraId="30EF147F" w14:textId="5EF21A83" w:rsidR="00805860" w:rsidRPr="008B50DF" w:rsidRDefault="00805860" w:rsidP="00805860">
      <w:pPr>
        <w:spacing w:after="0" w:line="240" w:lineRule="auto"/>
        <w:jc w:val="both"/>
        <w:rPr>
          <w:lang w:val="ro-RO" w:eastAsia="zh-CN"/>
        </w:rPr>
      </w:pPr>
    </w:p>
    <w:p w14:paraId="08EFED48" w14:textId="7CBF3A1A" w:rsidR="00805860" w:rsidRPr="008B50DF" w:rsidRDefault="00805860" w:rsidP="00D11D2D">
      <w:pPr>
        <w:spacing w:after="0" w:line="240" w:lineRule="auto"/>
        <w:ind w:firstLine="562"/>
        <w:jc w:val="both"/>
        <w:rPr>
          <w:rFonts w:eastAsiaTheme="minorEastAsia" w:cs="Times New Roman"/>
          <w:lang w:val="ro-RO" w:eastAsia="zh-CN"/>
        </w:rPr>
      </w:pPr>
      <w:r w:rsidRPr="008B50DF">
        <w:rPr>
          <w:lang w:val="ro-RO" w:eastAsia="zh-CN"/>
        </w:rPr>
        <w:t xml:space="preserve">Având in vedere elementele de mai sus, algoritmul SA constă dintr-un lanț </w:t>
      </w:r>
      <w:r w:rsidR="00C65F20" w:rsidRPr="008B50DF">
        <w:rPr>
          <w:lang w:val="ro-RO" w:eastAsia="zh-CN"/>
        </w:rPr>
        <w:t xml:space="preserve">Markov neomogen discret în timp x(t). Dacă starea curentă x(t) este egală cu i, se alege un vecin j al lui i la întâmplare. Probabilitatea pentru oricare j </w:t>
      </w:r>
      <w:r w:rsidR="00C65F20" w:rsidRPr="008B50DF">
        <w:rPr>
          <w:rFonts w:eastAsiaTheme="minorEastAsia" w:cs="Times New Roman"/>
          <w:lang w:val="ro-RO" w:eastAsia="zh-CN"/>
        </w:rPr>
        <w:t xml:space="preserve">ϵ S(i) să fie selectat este egală cu </w:t>
      </w:r>
      <m:oMath>
        <m:sSub>
          <m:sSubPr>
            <m:ctrlPr>
              <w:rPr>
                <w:rFonts w:ascii="Cambria Math" w:eastAsiaTheme="minorEastAsia" w:hAnsi="Cambria Math"/>
                <w:i/>
                <w:lang w:val="ro-RO" w:eastAsia="zh-CN"/>
              </w:rPr>
            </m:ctrlPr>
          </m:sSubPr>
          <m:e>
            <m:r>
              <w:rPr>
                <w:rFonts w:ascii="Cambria Math" w:eastAsiaTheme="minorEastAsia" w:hAnsi="Cambria Math"/>
                <w:lang w:val="ro-RO" w:eastAsia="zh-CN"/>
              </w:rPr>
              <m:t>q</m:t>
            </m:r>
          </m:e>
          <m:sub>
            <m:r>
              <w:rPr>
                <w:rFonts w:ascii="Cambria Math" w:eastAsiaTheme="minorEastAsia" w:hAnsi="Cambria Math"/>
                <w:lang w:val="ro-RO" w:eastAsia="zh-CN"/>
              </w:rPr>
              <m:t>ij</m:t>
            </m:r>
          </m:sub>
        </m:sSub>
      </m:oMath>
      <w:r w:rsidR="00BA44A6" w:rsidRPr="008B50DF">
        <w:rPr>
          <w:rFonts w:eastAsiaTheme="minorEastAsia" w:cs="Times New Roman"/>
          <w:lang w:val="ro-RO" w:eastAsia="zh-CN"/>
        </w:rPr>
        <w:t>.</w:t>
      </w:r>
      <w:r w:rsidR="009A21DA" w:rsidRPr="008B50DF">
        <w:rPr>
          <w:rFonts w:eastAsiaTheme="minorEastAsia" w:cs="Times New Roman"/>
          <w:lang w:val="ro-RO" w:eastAsia="zh-CN"/>
        </w:rPr>
        <w:t xml:space="preserve"> </w:t>
      </w:r>
      <w:r w:rsidR="00D11D2D" w:rsidRPr="008B50DF">
        <w:rPr>
          <w:rFonts w:eastAsiaTheme="minorEastAsia" w:cs="Times New Roman"/>
          <w:lang w:val="ro-RO" w:eastAsia="zh-CN"/>
        </w:rPr>
        <w:t>Odată ce j este ales, următoarea stare x(t + 1) este determinată astfel:</w:t>
      </w:r>
    </w:p>
    <w:p w14:paraId="4F24EBBC" w14:textId="7EA17802" w:rsidR="000D4663" w:rsidRPr="008B50DF" w:rsidRDefault="000D4663" w:rsidP="000D4663">
      <w:pPr>
        <w:pStyle w:val="bullets"/>
        <w:rPr>
          <w:lang w:val="ro-RO"/>
        </w:rPr>
      </w:pPr>
      <w:r w:rsidRPr="008B50DF">
        <w:rPr>
          <w:lang w:val="ro-RO"/>
        </w:rPr>
        <w:t>Dacă J(j) ≤ J(i), atunci x(t + 1) = j</w:t>
      </w:r>
    </w:p>
    <w:p w14:paraId="1385D63F" w14:textId="418F64C4" w:rsidR="000D4663" w:rsidRPr="008B50DF" w:rsidRDefault="000D4663" w:rsidP="000D4663">
      <w:pPr>
        <w:pStyle w:val="bullets"/>
        <w:rPr>
          <w:lang w:val="ro-RO"/>
        </w:rPr>
      </w:pPr>
      <w:r w:rsidRPr="008B50DF">
        <w:rPr>
          <w:lang w:val="ro-RO"/>
        </w:rPr>
        <w:t>Dacă J(j) &gt; J(i), atunci x(t + 1) = j cu probabilitatea exp[- (J(j) – J(i)) / T(t)]</w:t>
      </w:r>
      <w:r w:rsidR="00C82F7A" w:rsidRPr="008B50DF">
        <w:rPr>
          <w:lang w:val="ro-RO"/>
        </w:rPr>
        <w:t>, altfel x(t + 1) = i</w:t>
      </w:r>
    </w:p>
    <w:p w14:paraId="35199CC7" w14:textId="72EAFE28" w:rsidR="00C82F7A" w:rsidRPr="008B50DF" w:rsidRDefault="00C82F7A" w:rsidP="00C82F7A">
      <w:pPr>
        <w:pStyle w:val="bullets"/>
        <w:numPr>
          <w:ilvl w:val="0"/>
          <w:numId w:val="0"/>
        </w:numPr>
        <w:ind w:left="425"/>
        <w:rPr>
          <w:lang w:val="ro-RO"/>
        </w:rPr>
      </w:pPr>
    </w:p>
    <w:p w14:paraId="7AA9A6F3" w14:textId="4AC87F20" w:rsidR="00BB7301" w:rsidRPr="008B50DF" w:rsidRDefault="00C82F7A" w:rsidP="00BB7301">
      <w:pPr>
        <w:pStyle w:val="bullets"/>
        <w:numPr>
          <w:ilvl w:val="0"/>
          <w:numId w:val="0"/>
        </w:numPr>
        <w:spacing w:before="0" w:after="0"/>
        <w:ind w:firstLine="562"/>
        <w:contextualSpacing w:val="0"/>
        <w:rPr>
          <w:lang w:val="ro-RO"/>
        </w:rPr>
      </w:pPr>
      <w:r w:rsidRPr="008B50DF">
        <w:rPr>
          <w:lang w:val="ro-RO"/>
        </w:rPr>
        <w:t>În teorie,</w:t>
      </w:r>
      <w:r w:rsidR="00BB7301" w:rsidRPr="008B50DF">
        <w:rPr>
          <w:lang w:val="ro-RO"/>
        </w:rPr>
        <w:t xml:space="preserve"> P[x(t + 1) = j|x(t) = i]</w:t>
      </w:r>
    </w:p>
    <w:p w14:paraId="08C1C9E4" w14:textId="2CE8375C" w:rsidR="00BB7301" w:rsidRPr="008B50DF" w:rsidRDefault="00F7473E" w:rsidP="00BB7301">
      <w:pPr>
        <w:pStyle w:val="ecuatie"/>
        <w:rPr>
          <w:lang w:eastAsia="zh-CN"/>
        </w:rPr>
      </w:pPr>
      <w:r w:rsidRPr="008B50DF">
        <w:tab/>
      </w:r>
      <w:r w:rsidR="00BB7301" w:rsidRPr="008B50DF">
        <w:t xml:space="preserve">= </w:t>
      </w:r>
      <m:oMath>
        <m:sSub>
          <m:sSubPr>
            <m:ctrlPr>
              <w:rPr>
                <w:rFonts w:ascii="Cambria Math" w:hAnsi="Cambria Math" w:cstheme="minorBidi"/>
                <w:i/>
                <w:color w:val="auto"/>
                <w:szCs w:val="22"/>
                <w:lang w:eastAsia="zh-CN"/>
              </w:rPr>
            </m:ctrlPr>
          </m:sSubPr>
          <m:e>
            <m:r>
              <w:rPr>
                <w:rFonts w:ascii="Cambria Math" w:hAnsi="Cambria Math"/>
                <w:lang w:eastAsia="zh-CN"/>
              </w:rPr>
              <m:t>q</m:t>
            </m:r>
          </m:e>
          <m:sub>
            <m:r>
              <w:rPr>
                <w:rFonts w:ascii="Cambria Math" w:hAnsi="Cambria Math"/>
                <w:lang w:eastAsia="zh-CN"/>
              </w:rPr>
              <m:t>ij</m:t>
            </m:r>
          </m:sub>
        </m:sSub>
      </m:oMath>
      <w:r w:rsidR="00BB7301" w:rsidRPr="008B50DF">
        <w:rPr>
          <w:lang w:eastAsia="zh-CN"/>
        </w:rPr>
        <w:t>exp</w:t>
      </w:r>
      <m:oMath>
        <m:d>
          <m:dPr>
            <m:begChr m:val="["/>
            <m:endChr m:val="]"/>
            <m:ctrlPr>
              <w:rPr>
                <w:rFonts w:ascii="Cambria Math" w:hAnsi="Cambria Math"/>
                <w:i/>
                <w:lang w:eastAsia="zh-CN"/>
              </w:rPr>
            </m:ctrlPr>
          </m:dPr>
          <m:e>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t</m:t>
                    </m:r>
                  </m:e>
                </m:d>
              </m:den>
            </m:f>
            <m:r>
              <w:rPr>
                <w:rFonts w:ascii="Cambria Math" w:hAnsi="Cambria Math"/>
                <w:lang w:eastAsia="zh-CN"/>
              </w:rPr>
              <m:t xml:space="preserve"> max</m:t>
            </m:r>
            <m:d>
              <m:dPr>
                <m:begChr m:val="{"/>
                <m:endChr m:val="}"/>
                <m:ctrlPr>
                  <w:rPr>
                    <w:rFonts w:ascii="Cambria Math" w:hAnsi="Cambria Math"/>
                    <w:i/>
                    <w:lang w:eastAsia="zh-CN"/>
                  </w:rPr>
                </m:ctrlPr>
              </m:dPr>
              <m:e>
                <m:r>
                  <w:rPr>
                    <w:rFonts w:ascii="Cambria Math" w:hAnsi="Cambria Math"/>
                    <w:lang w:eastAsia="zh-CN"/>
                  </w:rPr>
                  <m:t>0, J</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-J(i)</m:t>
                </m:r>
              </m:e>
            </m:d>
          </m:e>
        </m:d>
      </m:oMath>
      <w:r w:rsidRPr="008B50DF">
        <w:rPr>
          <w:lang w:eastAsia="zh-CN"/>
        </w:rPr>
        <w:tab/>
        <w:t>(1)</w:t>
      </w:r>
    </w:p>
    <w:p w14:paraId="4BBE1DAC" w14:textId="495FB37C" w:rsidR="00676CC2" w:rsidRPr="008B50DF" w:rsidRDefault="00676CC2" w:rsidP="00676CC2">
      <w:pPr>
        <w:pStyle w:val="Primindentpentrucorptext"/>
        <w:jc w:val="right"/>
        <w:rPr>
          <w:rFonts w:eastAsiaTheme="minorEastAsia" w:cs="Times New Roman"/>
          <w:lang w:val="ro-RO" w:eastAsia="zh-CN"/>
        </w:rPr>
      </w:pPr>
      <w:r w:rsidRPr="008B50DF">
        <w:rPr>
          <w:lang w:val="ro-RO" w:eastAsia="zh-CN"/>
        </w:rPr>
        <w:t xml:space="preserve">dacă j </w:t>
      </w:r>
      <w:r w:rsidRPr="008B50DF">
        <w:rPr>
          <w:rFonts w:cs="Times New Roman"/>
          <w:lang w:val="ro-RO" w:eastAsia="zh-CN"/>
        </w:rPr>
        <w:t>≠</w:t>
      </w:r>
      <w:r w:rsidRPr="008B50DF">
        <w:rPr>
          <w:lang w:val="ro-RO" w:eastAsia="zh-CN"/>
        </w:rPr>
        <w:t xml:space="preserve"> i, j </w:t>
      </w:r>
      <w:r w:rsidRPr="008B50DF">
        <w:rPr>
          <w:rFonts w:eastAsiaTheme="minorEastAsia" w:cs="Times New Roman"/>
          <w:lang w:val="ro-RO" w:eastAsia="zh-CN"/>
        </w:rPr>
        <w:t>ϵ S(i).</w:t>
      </w:r>
    </w:p>
    <w:p w14:paraId="77758791" w14:textId="72DEB89D" w:rsidR="004107B8" w:rsidRPr="008B50DF" w:rsidRDefault="004107B8" w:rsidP="00676CC2">
      <w:pPr>
        <w:pStyle w:val="Primindentpentrucorptext"/>
        <w:jc w:val="right"/>
        <w:rPr>
          <w:rFonts w:eastAsiaTheme="minorEastAsia" w:cs="Times New Roman"/>
          <w:lang w:val="ro-RO" w:eastAsia="zh-CN"/>
        </w:rPr>
      </w:pPr>
    </w:p>
    <w:p w14:paraId="655D5173" w14:textId="7BCEF6A0" w:rsidR="004107B8" w:rsidRPr="008B50DF" w:rsidRDefault="004107B8" w:rsidP="00E704E8">
      <w:pPr>
        <w:pStyle w:val="Primindentpentrucorptext"/>
        <w:ind w:firstLine="0"/>
        <w:rPr>
          <w:rFonts w:eastAsiaTheme="minorEastAsia" w:cs="Times New Roman"/>
          <w:lang w:val="ro-RO" w:eastAsia="zh-CN"/>
        </w:rPr>
      </w:pPr>
      <w:r w:rsidRPr="008B50DF">
        <w:rPr>
          <w:rFonts w:eastAsiaTheme="minorEastAsia" w:cs="Times New Roman"/>
          <w:lang w:val="ro-RO" w:eastAsia="zh-CN"/>
        </w:rPr>
        <w:t xml:space="preserve">Dacă j ≠ i și </w:t>
      </w:r>
      <w:r w:rsidR="00E91021" w:rsidRPr="008B50DF">
        <w:rPr>
          <w:rFonts w:eastAsiaTheme="minorEastAsia" w:cs="Times New Roman"/>
          <w:lang w:val="ro-RO" w:eastAsia="zh-CN"/>
        </w:rPr>
        <w:t xml:space="preserve">j </w:t>
      </w:r>
      <w:r w:rsidR="00C81107" w:rsidRPr="008B50DF">
        <w:rPr>
          <w:rFonts w:ascii="Cambria Math" w:hAnsi="Cambria Math" w:cs="Cambria Math"/>
          <w:color w:val="000000"/>
          <w:sz w:val="27"/>
          <w:szCs w:val="27"/>
          <w:shd w:val="clear" w:color="auto" w:fill="FFFFFF"/>
          <w:lang w:val="ro-RO"/>
        </w:rPr>
        <w:t>∉</w:t>
      </w:r>
      <w:r w:rsidR="00EC73E6" w:rsidRPr="008B50DF">
        <w:rPr>
          <w:rFonts w:eastAsiaTheme="minorEastAsia" w:cs="Times New Roman"/>
          <w:lang w:val="ro-RO" w:eastAsia="zh-CN"/>
        </w:rPr>
        <w:t xml:space="preserve"> lui</w:t>
      </w:r>
      <w:r w:rsidR="00E704E8" w:rsidRPr="008B50DF">
        <w:rPr>
          <w:rFonts w:eastAsiaTheme="minorEastAsia" w:cs="Times New Roman"/>
          <w:lang w:val="ro-RO" w:eastAsia="zh-CN"/>
        </w:rPr>
        <w:t xml:space="preserve"> S(i), atunci P[x(t + 1) = j | x(t) = i] = 0.</w:t>
      </w:r>
    </w:p>
    <w:p w14:paraId="70CAD4B4" w14:textId="0ED54E42" w:rsidR="00E704E8" w:rsidRPr="008B50DF" w:rsidRDefault="00E704E8" w:rsidP="00DA158B">
      <w:pPr>
        <w:pStyle w:val="Primindentpentrucorptext"/>
        <w:ind w:firstLine="562"/>
        <w:rPr>
          <w:rFonts w:eastAsiaTheme="minorEastAsia" w:cs="Times New Roman"/>
          <w:lang w:val="ro-RO" w:eastAsia="zh-CN"/>
        </w:rPr>
      </w:pPr>
      <w:r w:rsidRPr="008B50DF">
        <w:rPr>
          <w:rFonts w:eastAsiaTheme="minorEastAsia" w:cs="Times New Roman"/>
          <w:lang w:val="ro-RO" w:eastAsia="zh-CN"/>
        </w:rPr>
        <w:t xml:space="preserve">Rațiunea din spatele algoritmului Simulated Annealing este cel mai bine înțeleasă prin luarea în considerare a unui lanț Markov neomogen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r>
              <w:rPr>
                <w:rFonts w:ascii="Cambria Math" w:eastAsiaTheme="minorEastAsia" w:hAnsi="Cambria Math" w:cs="Times New Roman"/>
                <w:lang w:val="ro-RO" w:eastAsia="zh-CN"/>
              </w:rPr>
              <m:t>T</m:t>
            </m:r>
          </m:sub>
        </m:sSub>
      </m:oMath>
      <w:r w:rsidRPr="008B50DF">
        <w:rPr>
          <w:rFonts w:eastAsiaTheme="minorEastAsia" w:cs="Times New Roman"/>
          <w:lang w:val="ro-RO" w:eastAsia="zh-CN"/>
        </w:rPr>
        <w:t xml:space="preserve">(t), în care temperatura T(t) este menținută la o valoare constantă T. Să presupunem că lanțul Markov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r>
              <w:rPr>
                <w:rFonts w:ascii="Cambria Math" w:eastAsiaTheme="minorEastAsia" w:hAnsi="Cambria Math" w:cs="Times New Roman"/>
                <w:lang w:val="ro-RO" w:eastAsia="zh-CN"/>
              </w:rPr>
              <m:t>T</m:t>
            </m:r>
          </m:sub>
        </m:sSub>
      </m:oMath>
      <w:r w:rsidRPr="008B50DF">
        <w:rPr>
          <w:rFonts w:eastAsiaTheme="minorEastAsia" w:cs="Times New Roman"/>
          <w:lang w:val="ro-RO" w:eastAsia="zh-CN"/>
        </w:rPr>
        <w:t xml:space="preserve">(t) este ireductibil și aperiodic și că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q</m:t>
            </m:r>
          </m:e>
          <m:sub>
            <m:r>
              <w:rPr>
                <w:rFonts w:ascii="Cambria Math" w:eastAsiaTheme="minorEastAsia" w:hAnsi="Cambria Math" w:cs="Times New Roman"/>
                <w:lang w:val="ro-RO" w:eastAsia="zh-CN"/>
              </w:rPr>
              <m:t>ij</m:t>
            </m:r>
          </m:sub>
        </m:sSub>
      </m:oMath>
      <w:r w:rsidRPr="008B50DF">
        <w:rPr>
          <w:rFonts w:eastAsiaTheme="minorEastAsia" w:cs="Times New Roman"/>
          <w:lang w:val="ro-RO" w:eastAsia="zh-CN"/>
        </w:rPr>
        <w:t xml:space="preserve"> =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q</m:t>
            </m:r>
          </m:e>
          <m:sub>
            <m:r>
              <w:rPr>
                <w:rFonts w:ascii="Cambria Math" w:eastAsiaTheme="minorEastAsia" w:hAnsi="Cambria Math" w:cs="Times New Roman"/>
                <w:lang w:val="ro-RO" w:eastAsia="zh-CN"/>
              </w:rPr>
              <m:t>ji</m:t>
            </m:r>
          </m:sub>
        </m:sSub>
      </m:oMath>
      <w:r w:rsidRPr="008B50DF">
        <w:rPr>
          <w:rFonts w:eastAsiaTheme="minorEastAsia" w:cs="Times New Roman"/>
          <w:lang w:val="ro-RO" w:eastAsia="zh-CN"/>
        </w:rPr>
        <w:t xml:space="preserve"> pentru fiecare i, j.</w:t>
      </w:r>
      <w:r w:rsidR="0034259C" w:rsidRPr="008B50DF">
        <w:rPr>
          <w:rFonts w:eastAsiaTheme="minorEastAsia" w:cs="Times New Roman"/>
          <w:lang w:val="ro-RO" w:eastAsia="zh-CN"/>
        </w:rPr>
        <w:t xml:space="preserve"> Atunci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r>
              <w:rPr>
                <w:rFonts w:ascii="Cambria Math" w:eastAsiaTheme="minorEastAsia" w:hAnsi="Cambria Math" w:cs="Times New Roman"/>
                <w:lang w:val="ro-RO" w:eastAsia="zh-CN"/>
              </w:rPr>
              <m:t>T</m:t>
            </m:r>
          </m:sub>
        </m:sSub>
      </m:oMath>
      <w:r w:rsidR="0034259C" w:rsidRPr="008B50DF">
        <w:rPr>
          <w:rFonts w:eastAsiaTheme="minorEastAsia" w:cs="Times New Roman"/>
          <w:lang w:val="ro-RO" w:eastAsia="zh-CN"/>
        </w:rPr>
        <w:t>(t) este un lanț Markov reversibil și distribuția sa invariantă</w:t>
      </w:r>
      <w:r w:rsidR="00DA158B" w:rsidRPr="008B50DF">
        <w:rPr>
          <w:rFonts w:eastAsiaTheme="minorEastAsia" w:cs="Times New Roman"/>
          <w:lang w:val="ro-RO" w:eastAsia="zh-CN"/>
        </w:rPr>
        <w:t xml:space="preserve"> de probabilitate este dată de către:</w:t>
      </w:r>
    </w:p>
    <w:p w14:paraId="2827EC68" w14:textId="7A19052B" w:rsidR="00EC73E6" w:rsidRPr="008B50DF" w:rsidRDefault="00683DE1" w:rsidP="00B03FCC">
      <w:pPr>
        <w:pStyle w:val="ecuatie"/>
        <w:rPr>
          <w:lang w:eastAsia="zh-CN"/>
        </w:rPr>
      </w:pPr>
      <w:r w:rsidRPr="008B50DF">
        <w:rPr>
          <w:lang w:eastAsia="zh-CN"/>
        </w:rPr>
        <w:tab/>
      </w:r>
      <m:oMath>
        <m:sSub>
          <m:sSubPr>
            <m:ctrlPr>
              <w:rPr>
                <w:rFonts w:ascii="Cambria Math" w:hAnsi="Cambria Math"/>
                <w:i/>
                <w:color w:val="auto"/>
                <w:lang w:eastAsia="zh-CN"/>
              </w:rPr>
            </m:ctrlPr>
          </m:sSubPr>
          <m:e>
            <m:r>
              <m:rPr>
                <m:sty m:val="p"/>
              </m:rPr>
              <w:rPr>
                <w:rFonts w:ascii="Cambria Math" w:hAnsi="Cambria Math"/>
                <w:color w:val="auto"/>
                <w:sz w:val="21"/>
                <w:szCs w:val="21"/>
              </w:rPr>
              <m:t>π</m:t>
            </m:r>
          </m:e>
          <m:sub>
            <m:r>
              <w:rPr>
                <w:rFonts w:ascii="Cambria Math" w:hAnsi="Cambria Math"/>
                <w:color w:val="auto"/>
                <w:lang w:eastAsia="zh-CN"/>
              </w:rPr>
              <m:t>T</m:t>
            </m:r>
          </m:sub>
        </m:sSub>
      </m:oMath>
      <w:r w:rsidR="00EC73E6" w:rsidRPr="008B50DF">
        <w:rPr>
          <w:lang w:eastAsia="zh-CN"/>
        </w:rPr>
        <w:t xml:space="preserve">(i) = </w:t>
      </w:r>
      <m:oMath>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den>
        </m:f>
      </m:oMath>
      <w:r w:rsidR="00EC73E6" w:rsidRPr="008B50DF">
        <w:rPr>
          <w:lang w:eastAsia="zh-CN"/>
        </w:rPr>
        <w:t>exp</w:t>
      </w:r>
      <m:oMath>
        <m:d>
          <m:dPr>
            <m:begChr m:val="["/>
            <m:endChr m:val="]"/>
            <m:ctrlPr>
              <w:rPr>
                <w:rFonts w:ascii="Cambria Math" w:hAnsi="Cambria Math"/>
                <w:i/>
                <w:lang w:eastAsia="zh-CN"/>
              </w:rPr>
            </m:ctrlPr>
          </m:dPr>
          <m:e>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J(i)</m:t>
                </m:r>
              </m:num>
              <m:den>
                <m:r>
                  <w:rPr>
                    <w:rFonts w:ascii="Cambria Math" w:hAnsi="Cambria Math"/>
                    <w:lang w:eastAsia="zh-CN"/>
                  </w:rPr>
                  <m:t>T</m:t>
                </m:r>
              </m:den>
            </m:f>
          </m:e>
        </m:d>
      </m:oMath>
      <w:r w:rsidR="00EC73E6" w:rsidRPr="008B50DF">
        <w:rPr>
          <w:lang w:eastAsia="zh-CN"/>
        </w:rPr>
        <w:t xml:space="preserve">, </w:t>
      </w:r>
      <w:r w:rsidR="00107565" w:rsidRPr="008B50DF">
        <w:rPr>
          <w:lang w:eastAsia="zh-CN"/>
        </w:rPr>
        <w:t xml:space="preserve"> </w:t>
      </w:r>
      <w:r w:rsidR="00EC73E6" w:rsidRPr="008B50DF">
        <w:rPr>
          <w:lang w:eastAsia="zh-CN"/>
        </w:rPr>
        <w:t>i</w:t>
      </w:r>
      <w:r w:rsidRPr="008B50DF">
        <w:rPr>
          <w:lang w:eastAsia="zh-CN"/>
        </w:rPr>
        <w:t xml:space="preserve"> ϵ S</w:t>
      </w:r>
      <w:r w:rsidR="00B03FCC" w:rsidRPr="008B50DF">
        <w:rPr>
          <w:lang w:eastAsia="zh-CN"/>
        </w:rPr>
        <w:tab/>
      </w:r>
      <w:r w:rsidRPr="008B50DF">
        <w:rPr>
          <w:lang w:eastAsia="zh-CN"/>
        </w:rPr>
        <w:t>(2)</w:t>
      </w:r>
    </w:p>
    <w:p w14:paraId="19FF47D8" w14:textId="27BDA944" w:rsidR="001E404D" w:rsidRPr="008B50DF" w:rsidRDefault="001E404D" w:rsidP="001213B9">
      <w:pPr>
        <w:pStyle w:val="Primindentpentrucorptext"/>
        <w:ind w:firstLine="562"/>
        <w:rPr>
          <w:rFonts w:eastAsiaTheme="minorEastAsia" w:cs="Times New Roman"/>
          <w:lang w:val="ro-RO" w:eastAsia="zh-CN"/>
        </w:rPr>
      </w:pPr>
      <w:r w:rsidRPr="008B50DF">
        <w:rPr>
          <w:lang w:val="ro-RO" w:eastAsia="zh-CN"/>
        </w:rPr>
        <w:t xml:space="preserve">Unde </w:t>
      </w:r>
      <m:oMath>
        <m:sSub>
          <m:sSubPr>
            <m:ctrlPr>
              <w:rPr>
                <w:rFonts w:ascii="Cambria Math" w:eastAsiaTheme="minorEastAsia" w:hAnsi="Cambria Math" w:cs="Times New Roman"/>
                <w:i/>
                <w:szCs w:val="24"/>
                <w:lang w:val="ro-RO" w:eastAsia="zh-CN"/>
              </w:rPr>
            </m:ctrlPr>
          </m:sSubPr>
          <m:e>
            <m:r>
              <w:rPr>
                <w:rFonts w:ascii="Cambria Math" w:hAnsi="Cambria Math"/>
                <w:lang w:val="ro-RO" w:eastAsia="zh-CN"/>
              </w:rPr>
              <m:t>Z</m:t>
            </m:r>
          </m:e>
          <m:sub>
            <m:r>
              <w:rPr>
                <w:rFonts w:ascii="Cambria Math" w:hAnsi="Cambria Math"/>
                <w:lang w:val="ro-RO" w:eastAsia="zh-CN"/>
              </w:rPr>
              <m:t>T</m:t>
            </m:r>
          </m:sub>
        </m:sSub>
      </m:oMath>
      <w:r w:rsidRPr="008B50DF">
        <w:rPr>
          <w:rFonts w:eastAsiaTheme="minorEastAsia"/>
          <w:szCs w:val="24"/>
          <w:lang w:val="ro-RO" w:eastAsia="zh-CN"/>
        </w:rPr>
        <w:t xml:space="preserve"> este o constantă de normalizare</w:t>
      </w:r>
      <w:r w:rsidR="004F0243" w:rsidRPr="008B50DF">
        <w:rPr>
          <w:rFonts w:eastAsiaTheme="minorEastAsia"/>
          <w:szCs w:val="24"/>
          <w:lang w:val="ro-RO" w:eastAsia="zh-CN"/>
        </w:rPr>
        <w:t xml:space="preserve">. Este evident că atunci când T </w:t>
      </w:r>
      <w:r w:rsidR="004F0243" w:rsidRPr="008B50DF">
        <w:rPr>
          <w:rFonts w:eastAsiaTheme="minorEastAsia" w:cs="Times New Roman"/>
          <w:szCs w:val="24"/>
          <w:lang w:val="ro-RO" w:eastAsia="zh-CN"/>
        </w:rPr>
        <w:t>↓</w:t>
      </w:r>
      <w:r w:rsidR="004F0243" w:rsidRPr="008B50DF">
        <w:rPr>
          <w:rFonts w:eastAsiaTheme="minorEastAsia"/>
          <w:szCs w:val="24"/>
          <w:lang w:val="ro-RO" w:eastAsia="zh-CN"/>
        </w:rPr>
        <w:t xml:space="preserve"> 0, distribuția</w:t>
      </w:r>
      <w:r w:rsidR="00A76899" w:rsidRPr="008B50DF">
        <w:rPr>
          <w:rFonts w:eastAsiaTheme="minorEastAsia"/>
          <w:szCs w:val="24"/>
          <w:lang w:val="ro-RO" w:eastAsia="zh-CN"/>
        </w:rPr>
        <w:t xml:space="preserve"> de</w:t>
      </w:r>
      <w:r w:rsidR="004F0243" w:rsidRPr="008B50DF">
        <w:rPr>
          <w:rFonts w:eastAsiaTheme="minorEastAsia"/>
          <w:szCs w:val="24"/>
          <w:lang w:val="ro-RO" w:eastAsia="zh-CN"/>
        </w:rPr>
        <w:t xml:space="preserve"> probabilități </w:t>
      </w:r>
      <m:oMath>
        <m:sSub>
          <m:sSubPr>
            <m:ctrlPr>
              <w:rPr>
                <w:rFonts w:ascii="Cambria Math" w:eastAsiaTheme="minorEastAsia" w:hAnsi="Cambria Math" w:cs="Times New Roman"/>
                <w:i/>
                <w:szCs w:val="24"/>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sub>
        </m:sSub>
      </m:oMath>
      <w:r w:rsidR="00B23F36" w:rsidRPr="008B50DF">
        <w:rPr>
          <w:rFonts w:eastAsiaTheme="minorEastAsia"/>
          <w:szCs w:val="24"/>
          <w:lang w:val="ro-RO" w:eastAsia="zh-CN"/>
        </w:rPr>
        <w:t xml:space="preserve"> este concentrată pe mulțimea </w:t>
      </w:r>
      <m:oMath>
        <m:sSup>
          <m:sSupPr>
            <m:ctrlPr>
              <w:rPr>
                <w:rFonts w:ascii="Cambria Math" w:eastAsiaTheme="minorEastAsia" w:hAnsi="Cambria Math"/>
                <w:i/>
                <w:szCs w:val="24"/>
                <w:lang w:val="ro-RO" w:eastAsia="zh-CN"/>
              </w:rPr>
            </m:ctrlPr>
          </m:sSupPr>
          <m:e>
            <m:r>
              <w:rPr>
                <w:rFonts w:ascii="Cambria Math" w:eastAsiaTheme="minorEastAsia" w:hAnsi="Cambria Math"/>
                <w:szCs w:val="24"/>
                <w:lang w:val="ro-RO" w:eastAsia="zh-CN"/>
              </w:rPr>
              <m:t>S</m:t>
            </m:r>
          </m:e>
          <m:sup>
            <m:r>
              <w:rPr>
                <w:rFonts w:ascii="Cambria Math" w:eastAsiaTheme="minorEastAsia" w:hAnsi="Cambria Math"/>
                <w:szCs w:val="24"/>
                <w:lang w:val="ro-RO" w:eastAsia="zh-CN"/>
              </w:rPr>
              <m:t>*</m:t>
            </m:r>
          </m:sup>
        </m:sSup>
      </m:oMath>
      <w:r w:rsidR="00B23F36" w:rsidRPr="008B50DF">
        <w:rPr>
          <w:rFonts w:eastAsiaTheme="minorEastAsia"/>
          <w:szCs w:val="24"/>
          <w:lang w:val="ro-RO" w:eastAsia="zh-CN"/>
        </w:rPr>
        <w:t xml:space="preserve"> a minimelor globale al lui J.</w:t>
      </w:r>
      <w:r w:rsidR="00E175A0" w:rsidRPr="008B50DF">
        <w:rPr>
          <w:rFonts w:eastAsiaTheme="minorEastAsia"/>
          <w:szCs w:val="24"/>
          <w:lang w:val="ro-RO" w:eastAsia="zh-CN"/>
        </w:rPr>
        <w:t xml:space="preserve"> Această ultimă proprietate rămâne validă daca condiția </w:t>
      </w:r>
      <w:r w:rsidR="00E175A0" w:rsidRPr="008B50DF">
        <w:rPr>
          <w:rFonts w:eastAsiaTheme="minorEastAsia" w:cs="Times New Roman"/>
          <w:lang w:val="ro-RO" w:eastAsia="zh-CN"/>
        </w:rPr>
        <w:t xml:space="preserve">că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q</m:t>
            </m:r>
          </m:e>
          <m:sub>
            <m:r>
              <w:rPr>
                <w:rFonts w:ascii="Cambria Math" w:eastAsiaTheme="minorEastAsia" w:hAnsi="Cambria Math" w:cs="Times New Roman"/>
                <w:lang w:val="ro-RO" w:eastAsia="zh-CN"/>
              </w:rPr>
              <m:t>ij</m:t>
            </m:r>
          </m:sub>
        </m:sSub>
      </m:oMath>
      <w:r w:rsidR="00E175A0" w:rsidRPr="008B50DF">
        <w:rPr>
          <w:rFonts w:eastAsiaTheme="minorEastAsia" w:cs="Times New Roman"/>
          <w:lang w:val="ro-RO" w:eastAsia="zh-CN"/>
        </w:rPr>
        <w:t xml:space="preserve"> =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q</m:t>
            </m:r>
          </m:e>
          <m:sub>
            <m:r>
              <w:rPr>
                <w:rFonts w:ascii="Cambria Math" w:eastAsiaTheme="minorEastAsia" w:hAnsi="Cambria Math" w:cs="Times New Roman"/>
                <w:lang w:val="ro-RO" w:eastAsia="zh-CN"/>
              </w:rPr>
              <m:t>ji</m:t>
            </m:r>
          </m:sub>
        </m:sSub>
      </m:oMath>
      <w:r w:rsidR="00E175A0" w:rsidRPr="008B50DF">
        <w:rPr>
          <w:rFonts w:eastAsiaTheme="minorEastAsia" w:cs="Times New Roman"/>
          <w:lang w:val="ro-RO" w:eastAsia="zh-CN"/>
        </w:rPr>
        <w:t xml:space="preserve"> este îndeplinită.</w:t>
      </w:r>
      <w:r w:rsidR="001213B9" w:rsidRPr="008B50DF">
        <w:rPr>
          <w:rFonts w:eastAsiaTheme="minorEastAsia" w:cs="Times New Roman"/>
          <w:lang w:val="ro-RO" w:eastAsia="zh-CN"/>
        </w:rPr>
        <w:t xml:space="preserve"> (Faigle și Kern, 1989).</w:t>
      </w:r>
    </w:p>
    <w:p w14:paraId="3A0437A0" w14:textId="35576C5A" w:rsidR="001213B9" w:rsidRPr="008B50DF" w:rsidRDefault="00876A19" w:rsidP="001E404D">
      <w:pPr>
        <w:pStyle w:val="Primindentpentrucorptext"/>
        <w:rPr>
          <w:lang w:val="ro-RO"/>
        </w:rPr>
      </w:pPr>
      <w:r w:rsidRPr="008B50DF">
        <w:rPr>
          <w:lang w:val="ro-RO" w:eastAsia="zh-CN"/>
        </w:rPr>
        <w:t>Distribuția probabilităților (2), cunoscut sub numele de distribuția Gibbs, joacă un rol foarte important în mecanica statistică.</w:t>
      </w:r>
      <w:r w:rsidR="00483EAE" w:rsidRPr="008B50DF">
        <w:rPr>
          <w:lang w:val="ro-RO" w:eastAsia="zh-CN"/>
        </w:rPr>
        <w:t xml:space="preserve"> De fapt, fizicienii statisticieni au fost interesați să genereze un element eșantion de S, desenat în funcție de </w:t>
      </w:r>
      <w:r w:rsidR="00DC51EA" w:rsidRPr="008B50DF">
        <w:rPr>
          <w:lang w:val="ro-RO" w:eastAsia="zh-CN"/>
        </w:rPr>
        <w:t>distribuția de probabilități</w:t>
      </w:r>
      <w:r w:rsidR="007F3E70" w:rsidRPr="008B50DF">
        <w:rPr>
          <w:lang w:val="ro-RO" w:eastAsia="zh-CN"/>
        </w:rPr>
        <w:t xml:space="preserve"> </w:t>
      </w:r>
      <m:oMath>
        <m:sSub>
          <m:sSubPr>
            <m:ctrlPr>
              <w:rPr>
                <w:rFonts w:ascii="Cambria Math" w:eastAsiaTheme="minorEastAsia" w:hAnsi="Cambria Math" w:cs="Times New Roman"/>
                <w:i/>
                <w:szCs w:val="24"/>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sub>
        </m:sSub>
      </m:oMath>
      <w:r w:rsidR="007F3E70" w:rsidRPr="008B50DF">
        <w:rPr>
          <w:rFonts w:eastAsiaTheme="minorEastAsia"/>
          <w:szCs w:val="24"/>
          <w:lang w:val="ro-RO" w:eastAsia="zh-CN"/>
        </w:rPr>
        <w:t>.</w:t>
      </w:r>
      <w:r w:rsidR="00B66455" w:rsidRPr="008B50DF">
        <w:rPr>
          <w:rFonts w:eastAsiaTheme="minorEastAsia"/>
          <w:szCs w:val="24"/>
          <w:lang w:val="ro-RO" w:eastAsia="zh-CN"/>
        </w:rPr>
        <w:t xml:space="preserve"> Aceasta se realizează simulând lanțul Markov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r>
              <w:rPr>
                <w:rFonts w:ascii="Cambria Math" w:eastAsiaTheme="minorEastAsia" w:hAnsi="Cambria Math" w:cs="Times New Roman"/>
                <w:lang w:val="ro-RO" w:eastAsia="zh-CN"/>
              </w:rPr>
              <m:t>T</m:t>
            </m:r>
          </m:sub>
        </m:sSub>
      </m:oMath>
      <w:r w:rsidR="00B66455" w:rsidRPr="008B50DF">
        <w:rPr>
          <w:rFonts w:eastAsiaTheme="minorEastAsia" w:cs="Times New Roman"/>
          <w:lang w:val="ro-RO" w:eastAsia="zh-CN"/>
        </w:rPr>
        <w:t>(t) până când ajunge la echilibru</w:t>
      </w:r>
      <w:r w:rsidR="00BD71BB" w:rsidRPr="008B50DF">
        <w:rPr>
          <w:rFonts w:eastAsiaTheme="minorEastAsia" w:cs="Times New Roman"/>
          <w:lang w:val="ro-RO" w:eastAsia="zh-CN"/>
        </w:rPr>
        <w:t>, metoda fiind cunoscută sub numele de algoritmul Metropolis (1953).</w:t>
      </w:r>
      <w:r w:rsidR="0076797C" w:rsidRPr="008B50DF">
        <w:rPr>
          <w:rFonts w:eastAsiaTheme="minorEastAsia" w:cs="Times New Roman"/>
          <w:lang w:val="ro-RO" w:eastAsia="zh-CN"/>
        </w:rPr>
        <w:t xml:space="preserve"> În contextul optimizării, se poate genera un element optim de S cu</w:t>
      </w:r>
      <w:r w:rsidR="00B4512E" w:rsidRPr="008B50DF">
        <w:rPr>
          <w:rFonts w:eastAsiaTheme="minorEastAsia" w:cs="Times New Roman"/>
          <w:lang w:val="ro-RO" w:eastAsia="zh-CN"/>
        </w:rPr>
        <w:t xml:space="preserve"> o</w:t>
      </w:r>
      <w:r w:rsidR="0076797C" w:rsidRPr="008B50DF">
        <w:rPr>
          <w:rFonts w:eastAsiaTheme="minorEastAsia" w:cs="Times New Roman"/>
          <w:lang w:val="ro-RO" w:eastAsia="zh-CN"/>
        </w:rPr>
        <w:t xml:space="preserve"> probalitate mare dacă se va produce un eșantion aleatoriu în funcție de distribuția </w:t>
      </w:r>
      <m:oMath>
        <m:sSub>
          <m:sSubPr>
            <m:ctrlPr>
              <w:rPr>
                <w:rFonts w:ascii="Cambria Math" w:eastAsiaTheme="minorEastAsia" w:hAnsi="Cambria Math" w:cs="Times New Roman"/>
                <w:i/>
                <w:szCs w:val="24"/>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sub>
        </m:sSub>
      </m:oMath>
      <w:r w:rsidR="0076797C" w:rsidRPr="008B50DF">
        <w:rPr>
          <w:rFonts w:eastAsiaTheme="minorEastAsia" w:cs="Times New Roman"/>
          <w:szCs w:val="24"/>
          <w:lang w:val="ro-RO" w:eastAsia="zh-CN"/>
        </w:rPr>
        <w:t>, cu o temperatură (T) foarte mică.</w:t>
      </w:r>
      <w:r w:rsidR="003579A6" w:rsidRPr="008B50DF">
        <w:rPr>
          <w:rFonts w:eastAsiaTheme="minorEastAsia" w:cs="Times New Roman"/>
          <w:szCs w:val="24"/>
          <w:lang w:val="ro-RO" w:eastAsia="zh-CN"/>
        </w:rPr>
        <w:t xml:space="preserve"> O dificultate în această abordare este că atunci când T este foarte mic, timpul necesar lanțului Markov pentru a ajunge la echilibru poate fi excesiv.</w:t>
      </w:r>
      <w:r w:rsidR="007034CA" w:rsidRPr="008B50DF">
        <w:rPr>
          <w:rFonts w:eastAsiaTheme="minorEastAsia" w:cs="Times New Roman"/>
          <w:szCs w:val="24"/>
          <w:lang w:val="ro-RO" w:eastAsia="zh-CN"/>
        </w:rPr>
        <w:t xml:space="preserve"> Algoritmul Simulated Annealing încearcă să remedieze acest dezavantaj utilizând un “program de răcire” lentă</w:t>
      </w:r>
      <w:r w:rsidR="003579A6" w:rsidRPr="008B50DF">
        <w:rPr>
          <w:rFonts w:eastAsiaTheme="minorEastAsia" w:cs="Times New Roman"/>
          <w:szCs w:val="24"/>
          <w:lang w:val="ro-RO" w:eastAsia="zh-CN"/>
        </w:rPr>
        <w:t xml:space="preserve"> </w:t>
      </w:r>
      <w:r w:rsidR="00C81DCE" w:rsidRPr="008B50DF">
        <w:rPr>
          <w:lang w:val="ro-RO"/>
        </w:rPr>
        <w:t>T(t).</w:t>
      </w:r>
    </w:p>
    <w:p w14:paraId="4DFF4621" w14:textId="0605B8E9" w:rsidR="00DA158B" w:rsidRPr="008B50DF" w:rsidRDefault="00B53E67" w:rsidP="00B53E67">
      <w:pPr>
        <w:pStyle w:val="Primindentpentrucorptext"/>
        <w:rPr>
          <w:lang w:val="ro-RO"/>
        </w:rPr>
      </w:pPr>
      <w:r w:rsidRPr="008B50DF">
        <w:rPr>
          <w:lang w:val="ro-RO"/>
        </w:rPr>
        <w:t>Procedeul Simulated Annealing poate fi privit ca un algoritm de căutare locală în care (</w:t>
      </w:r>
      <w:r w:rsidR="00324B4A" w:rsidRPr="008B50DF">
        <w:rPr>
          <w:lang w:val="ro-RO"/>
        </w:rPr>
        <w:t>spre deosebire de algoritmul de căutare locală determinist</w:t>
      </w:r>
      <w:r w:rsidRPr="008B50DF">
        <w:rPr>
          <w:lang w:val="ro-RO"/>
        </w:rPr>
        <w:t xml:space="preserve">) există mișcări ocazionale “în sus” </w:t>
      </w:r>
      <w:r w:rsidR="00A27C84" w:rsidRPr="008B50DF">
        <w:rPr>
          <w:lang w:val="ro-RO"/>
        </w:rPr>
        <w:t>care conduc la o creștere a costu</w:t>
      </w:r>
      <w:r w:rsidR="00FC2166" w:rsidRPr="008B50DF">
        <w:rPr>
          <w:lang w:val="ro-RO"/>
        </w:rPr>
        <w:t>lui.</w:t>
      </w:r>
      <w:r w:rsidR="00A979ED" w:rsidRPr="008B50DF">
        <w:rPr>
          <w:lang w:val="ro-RO"/>
        </w:rPr>
        <w:t xml:space="preserve"> Se </w:t>
      </w:r>
      <w:r w:rsidR="00490BC1" w:rsidRPr="008B50DF">
        <w:rPr>
          <w:lang w:val="ro-RO"/>
        </w:rPr>
        <w:t>dorește ca</w:t>
      </w:r>
      <w:r w:rsidR="00A979ED" w:rsidRPr="008B50DF">
        <w:rPr>
          <w:lang w:val="ro-RO"/>
        </w:rPr>
        <w:t xml:space="preserve"> astfel de mișcări ascendente </w:t>
      </w:r>
      <w:r w:rsidR="00490BC1" w:rsidRPr="008B50DF">
        <w:rPr>
          <w:lang w:val="ro-RO"/>
        </w:rPr>
        <w:t>să</w:t>
      </w:r>
      <w:r w:rsidR="00A979ED" w:rsidRPr="008B50DF">
        <w:rPr>
          <w:lang w:val="ro-RO"/>
        </w:rPr>
        <w:t xml:space="preserve"> ajut</w:t>
      </w:r>
      <w:r w:rsidR="00490BC1" w:rsidRPr="008B50DF">
        <w:rPr>
          <w:lang w:val="ro-RO"/>
        </w:rPr>
        <w:t>e</w:t>
      </w:r>
      <w:r w:rsidR="00A979ED" w:rsidRPr="008B50DF">
        <w:rPr>
          <w:lang w:val="ro-RO"/>
        </w:rPr>
        <w:t xml:space="preserve"> la </w:t>
      </w:r>
      <w:r w:rsidR="00A05FBA" w:rsidRPr="008B50DF">
        <w:rPr>
          <w:lang w:val="ro-RO"/>
        </w:rPr>
        <w:t>evitarea</w:t>
      </w:r>
      <w:r w:rsidR="00A979ED" w:rsidRPr="008B50DF">
        <w:rPr>
          <w:lang w:val="ro-RO"/>
        </w:rPr>
        <w:t xml:space="preserve"> </w:t>
      </w:r>
      <w:r w:rsidR="00A05FBA" w:rsidRPr="008B50DF">
        <w:rPr>
          <w:lang w:val="ro-RO"/>
        </w:rPr>
        <w:t>minimelor locale.</w:t>
      </w:r>
    </w:p>
    <w:p w14:paraId="24937C91" w14:textId="7338C2B4" w:rsidR="00960D04" w:rsidRPr="008B50DF" w:rsidRDefault="00960D04" w:rsidP="00960D04">
      <w:pPr>
        <w:pStyle w:val="Titlu3"/>
        <w:rPr>
          <w:lang w:val="ro-RO"/>
        </w:rPr>
      </w:pPr>
      <w:r w:rsidRPr="008B50DF">
        <w:rPr>
          <w:lang w:val="ro-RO"/>
        </w:rPr>
        <w:lastRenderedPageBreak/>
        <w:t>Analiza convergenței</w:t>
      </w:r>
    </w:p>
    <w:p w14:paraId="63926A86" w14:textId="15D70ADA" w:rsidR="00960D04" w:rsidRPr="008B50DF" w:rsidRDefault="00FB367E" w:rsidP="00AA78FE">
      <w:pPr>
        <w:spacing w:after="0" w:line="240" w:lineRule="auto"/>
        <w:ind w:firstLine="562"/>
        <w:jc w:val="both"/>
        <w:rPr>
          <w:rFonts w:eastAsiaTheme="minorEastAsia" w:cs="Times New Roman"/>
          <w:sz w:val="22"/>
          <w:szCs w:val="20"/>
          <w:lang w:val="ro-RO" w:eastAsia="zh-CN"/>
        </w:rPr>
      </w:pPr>
      <w:r w:rsidRPr="008B50DF">
        <w:rPr>
          <w:lang w:val="ro-RO" w:eastAsia="zh-CN"/>
        </w:rPr>
        <w:t>În acest subcapitol se vor prezenta performanțele algoritmului Simulated Annealing</w:t>
      </w:r>
      <w:r w:rsidR="00DC2BB2" w:rsidRPr="008B50DF">
        <w:rPr>
          <w:lang w:val="ro-RO" w:eastAsia="zh-CN"/>
        </w:rPr>
        <w:t xml:space="preserve">. De acum înainte, se va presupune </w:t>
      </w:r>
      <w:r w:rsidR="00A52517" w:rsidRPr="008B50DF">
        <w:rPr>
          <w:lang w:val="ro-RO" w:eastAsia="zh-CN"/>
        </w:rPr>
        <w:t>că pentru un anumit T (</w:t>
      </w:r>
      <w:r w:rsidR="003B031C" w:rsidRPr="008B50DF">
        <w:rPr>
          <w:lang w:val="ro-RO" w:eastAsia="zh-CN"/>
        </w:rPr>
        <w:t>și prin urmare pentru toate temperaturile</w:t>
      </w:r>
      <w:r w:rsidR="00A52517" w:rsidRPr="008B50DF">
        <w:rPr>
          <w:lang w:val="ro-RO" w:eastAsia="zh-CN"/>
        </w:rPr>
        <w:t xml:space="preserve">), lanțul Markov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r>
              <w:rPr>
                <w:rFonts w:ascii="Cambria Math" w:eastAsiaTheme="minorEastAsia" w:hAnsi="Cambria Math" w:cs="Times New Roman"/>
                <w:lang w:val="ro-RO" w:eastAsia="zh-CN"/>
              </w:rPr>
              <m:t>T</m:t>
            </m:r>
          </m:sub>
        </m:sSub>
      </m:oMath>
      <w:r w:rsidR="00A52517" w:rsidRPr="008B50DF">
        <w:rPr>
          <w:rFonts w:eastAsiaTheme="minorEastAsia" w:cs="Times New Roman"/>
          <w:lang w:val="ro-RO" w:eastAsia="zh-CN"/>
        </w:rPr>
        <w:t>(t) este ireductibil și aperiodic.</w:t>
      </w:r>
      <w:r w:rsidR="006B6817" w:rsidRPr="008B50DF">
        <w:rPr>
          <w:rFonts w:eastAsiaTheme="minorEastAsia" w:cs="Times New Roman"/>
          <w:lang w:val="ro-RO" w:eastAsia="zh-CN"/>
        </w:rPr>
        <w:t xml:space="preserve"> Se va spune că procedeul Simulated Annealing converge dacă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lim</m:t>
            </m:r>
          </m:e>
          <m:sub>
            <m:r>
              <w:rPr>
                <w:rFonts w:ascii="Cambria Math" w:eastAsiaTheme="minorEastAsia" w:hAnsi="Cambria Math" w:cs="Times New Roman"/>
                <w:lang w:val="ro-RO" w:eastAsia="zh-CN"/>
              </w:rPr>
              <m:t>t → ∞</m:t>
            </m:r>
          </m:sub>
        </m:sSub>
      </m:oMath>
      <w:r w:rsidR="006B6817" w:rsidRPr="008B50DF">
        <w:rPr>
          <w:rFonts w:eastAsiaTheme="minorEastAsia" w:cs="Times New Roman"/>
          <w:lang w:val="ro-RO" w:eastAsia="zh-CN"/>
        </w:rPr>
        <w:t xml:space="preserve"> P[x(t) ϵ </w:t>
      </w:r>
      <m:oMath>
        <m:sSup>
          <m:sSupPr>
            <m:ctrlPr>
              <w:rPr>
                <w:rFonts w:ascii="Cambria Math" w:hAnsi="Cambria Math"/>
                <w:i/>
                <w:lang w:val="ro-RO" w:eastAsia="zh-CN"/>
              </w:rPr>
            </m:ctrlPr>
          </m:sSupPr>
          <m:e>
            <m:r>
              <w:rPr>
                <w:rFonts w:ascii="Cambria Math" w:hAnsi="Cambria Math"/>
                <w:lang w:val="ro-RO" w:eastAsia="zh-CN"/>
              </w:rPr>
              <m:t>S</m:t>
            </m:r>
          </m:e>
          <m:sup>
            <m:r>
              <w:rPr>
                <w:rFonts w:ascii="Cambria Math" w:hAnsi="Cambria Math"/>
                <w:lang w:val="ro-RO" w:eastAsia="zh-CN"/>
              </w:rPr>
              <m:t>*</m:t>
            </m:r>
          </m:sup>
        </m:sSup>
      </m:oMath>
      <w:r w:rsidR="00551D4A" w:rsidRPr="008B50DF">
        <w:rPr>
          <w:rFonts w:eastAsiaTheme="minorEastAsia" w:cs="Times New Roman"/>
          <w:lang w:val="ro-RO" w:eastAsia="zh-CN"/>
        </w:rPr>
        <w:t>] = 1. Un volum echitabil de munc</w:t>
      </w:r>
      <w:r w:rsidR="00551D4A" w:rsidRPr="008B50DF">
        <w:rPr>
          <w:rFonts w:eastAsiaTheme="minorEastAsia" w:cs="Times New Roman"/>
          <w:sz w:val="22"/>
          <w:szCs w:val="20"/>
          <w:lang w:val="ro-RO" w:eastAsia="zh-CN"/>
        </w:rPr>
        <w:t>ă a fost utilizată în găsirea condițiilor necesare și suficiente pentru convergență.</w:t>
      </w:r>
      <w:r w:rsidR="00894C68" w:rsidRPr="008B50DF">
        <w:rPr>
          <w:rFonts w:eastAsiaTheme="minorEastAsia" w:cs="Times New Roman"/>
          <w:sz w:val="22"/>
          <w:szCs w:val="20"/>
          <w:lang w:val="ro-RO" w:eastAsia="zh-CN"/>
        </w:rPr>
        <w:t xml:space="preserve"> Rezultatul principal, datorat lui Hajek, este prezentat în continuare</w:t>
      </w:r>
      <w:r w:rsidR="00AA78FE" w:rsidRPr="008B50DF">
        <w:rPr>
          <w:rFonts w:eastAsiaTheme="minorEastAsia" w:cs="Times New Roman"/>
          <w:sz w:val="22"/>
          <w:szCs w:val="20"/>
          <w:lang w:val="ro-RO" w:eastAsia="zh-CN"/>
        </w:rPr>
        <w:t>, urmând câteva definiții.</w:t>
      </w:r>
    </w:p>
    <w:p w14:paraId="75C81905" w14:textId="77777777" w:rsidR="008265AB" w:rsidRPr="008B50DF" w:rsidRDefault="008265AB" w:rsidP="00AA78FE">
      <w:pPr>
        <w:spacing w:after="0" w:line="240" w:lineRule="auto"/>
        <w:ind w:firstLine="562"/>
        <w:jc w:val="both"/>
        <w:rPr>
          <w:rFonts w:eastAsiaTheme="minorEastAsia" w:cs="Times New Roman"/>
          <w:sz w:val="22"/>
          <w:szCs w:val="20"/>
          <w:lang w:val="ro-RO" w:eastAsia="zh-CN"/>
        </w:rPr>
      </w:pPr>
    </w:p>
    <w:p w14:paraId="7B6638F2" w14:textId="1B4CEA60" w:rsidR="00AA78FE" w:rsidRPr="008B50DF" w:rsidRDefault="00AA78FE" w:rsidP="00B34B54">
      <w:pPr>
        <w:spacing w:after="0" w:line="240" w:lineRule="auto"/>
        <w:jc w:val="both"/>
        <w:rPr>
          <w:rFonts w:eastAsiaTheme="minorEastAsia"/>
          <w:lang w:val="ro-RO" w:eastAsia="zh-CN"/>
        </w:rPr>
      </w:pPr>
      <w:r w:rsidRPr="008B50DF">
        <w:rPr>
          <w:rStyle w:val="Robust"/>
          <w:lang w:val="ro-RO"/>
        </w:rPr>
        <w:t xml:space="preserve">Teorema 1 (Hajek, 1988): </w:t>
      </w:r>
      <w:r w:rsidR="008265AB" w:rsidRPr="008B50DF">
        <w:rPr>
          <w:lang w:val="ro-RO"/>
        </w:rPr>
        <w:t xml:space="preserve">Spunem că starea i comunică cu </w:t>
      </w:r>
      <m:oMath>
        <m:sSup>
          <m:sSupPr>
            <m:ctrlPr>
              <w:rPr>
                <w:rFonts w:ascii="Cambria Math" w:hAnsi="Cambria Math"/>
                <w:i/>
                <w:lang w:val="ro-RO" w:eastAsia="zh-CN"/>
              </w:rPr>
            </m:ctrlPr>
          </m:sSupPr>
          <m:e>
            <m:r>
              <w:rPr>
                <w:rFonts w:ascii="Cambria Math" w:hAnsi="Cambria Math"/>
                <w:lang w:val="ro-RO" w:eastAsia="zh-CN"/>
              </w:rPr>
              <m:t>S</m:t>
            </m:r>
          </m:e>
          <m:sup>
            <m:r>
              <w:rPr>
                <w:rFonts w:ascii="Cambria Math" w:hAnsi="Cambria Math"/>
                <w:lang w:val="ro-RO" w:eastAsia="zh-CN"/>
              </w:rPr>
              <m:t>*</m:t>
            </m:r>
          </m:sup>
        </m:sSup>
      </m:oMath>
      <w:r w:rsidR="008265AB" w:rsidRPr="008B50DF">
        <w:rPr>
          <w:rFonts w:eastAsiaTheme="minorEastAsia"/>
          <w:lang w:val="ro-RO" w:eastAsia="zh-CN"/>
        </w:rPr>
        <w:t xml:space="preserve"> la o înălțime h dacă există un</w:t>
      </w:r>
      <w:r w:rsidR="00291E08" w:rsidRPr="008B50DF">
        <w:rPr>
          <w:rFonts w:eastAsiaTheme="minorEastAsia"/>
          <w:lang w:val="ro-RO" w:eastAsia="zh-CN"/>
        </w:rPr>
        <w:t xml:space="preserve"> </w:t>
      </w:r>
      <w:r w:rsidR="008265AB" w:rsidRPr="008B50DF">
        <w:rPr>
          <w:rFonts w:eastAsiaTheme="minorEastAsia"/>
          <w:lang w:val="ro-RO" w:eastAsia="zh-CN"/>
        </w:rPr>
        <w:t>drum în S (fiecare element al căii fiind un vecin al elementului precedent) care începe de la i și se termină la un element al lui</w:t>
      </w:r>
      <m:oMath>
        <m:sSup>
          <m:sSupPr>
            <m:ctrlPr>
              <w:rPr>
                <w:rFonts w:ascii="Cambria Math" w:hAnsi="Cambria Math"/>
                <w:i/>
                <w:lang w:val="ro-RO" w:eastAsia="zh-CN"/>
              </w:rPr>
            </m:ctrlPr>
          </m:sSupPr>
          <m:e>
            <m:r>
              <w:rPr>
                <w:rFonts w:ascii="Cambria Math" w:hAnsi="Cambria Math"/>
                <w:lang w:val="ro-RO" w:eastAsia="zh-CN"/>
              </w:rPr>
              <m:t xml:space="preserve"> S</m:t>
            </m:r>
          </m:e>
          <m:sup>
            <m:r>
              <w:rPr>
                <w:rFonts w:ascii="Cambria Math" w:hAnsi="Cambria Math"/>
                <w:lang w:val="ro-RO" w:eastAsia="zh-CN"/>
              </w:rPr>
              <m:t>*</m:t>
            </m:r>
          </m:sup>
        </m:sSup>
      </m:oMath>
      <w:r w:rsidR="008265AB" w:rsidRPr="008B50DF">
        <w:rPr>
          <w:rFonts w:eastAsiaTheme="minorEastAsia"/>
          <w:lang w:val="ro-RO" w:eastAsia="zh-CN"/>
        </w:rPr>
        <w:t xml:space="preserve"> și astfel încât cea mai mare valoare a lui J de-a lungul drumului este J(i) + h. Fie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008265AB" w:rsidRPr="008B50DF">
        <w:rPr>
          <w:rFonts w:eastAsiaTheme="minorEastAsia"/>
          <w:lang w:val="ro-RO" w:eastAsia="zh-CN"/>
        </w:rPr>
        <w:t xml:space="preserve"> </w:t>
      </w:r>
      <w:r w:rsidR="00882718" w:rsidRPr="008B50DF">
        <w:rPr>
          <w:rFonts w:eastAsiaTheme="minorEastAsia"/>
          <w:lang w:val="ro-RO" w:eastAsia="zh-CN"/>
        </w:rPr>
        <w:t xml:space="preserve">cel mai mic număr astel încât fiecare i </w:t>
      </w:r>
      <w:r w:rsidR="00882718" w:rsidRPr="008B50DF">
        <w:rPr>
          <w:rFonts w:eastAsiaTheme="minorEastAsia" w:cs="Times New Roman"/>
          <w:lang w:val="ro-RO" w:eastAsia="zh-CN"/>
        </w:rPr>
        <w:t>ϵ</w:t>
      </w:r>
      <w:r w:rsidR="00882718" w:rsidRPr="008B50DF">
        <w:rPr>
          <w:rFonts w:eastAsiaTheme="minorEastAsia"/>
          <w:lang w:val="ro-RO" w:eastAsia="zh-CN"/>
        </w:rPr>
        <w:t xml:space="preserve"> S comunică cu </w:t>
      </w:r>
      <m:oMath>
        <m:sSup>
          <m:sSupPr>
            <m:ctrlPr>
              <w:rPr>
                <w:rFonts w:ascii="Cambria Math" w:hAnsi="Cambria Math"/>
                <w:i/>
                <w:lang w:val="ro-RO" w:eastAsia="zh-CN"/>
              </w:rPr>
            </m:ctrlPr>
          </m:sSupPr>
          <m:e>
            <m:r>
              <w:rPr>
                <w:rFonts w:ascii="Cambria Math" w:hAnsi="Cambria Math"/>
                <w:lang w:val="ro-RO" w:eastAsia="zh-CN"/>
              </w:rPr>
              <m:t xml:space="preserve"> S</m:t>
            </m:r>
          </m:e>
          <m:sup>
            <m:r>
              <w:rPr>
                <w:rFonts w:ascii="Cambria Math" w:hAnsi="Cambria Math"/>
                <w:lang w:val="ro-RO" w:eastAsia="zh-CN"/>
              </w:rPr>
              <m:t>*</m:t>
            </m:r>
          </m:sup>
        </m:sSup>
      </m:oMath>
      <w:r w:rsidR="00882718" w:rsidRPr="008B50DF">
        <w:rPr>
          <w:rFonts w:eastAsiaTheme="minorEastAsia"/>
          <w:lang w:val="ro-RO" w:eastAsia="zh-CN"/>
        </w:rPr>
        <w:t xml:space="preserve"> la înălțimea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00882718" w:rsidRPr="008B50DF">
        <w:rPr>
          <w:rFonts w:eastAsiaTheme="minorEastAsia"/>
          <w:lang w:val="ro-RO" w:eastAsia="zh-CN"/>
        </w:rPr>
        <w:t>.</w:t>
      </w:r>
      <w:r w:rsidR="0030337E" w:rsidRPr="008B50DF">
        <w:rPr>
          <w:rFonts w:eastAsiaTheme="minorEastAsia"/>
          <w:lang w:val="ro-RO" w:eastAsia="zh-CN"/>
        </w:rPr>
        <w:t xml:space="preserve"> Atunci, procedeul SA converge dacă și numai dacă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lim</m:t>
            </m:r>
          </m:e>
          <m:sub>
            <m:r>
              <w:rPr>
                <w:rFonts w:ascii="Cambria Math" w:eastAsiaTheme="minorEastAsia" w:hAnsi="Cambria Math" w:cs="Times New Roman"/>
                <w:lang w:val="ro-RO" w:eastAsia="zh-CN"/>
              </w:rPr>
              <m:t>t → ∞</m:t>
            </m:r>
          </m:sub>
        </m:sSub>
      </m:oMath>
      <w:r w:rsidR="0030337E" w:rsidRPr="008B50DF">
        <w:rPr>
          <w:rFonts w:eastAsiaTheme="minorEastAsia"/>
          <w:lang w:val="ro-RO" w:eastAsia="zh-CN"/>
        </w:rPr>
        <w:t xml:space="preserve"> T(t) = 0 și</w:t>
      </w:r>
    </w:p>
    <w:p w14:paraId="421C4C09" w14:textId="1D740D2F" w:rsidR="0030337E" w:rsidRPr="008B50DF" w:rsidRDefault="004A2B9D" w:rsidP="004A2B9D">
      <w:pPr>
        <w:pStyle w:val="ecuatie"/>
        <w:rPr>
          <w:rStyle w:val="Robust"/>
          <w:b w:val="0"/>
          <w:bCs w:val="0"/>
          <w:lang w:eastAsia="zh-CN"/>
        </w:rPr>
      </w:pPr>
      <w:r w:rsidRPr="008B50DF">
        <w:rPr>
          <w:rStyle w:val="Robust"/>
          <w:rFonts w:cstheme="minorBidi"/>
          <w:b w:val="0"/>
          <w:bCs w:val="0"/>
          <w:lang w:eastAsia="zh-CN"/>
        </w:rPr>
        <w:tab/>
      </w:r>
      <m:oMath>
        <m:nary>
          <m:naryPr>
            <m:chr m:val="∑"/>
            <m:limLoc m:val="undOvr"/>
            <m:ctrlPr>
              <w:rPr>
                <w:rStyle w:val="Robust"/>
                <w:rFonts w:ascii="Cambria Math" w:hAnsi="Cambria Math"/>
                <w:b w:val="0"/>
                <w:bCs w:val="0"/>
                <w:i/>
                <w:lang w:eastAsia="zh-CN"/>
              </w:rPr>
            </m:ctrlPr>
          </m:naryPr>
          <m:sub>
            <m:r>
              <w:rPr>
                <w:rStyle w:val="Robust"/>
                <w:rFonts w:ascii="Cambria Math" w:hAnsi="Cambria Math"/>
                <w:lang w:eastAsia="zh-CN"/>
              </w:rPr>
              <m:t>t=1</m:t>
            </m:r>
          </m:sub>
          <m:sup>
            <m:r>
              <w:rPr>
                <w:rStyle w:val="Robust"/>
                <w:rFonts w:ascii="Cambria Math" w:hAnsi="Cambria Math"/>
                <w:lang w:eastAsia="zh-CN"/>
              </w:rPr>
              <m:t>∞</m:t>
            </m:r>
          </m:sup>
          <m:e>
            <m:r>
              <m:rPr>
                <m:sty m:val="p"/>
              </m:rPr>
              <w:rPr>
                <w:rStyle w:val="Robust"/>
                <w:rFonts w:ascii="Cambria Math" w:hAnsi="Cambria Math"/>
                <w:lang w:eastAsia="zh-CN"/>
              </w:rPr>
              <m:t>exp</m:t>
            </m:r>
            <m:r>
              <w:rPr>
                <w:rStyle w:val="Robust"/>
                <w:rFonts w:ascii="Cambria Math" w:hAnsi="Cambria Math"/>
                <w:lang w:eastAsia="zh-CN"/>
              </w:rPr>
              <m:t xml:space="preserve">[- </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 xml:space="preserve"> d</m:t>
                    </m:r>
                  </m:e>
                  <m:sup>
                    <m:r>
                      <w:rPr>
                        <w:rFonts w:ascii="Cambria Math" w:hAnsi="Cambria Math"/>
                        <w:lang w:eastAsia="zh-CN"/>
                      </w:rPr>
                      <m:t>*</m:t>
                    </m:r>
                  </m:sup>
                </m:sSup>
              </m:num>
              <m:den>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t</m:t>
                    </m:r>
                  </m:e>
                </m:d>
              </m:den>
            </m:f>
            <m:r>
              <w:rPr>
                <w:rStyle w:val="Robust"/>
                <w:rFonts w:ascii="Cambria Math" w:hAnsi="Cambria Math"/>
                <w:lang w:eastAsia="zh-CN"/>
              </w:rPr>
              <m:t>]</m:t>
            </m:r>
          </m:e>
        </m:nary>
        <m:r>
          <w:rPr>
            <w:rStyle w:val="Robust"/>
            <w:rFonts w:ascii="Cambria Math" w:hAnsi="Cambria Math"/>
            <w:lang w:eastAsia="zh-CN"/>
          </w:rPr>
          <m:t>= ∞</m:t>
        </m:r>
      </m:oMath>
      <w:r w:rsidR="00EC1310" w:rsidRPr="008B50DF">
        <w:rPr>
          <w:rStyle w:val="Robust"/>
          <w:b w:val="0"/>
          <w:bCs w:val="0"/>
          <w:lang w:eastAsia="zh-CN"/>
        </w:rPr>
        <w:t>.</w:t>
      </w:r>
      <w:r w:rsidR="00CC3B29" w:rsidRPr="008B50DF">
        <w:rPr>
          <w:rStyle w:val="Robust"/>
          <w:b w:val="0"/>
          <w:bCs w:val="0"/>
          <w:lang w:eastAsia="zh-CN"/>
        </w:rPr>
        <w:tab/>
        <w:t xml:space="preserve">                                          (3)</w:t>
      </w:r>
    </w:p>
    <w:p w14:paraId="77756B96" w14:textId="1A2D13E1" w:rsidR="00EC550B" w:rsidRPr="008B50DF" w:rsidRDefault="00EC550B" w:rsidP="00EC550B">
      <w:pPr>
        <w:pStyle w:val="Primindentpentrucorptext"/>
        <w:rPr>
          <w:sz w:val="22"/>
          <w:szCs w:val="20"/>
          <w:lang w:val="ro-RO" w:eastAsia="zh-CN"/>
        </w:rPr>
      </w:pPr>
      <w:r w:rsidRPr="008B50DF">
        <w:rPr>
          <w:lang w:val="ro-RO" w:eastAsia="zh-CN"/>
        </w:rPr>
        <w:t>Cel mai popular program de r</w:t>
      </w:r>
      <w:r w:rsidRPr="008B50DF">
        <w:rPr>
          <w:sz w:val="22"/>
          <w:szCs w:val="20"/>
          <w:lang w:val="ro-RO" w:eastAsia="zh-CN"/>
        </w:rPr>
        <w:t>ăcire (cel puțin în teorie) este sub forma:</w:t>
      </w:r>
    </w:p>
    <w:p w14:paraId="2D348BBF" w14:textId="3CB59724" w:rsidR="001D5708" w:rsidRPr="008B50DF" w:rsidRDefault="004A2B9D" w:rsidP="004A2B9D">
      <w:pPr>
        <w:pStyle w:val="ecuatie"/>
        <w:rPr>
          <w:lang w:eastAsia="zh-CN"/>
        </w:rPr>
      </w:pPr>
      <w:r w:rsidRPr="008B50DF">
        <w:rPr>
          <w:lang w:eastAsia="zh-CN"/>
        </w:rPr>
        <w:tab/>
      </w:r>
      <w:r w:rsidR="00EC550B" w:rsidRPr="008B50DF">
        <w:rPr>
          <w:lang w:eastAsia="zh-CN"/>
        </w:rPr>
        <w:t xml:space="preserve">T(t) = </w:t>
      </w:r>
      <m:oMath>
        <m:f>
          <m:fPr>
            <m:ctrlPr>
              <w:rPr>
                <w:rFonts w:ascii="Cambria Math" w:hAnsi="Cambria Math"/>
                <w:i/>
                <w:lang w:eastAsia="zh-CN"/>
              </w:rPr>
            </m:ctrlPr>
          </m:fPr>
          <m:num>
            <m:r>
              <w:rPr>
                <w:rFonts w:ascii="Cambria Math" w:hAnsi="Cambria Math"/>
                <w:lang w:eastAsia="zh-CN"/>
              </w:rPr>
              <m:t>d</m:t>
            </m:r>
          </m:num>
          <m:den>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t</m:t>
                </m:r>
              </m:e>
            </m:func>
          </m:den>
        </m:f>
      </m:oMath>
      <w:r w:rsidR="00D60BCB" w:rsidRPr="008B50DF">
        <w:rPr>
          <w:lang w:eastAsia="zh-CN"/>
        </w:rPr>
        <w:t>,</w:t>
      </w:r>
      <w:r w:rsidR="00EC550B" w:rsidRPr="008B50DF">
        <w:rPr>
          <w:lang w:eastAsia="zh-CN"/>
        </w:rPr>
        <w:tab/>
        <w:t xml:space="preserve">                 (4)</w:t>
      </w:r>
    </w:p>
    <w:p w14:paraId="171C6363" w14:textId="2FBACA83" w:rsidR="001D5708" w:rsidRPr="008B50DF" w:rsidRDefault="001D5708" w:rsidP="001D5708">
      <w:pPr>
        <w:pStyle w:val="Primindentpentrucorptext"/>
        <w:ind w:firstLine="0"/>
        <w:rPr>
          <w:rFonts w:eastAsiaTheme="minorEastAsia"/>
          <w:lang w:val="ro-RO" w:eastAsia="zh-CN"/>
        </w:rPr>
      </w:pPr>
      <w:r w:rsidRPr="008B50DF">
        <w:rPr>
          <w:lang w:val="ro-RO" w:eastAsia="zh-CN"/>
        </w:rPr>
        <w:t xml:space="preserve">unde d este o constantă pozitivă. </w:t>
      </w:r>
      <w:r w:rsidR="00513E95" w:rsidRPr="008B50DF">
        <w:rPr>
          <w:lang w:val="ro-RO" w:eastAsia="zh-CN"/>
        </w:rPr>
        <w:t xml:space="preserve">Teorema 1 afirmă că SA converge dacă și numai dacă d </w:t>
      </w:r>
      <w:r w:rsidR="00513E95" w:rsidRPr="008B50DF">
        <w:rPr>
          <w:rFonts w:cs="Times New Roman"/>
          <w:lang w:val="ro-RO" w:eastAsia="zh-CN"/>
        </w:rPr>
        <w:t>≥</w:t>
      </w:r>
      <w:r w:rsidR="00513E95" w:rsidRPr="008B50DF">
        <w:rPr>
          <w:lang w:val="ro-RO" w:eastAsia="zh-CN"/>
        </w:rPr>
        <w:t xml:space="preserve">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00513E95" w:rsidRPr="008B50DF">
        <w:rPr>
          <w:rFonts w:eastAsiaTheme="minorEastAsia"/>
          <w:lang w:val="ro-RO" w:eastAsia="zh-CN"/>
        </w:rPr>
        <w:t>.</w:t>
      </w:r>
    </w:p>
    <w:p w14:paraId="2BF7C8AD" w14:textId="50D0F532" w:rsidR="00972AE1" w:rsidRPr="008B50DF" w:rsidRDefault="00972AE1" w:rsidP="001D5708">
      <w:pPr>
        <w:pStyle w:val="Primindentpentrucorptext"/>
        <w:ind w:firstLine="0"/>
        <w:rPr>
          <w:rStyle w:val="Robust"/>
          <w:rFonts w:eastAsiaTheme="minorEastAsia"/>
          <w:b w:val="0"/>
          <w:bCs w:val="0"/>
          <w:lang w:val="ro-RO" w:eastAsia="zh-CN"/>
        </w:rPr>
      </w:pPr>
      <w:r w:rsidRPr="008B50DF">
        <w:rPr>
          <w:rFonts w:eastAsiaTheme="minorEastAsia"/>
          <w:lang w:val="ro-RO" w:eastAsia="zh-CN"/>
        </w:rPr>
        <w:t xml:space="preserve">Constanta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Pr="008B50DF">
        <w:rPr>
          <w:rFonts w:eastAsiaTheme="minorEastAsia"/>
          <w:lang w:val="ro-RO" w:eastAsia="zh-CN"/>
        </w:rPr>
        <w:t xml:space="preserve"> este o măsură a dificultății pentru x(t) pentru a evita minimele locale și a trece de la o stare neoptimală </w:t>
      </w:r>
      <w:r w:rsidR="007E24CA" w:rsidRPr="008B50DF">
        <w:rPr>
          <w:rFonts w:eastAsiaTheme="minorEastAsia"/>
          <w:lang w:val="ro-RO" w:eastAsia="zh-CN"/>
        </w:rPr>
        <w:t xml:space="preserve">la </w:t>
      </w:r>
      <m:oMath>
        <m:sSup>
          <m:sSupPr>
            <m:ctrlPr>
              <w:rPr>
                <w:rFonts w:ascii="Cambria Math" w:hAnsi="Cambria Math"/>
                <w:i/>
                <w:lang w:val="ro-RO" w:eastAsia="zh-CN"/>
              </w:rPr>
            </m:ctrlPr>
          </m:sSupPr>
          <m:e>
            <m:r>
              <w:rPr>
                <w:rFonts w:ascii="Cambria Math" w:hAnsi="Cambria Math"/>
                <w:lang w:val="ro-RO" w:eastAsia="zh-CN"/>
              </w:rPr>
              <m:t xml:space="preserve"> S</m:t>
            </m:r>
          </m:e>
          <m:sup>
            <m:r>
              <w:rPr>
                <w:rFonts w:ascii="Cambria Math" w:hAnsi="Cambria Math"/>
                <w:lang w:val="ro-RO" w:eastAsia="zh-CN"/>
              </w:rPr>
              <m:t>*</m:t>
            </m:r>
          </m:sup>
        </m:sSup>
      </m:oMath>
      <w:r w:rsidR="007E24CA" w:rsidRPr="008B50DF">
        <w:rPr>
          <w:rFonts w:eastAsiaTheme="minorEastAsia"/>
          <w:lang w:val="ro-RO" w:eastAsia="zh-CN"/>
        </w:rPr>
        <w:t>.</w:t>
      </w:r>
      <w:r w:rsidR="005917A1" w:rsidRPr="008B50DF">
        <w:rPr>
          <w:rFonts w:eastAsiaTheme="minorEastAsia"/>
          <w:lang w:val="ro-RO" w:eastAsia="zh-CN"/>
        </w:rPr>
        <w:t xml:space="preserve"> Suntem înteresați în primul rând de problemele în care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005917A1" w:rsidRPr="008B50DF">
        <w:rPr>
          <w:rFonts w:eastAsiaTheme="minorEastAsia"/>
          <w:lang w:val="ro-RO" w:eastAsia="zh-CN"/>
        </w:rPr>
        <w:t xml:space="preserve"> &gt; 0</w:t>
      </w:r>
      <w:r w:rsidR="000932AB" w:rsidRPr="008B50DF">
        <w:rPr>
          <w:rFonts w:eastAsiaTheme="minorEastAsia"/>
          <w:lang w:val="ro-RO" w:eastAsia="zh-CN"/>
        </w:rPr>
        <w:t>, care vor fi asumate de acum încolo.</w:t>
      </w:r>
      <w:r w:rsidR="00656A63" w:rsidRPr="008B50DF">
        <w:rPr>
          <w:rFonts w:eastAsiaTheme="minorEastAsia"/>
          <w:lang w:val="ro-RO" w:eastAsia="zh-CN"/>
        </w:rPr>
        <w:t xml:space="preserve"> Astfel de probleme au minimele locale care nu sunt optime.</w:t>
      </w:r>
      <w:r w:rsidR="00245C76" w:rsidRPr="008B50DF">
        <w:rPr>
          <w:rFonts w:eastAsiaTheme="minorEastAsia"/>
          <w:lang w:val="ro-RO" w:eastAsia="zh-CN"/>
        </w:rPr>
        <w:t xml:space="preserve"> Câteva aspecte ale teoremei 1 sunt furnizate de următorul argument.</w:t>
      </w:r>
      <w:r w:rsidR="00795BD6" w:rsidRPr="008B50DF">
        <w:rPr>
          <w:rFonts w:eastAsiaTheme="minorEastAsia"/>
          <w:lang w:val="ro-RO" w:eastAsia="zh-CN"/>
        </w:rPr>
        <w:t xml:space="preserve"> Se ia în considerare un minim local al cărui “drum” este </w:t>
      </w:r>
      <m:oMath>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oMath>
      <w:r w:rsidR="00795BD6" w:rsidRPr="008B50DF">
        <w:rPr>
          <w:rFonts w:eastAsiaTheme="minorEastAsia"/>
          <w:lang w:val="ro-RO" w:eastAsia="zh-CN"/>
        </w:rPr>
        <w:t>.</w:t>
      </w:r>
      <w:r w:rsidR="00902F28" w:rsidRPr="008B50DF">
        <w:rPr>
          <w:rFonts w:eastAsiaTheme="minorEastAsia"/>
          <w:lang w:val="ro-RO" w:eastAsia="zh-CN"/>
        </w:rPr>
        <w:t xml:space="preserve"> Procedeul SA realizează un număr infinit de încercări de a trece de minimul local</w:t>
      </w:r>
      <w:r w:rsidR="002B0629" w:rsidRPr="008B50DF">
        <w:rPr>
          <w:rFonts w:eastAsiaTheme="minorEastAsia"/>
          <w:lang w:val="ro-RO" w:eastAsia="zh-CN"/>
        </w:rPr>
        <w:t>, iar probabilitatea de succes al fiecărei încercări este de ordinul</w:t>
      </w:r>
      <m:oMath>
        <m:r>
          <m:rPr>
            <m:sty m:val="p"/>
          </m:rPr>
          <w:rPr>
            <w:rStyle w:val="Robust"/>
            <w:rFonts w:ascii="Cambria Math" w:hAnsi="Cambria Math"/>
            <w:lang w:val="ro-RO" w:eastAsia="zh-CN"/>
          </w:rPr>
          <m:t xml:space="preserve"> exp</m:t>
        </m:r>
        <m:r>
          <w:rPr>
            <w:rStyle w:val="Robust"/>
            <w:rFonts w:ascii="Cambria Math" w:hAnsi="Cambria Math"/>
            <w:lang w:val="ro-RO" w:eastAsia="zh-CN"/>
          </w:rPr>
          <m:t xml:space="preserve">[- </m:t>
        </m:r>
        <m:f>
          <m:fPr>
            <m:ctrlPr>
              <w:rPr>
                <w:rFonts w:ascii="Cambria Math" w:hAnsi="Cambria Math"/>
                <w:i/>
                <w:lang w:val="ro-RO" w:eastAsia="zh-CN"/>
              </w:rPr>
            </m:ctrlPr>
          </m:fPr>
          <m:num>
            <m:sSup>
              <m:sSupPr>
                <m:ctrlPr>
                  <w:rPr>
                    <w:rFonts w:ascii="Cambria Math" w:hAnsi="Cambria Math"/>
                    <w:i/>
                    <w:lang w:val="ro-RO" w:eastAsia="zh-CN"/>
                  </w:rPr>
                </m:ctrlPr>
              </m:sSupPr>
              <m:e>
                <m:r>
                  <w:rPr>
                    <w:rFonts w:ascii="Cambria Math" w:hAnsi="Cambria Math"/>
                    <w:lang w:val="ro-RO" w:eastAsia="zh-CN"/>
                  </w:rPr>
                  <m:t xml:space="preserve"> d</m:t>
                </m:r>
              </m:e>
              <m:sup>
                <m:r>
                  <w:rPr>
                    <w:rFonts w:ascii="Cambria Math" w:hAnsi="Cambria Math"/>
                    <w:lang w:val="ro-RO" w:eastAsia="zh-CN"/>
                  </w:rPr>
                  <m:t>*</m:t>
                </m:r>
              </m:sup>
            </m:sSup>
          </m:num>
          <m:den>
            <m:r>
              <w:rPr>
                <w:rFonts w:ascii="Cambria Math" w:hAnsi="Cambria Math"/>
                <w:lang w:val="ro-RO" w:eastAsia="zh-CN"/>
              </w:rPr>
              <m:t>T</m:t>
            </m:r>
            <m:d>
              <m:dPr>
                <m:ctrlPr>
                  <w:rPr>
                    <w:rFonts w:ascii="Cambria Math" w:hAnsi="Cambria Math"/>
                    <w:i/>
                    <w:lang w:val="ro-RO" w:eastAsia="zh-CN"/>
                  </w:rPr>
                </m:ctrlPr>
              </m:dPr>
              <m:e>
                <m:r>
                  <w:rPr>
                    <w:rFonts w:ascii="Cambria Math" w:hAnsi="Cambria Math"/>
                    <w:lang w:val="ro-RO" w:eastAsia="zh-CN"/>
                  </w:rPr>
                  <m:t>t</m:t>
                </m:r>
              </m:e>
            </m:d>
          </m:den>
        </m:f>
        <m:r>
          <w:rPr>
            <w:rStyle w:val="Robust"/>
            <w:rFonts w:ascii="Cambria Math" w:hAnsi="Cambria Math"/>
            <w:lang w:val="ro-RO" w:eastAsia="zh-CN"/>
          </w:rPr>
          <m:t>]</m:t>
        </m:r>
      </m:oMath>
      <w:r w:rsidR="009E499C" w:rsidRPr="008B50DF">
        <w:rPr>
          <w:rStyle w:val="Robust"/>
          <w:rFonts w:eastAsiaTheme="minorEastAsia"/>
          <w:b w:val="0"/>
          <w:bCs w:val="0"/>
          <w:lang w:val="ro-RO" w:eastAsia="zh-CN"/>
        </w:rPr>
        <w:t xml:space="preserve">. Atunci condiția (3) argumentează </w:t>
      </w:r>
      <w:r w:rsidR="00AF167F" w:rsidRPr="008B50DF">
        <w:rPr>
          <w:rStyle w:val="Robust"/>
          <w:rFonts w:eastAsiaTheme="minorEastAsia"/>
          <w:b w:val="0"/>
          <w:bCs w:val="0"/>
          <w:lang w:val="ro-RO" w:eastAsia="zh-CN"/>
        </w:rPr>
        <w:t>(datorită lemei Borel-Cantelli) că un un număr infinit de astfel de încercări vor fi îndeplinite.</w:t>
      </w:r>
      <w:r w:rsidR="00D52D98" w:rsidRPr="008B50DF">
        <w:rPr>
          <w:rStyle w:val="Robust"/>
          <w:rFonts w:eastAsiaTheme="minorEastAsia"/>
          <w:b w:val="0"/>
          <w:bCs w:val="0"/>
          <w:lang w:val="ro-RO" w:eastAsia="zh-CN"/>
        </w:rPr>
        <w:t xml:space="preserve"> Într-adevăr, teorema lui Hajek, se realizează prin estimarea statisticilor timpilor de ieșire din anumite vecinătăți ai minimelor locale.</w:t>
      </w:r>
    </w:p>
    <w:p w14:paraId="7B5B6969" w14:textId="5653CFB4" w:rsidR="00D20462" w:rsidRPr="008B50DF" w:rsidRDefault="00D20462" w:rsidP="009E4E0E">
      <w:pPr>
        <w:pStyle w:val="Primindentpentrucorptext"/>
        <w:ind w:firstLine="562"/>
        <w:rPr>
          <w:lang w:val="ro-RO" w:eastAsia="zh-CN"/>
        </w:rPr>
      </w:pPr>
      <w:r w:rsidRPr="008B50DF">
        <w:rPr>
          <w:rStyle w:val="Robust"/>
          <w:rFonts w:eastAsiaTheme="minorEastAsia"/>
          <w:b w:val="0"/>
          <w:bCs w:val="0"/>
          <w:lang w:val="ro-RO" w:eastAsia="zh-CN"/>
        </w:rPr>
        <w:t xml:space="preserve">Fie </w:t>
      </w:r>
      <m:oMath>
        <m:sSub>
          <m:sSubPr>
            <m:ctrlPr>
              <w:rPr>
                <w:rFonts w:ascii="Cambria Math" w:hAnsi="Cambria Math"/>
                <w:i/>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sub>
        </m:sSub>
      </m:oMath>
      <w:r w:rsidRPr="008B50DF">
        <w:rPr>
          <w:lang w:val="ro-RO" w:eastAsia="zh-CN"/>
        </w:rPr>
        <w:t xml:space="preserve">(i, t) = P[x(t) = i]. Dacă T(t) scade foarte încet, ca în cazul (4), atunci comportamentul lui x(t) pe intervale de timp destul de lungi, este de așteptat ca diferența dintre </w:t>
      </w:r>
      <m:oMath>
        <m:sSub>
          <m:sSubPr>
            <m:ctrlPr>
              <w:rPr>
                <w:rFonts w:ascii="Cambria Math" w:hAnsi="Cambria Math"/>
                <w:i/>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d>
              <m:dPr>
                <m:ctrlPr>
                  <w:rPr>
                    <w:rFonts w:ascii="Cambria Math" w:hAnsi="Cambria Math"/>
                    <w:i/>
                    <w:lang w:val="ro-RO" w:eastAsia="zh-CN"/>
                  </w:rPr>
                </m:ctrlPr>
              </m:dPr>
              <m:e>
                <m:r>
                  <w:rPr>
                    <w:rFonts w:ascii="Cambria Math" w:hAnsi="Cambria Math"/>
                    <w:lang w:val="ro-RO" w:eastAsia="zh-CN"/>
                  </w:rPr>
                  <m:t>t</m:t>
                </m:r>
              </m:e>
            </m:d>
          </m:sub>
        </m:sSub>
        <m:r>
          <w:rPr>
            <w:rFonts w:ascii="Cambria Math" w:hAnsi="Cambria Math"/>
            <w:lang w:val="ro-RO" w:eastAsia="zh-CN"/>
          </w:rPr>
          <m:t>(i)</m:t>
        </m:r>
      </m:oMath>
      <w:r w:rsidRPr="008B50DF">
        <w:rPr>
          <w:rFonts w:eastAsiaTheme="minorEastAsia"/>
          <w:lang w:val="ro-RO" w:eastAsia="zh-CN"/>
        </w:rPr>
        <w:t xml:space="preserve"> and </w:t>
      </w:r>
      <m:oMath>
        <m:sSub>
          <m:sSubPr>
            <m:ctrlPr>
              <w:rPr>
                <w:rFonts w:ascii="Cambria Math" w:hAnsi="Cambria Math"/>
                <w:i/>
                <w:lang w:val="ro-RO" w:eastAsia="zh-CN"/>
              </w:rPr>
            </m:ctrlPr>
          </m:sSubPr>
          <m:e>
            <m:r>
              <m:rPr>
                <m:sty m:val="p"/>
              </m:rPr>
              <w:rPr>
                <w:rFonts w:ascii="Cambria Math" w:hAnsi="Cambria Math"/>
                <w:color w:val="333132"/>
                <w:sz w:val="21"/>
                <w:szCs w:val="21"/>
                <w:lang w:val="ro-RO"/>
              </w:rPr>
              <m:t>π</m:t>
            </m:r>
          </m:e>
          <m:sub>
            <m:r>
              <w:rPr>
                <w:rFonts w:ascii="Cambria Math" w:hAnsi="Cambria Math"/>
                <w:lang w:val="ro-RO" w:eastAsia="zh-CN"/>
              </w:rPr>
              <m:t>T</m:t>
            </m:r>
          </m:sub>
        </m:sSub>
      </m:oMath>
      <w:r w:rsidRPr="008B50DF">
        <w:rPr>
          <w:lang w:val="ro-RO" w:eastAsia="zh-CN"/>
        </w:rPr>
        <w:t xml:space="preserve">(i, t) să fie mică în orice moment. Într-adevăr, una dintre primele dovezi de convergență sa bazat </w:t>
      </w:r>
      <w:r w:rsidR="000A64A2" w:rsidRPr="008B50DF">
        <w:rPr>
          <w:lang w:val="ro-RO" w:eastAsia="zh-CN"/>
        </w:rPr>
        <w:t>pe această idee, desi rezultatele au fost mai puțin clare decât în Teorema 1.</w:t>
      </w:r>
    </w:p>
    <w:p w14:paraId="685421CD" w14:textId="1252B105" w:rsidR="00E47A37" w:rsidRPr="008B50DF" w:rsidRDefault="00E47A37" w:rsidP="009E4E0E">
      <w:pPr>
        <w:pStyle w:val="Primindentpentrucorptext"/>
        <w:ind w:firstLine="562"/>
        <w:rPr>
          <w:rFonts w:eastAsiaTheme="minorEastAsia" w:cs="Times New Roman"/>
          <w:lang w:val="ro-RO" w:eastAsia="zh-CN"/>
        </w:rPr>
      </w:pPr>
      <w:r w:rsidRPr="008B50DF">
        <w:rPr>
          <w:lang w:val="ro-RO" w:eastAsia="zh-CN"/>
        </w:rPr>
        <w:t>Pentru a obține o mai mare intuiție cu privire la interpretarea Teoremei 1, vom continua legătura dintre SA și familia corespunzătoare de lanțuri omogene Markov.</w:t>
      </w:r>
      <w:r w:rsidR="00F977AF" w:rsidRPr="008B50DF">
        <w:rPr>
          <w:lang w:val="ro-RO" w:eastAsia="zh-CN"/>
        </w:rPr>
        <w:t xml:space="preserve"> Pentru acest scop, se va considera programul de răcire T(t) = </w:t>
      </w:r>
      <m:oMath>
        <m:f>
          <m:fPr>
            <m:ctrlPr>
              <w:rPr>
                <w:rFonts w:ascii="Cambria Math" w:hAnsi="Cambria Math"/>
                <w:i/>
                <w:lang w:val="ro-RO" w:eastAsia="zh-CN"/>
              </w:rPr>
            </m:ctrlPr>
          </m:fPr>
          <m:num>
            <m:r>
              <w:rPr>
                <w:rFonts w:ascii="Cambria Math" w:hAnsi="Cambria Math"/>
                <w:lang w:val="ro-RO" w:eastAsia="zh-CN"/>
              </w:rPr>
              <m:t>d</m:t>
            </m:r>
          </m:num>
          <m:den>
            <m:func>
              <m:funcPr>
                <m:ctrlPr>
                  <w:rPr>
                    <w:rFonts w:ascii="Cambria Math" w:hAnsi="Cambria Math"/>
                    <w:i/>
                    <w:lang w:val="ro-RO" w:eastAsia="zh-CN"/>
                  </w:rPr>
                </m:ctrlPr>
              </m:funcPr>
              <m:fName>
                <m:r>
                  <m:rPr>
                    <m:sty m:val="p"/>
                  </m:rPr>
                  <w:rPr>
                    <w:rFonts w:ascii="Cambria Math" w:hAnsi="Cambria Math"/>
                    <w:lang w:val="ro-RO" w:eastAsia="zh-CN"/>
                  </w:rPr>
                  <m:t>log</m:t>
                </m:r>
              </m:fName>
              <m:e>
                <m:r>
                  <w:rPr>
                    <w:rFonts w:ascii="Cambria Math" w:hAnsi="Cambria Math"/>
                    <w:lang w:val="ro-RO" w:eastAsia="zh-CN"/>
                  </w:rPr>
                  <m:t>t</m:t>
                </m:r>
              </m:e>
            </m:func>
          </m:den>
        </m:f>
      </m:oMath>
      <w:r w:rsidR="00A76D50" w:rsidRPr="008B50DF">
        <w:rPr>
          <w:lang w:val="ro-RO" w:eastAsia="zh-CN"/>
        </w:rPr>
        <w:t xml:space="preserve">. În general, statisticile </w:t>
      </w:r>
      <w:r w:rsidR="00BE3185" w:rsidRPr="008B50DF">
        <w:rPr>
          <w:lang w:val="ro-RO" w:eastAsia="zh-CN"/>
        </w:rPr>
        <w:t>despre lanțul Markov x(t) din cadrul unui program variabil lent de răcire T(t) rămân aproape neschimbate dacă se utilizează un program de răcire aferent, în care temperatura este menținută constant pentru perioade destul de lungi de timp.</w:t>
      </w:r>
      <w:r w:rsidR="00263563" w:rsidRPr="008B50DF">
        <w:rPr>
          <w:lang w:val="ro-RO" w:eastAsia="zh-CN"/>
        </w:rPr>
        <w:t xml:space="preserve"> În cazul nostru, programul T(t) = </w:t>
      </w:r>
      <m:oMath>
        <m:f>
          <m:fPr>
            <m:ctrlPr>
              <w:rPr>
                <w:rFonts w:ascii="Cambria Math" w:hAnsi="Cambria Math"/>
                <w:i/>
                <w:lang w:val="ro-RO" w:eastAsia="zh-CN"/>
              </w:rPr>
            </m:ctrlPr>
          </m:fPr>
          <m:num>
            <m:r>
              <w:rPr>
                <w:rFonts w:ascii="Cambria Math" w:hAnsi="Cambria Math"/>
                <w:lang w:val="ro-RO" w:eastAsia="zh-CN"/>
              </w:rPr>
              <m:t>d</m:t>
            </m:r>
          </m:num>
          <m:den>
            <m:func>
              <m:funcPr>
                <m:ctrlPr>
                  <w:rPr>
                    <w:rFonts w:ascii="Cambria Math" w:hAnsi="Cambria Math"/>
                    <w:i/>
                    <w:lang w:val="ro-RO" w:eastAsia="zh-CN"/>
                  </w:rPr>
                </m:ctrlPr>
              </m:funcPr>
              <m:fName>
                <m:r>
                  <m:rPr>
                    <m:sty m:val="p"/>
                  </m:rPr>
                  <w:rPr>
                    <w:rFonts w:ascii="Cambria Math" w:hAnsi="Cambria Math"/>
                    <w:lang w:val="ro-RO" w:eastAsia="zh-CN"/>
                  </w:rPr>
                  <m:t>log</m:t>
                </m:r>
              </m:fName>
              <m:e>
                <m:r>
                  <w:rPr>
                    <w:rFonts w:ascii="Cambria Math" w:hAnsi="Cambria Math"/>
                    <w:lang w:val="ro-RO" w:eastAsia="zh-CN"/>
                  </w:rPr>
                  <m:t>t</m:t>
                </m:r>
              </m:e>
            </m:func>
          </m:den>
        </m:f>
      </m:oMath>
      <w:r w:rsidR="00263563" w:rsidRPr="008B50DF">
        <w:rPr>
          <w:lang w:val="ro-RO" w:eastAsia="zh-CN"/>
        </w:rPr>
        <w:t xml:space="preserve"> poate fi aproximat astfel. Fie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1</m:t>
            </m:r>
          </m:sub>
        </m:sSub>
      </m:oMath>
      <w:r w:rsidR="00263563" w:rsidRPr="008B50DF">
        <w:rPr>
          <w:rFonts w:eastAsiaTheme="minorEastAsia"/>
          <w:lang w:val="ro-RO" w:eastAsia="zh-CN"/>
        </w:rPr>
        <w:t xml:space="preserve"> = 1 și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 xml:space="preserve"> k + 1</m:t>
            </m:r>
          </m:sub>
        </m:sSub>
      </m:oMath>
      <w:r w:rsidR="00263563" w:rsidRPr="008B50DF">
        <w:rPr>
          <w:rFonts w:eastAsiaTheme="minorEastAsia"/>
          <w:lang w:val="ro-RO" w:eastAsia="zh-CN"/>
        </w:rPr>
        <w:t xml:space="preserve"> =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m:t>
            </m:r>
          </m:sub>
        </m:sSub>
      </m:oMath>
      <w:r w:rsidR="009909B0" w:rsidRPr="008B50DF">
        <w:rPr>
          <w:rFonts w:eastAsiaTheme="minorEastAsia"/>
          <w:lang w:val="ro-RO" w:eastAsia="zh-CN"/>
        </w:rPr>
        <w:t xml:space="preserve"> + exp(kd). Atuni fie </w:t>
      </w:r>
      <m:oMath>
        <m:acc>
          <m:accPr>
            <m:ctrlPr>
              <w:rPr>
                <w:rFonts w:ascii="Cambria Math" w:eastAsiaTheme="minorEastAsia" w:hAnsi="Cambria Math"/>
                <w:i/>
                <w:lang w:val="ro-RO" w:eastAsia="zh-CN"/>
              </w:rPr>
            </m:ctrlPr>
          </m:accPr>
          <m:e>
            <m:r>
              <w:rPr>
                <w:rFonts w:ascii="Cambria Math" w:eastAsiaTheme="minorEastAsia" w:hAnsi="Cambria Math"/>
                <w:lang w:val="ro-RO" w:eastAsia="zh-CN"/>
              </w:rPr>
              <m:t>T</m:t>
            </m:r>
          </m:e>
        </m:acc>
      </m:oMath>
      <w:r w:rsidR="009909B0" w:rsidRPr="008B50DF">
        <w:rPr>
          <w:rFonts w:eastAsiaTheme="minorEastAsia" w:cs="Times New Roman"/>
          <w:lang w:val="ro-RO" w:eastAsia="zh-CN"/>
        </w:rPr>
        <w:t xml:space="preserve">(t) = </w:t>
      </w:r>
      <m:oMath>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oMath>
      <w:r w:rsidR="009909B0" w:rsidRPr="008B50DF">
        <w:rPr>
          <w:rFonts w:eastAsiaTheme="minorEastAsia" w:cs="Times New Roman"/>
          <w:lang w:val="ro-RO" w:eastAsia="zh-CN"/>
        </w:rPr>
        <w:t xml:space="preserve"> , pentru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m:t>
            </m:r>
          </m:sub>
        </m:sSub>
      </m:oMath>
      <w:r w:rsidR="009909B0" w:rsidRPr="008B50DF">
        <w:rPr>
          <w:rFonts w:eastAsiaTheme="minorEastAsia" w:cs="Times New Roman"/>
          <w:lang w:val="ro-RO" w:eastAsia="zh-CN"/>
        </w:rPr>
        <w:t xml:space="preserve"> ≤ t &lt;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 xml:space="preserve"> k+1</m:t>
            </m:r>
          </m:sub>
        </m:sSub>
      </m:oMath>
      <w:r w:rsidR="009909B0" w:rsidRPr="008B50DF">
        <w:rPr>
          <w:rFonts w:eastAsiaTheme="minorEastAsia" w:cs="Times New Roman"/>
          <w:lang w:val="ro-RO" w:eastAsia="zh-CN"/>
        </w:rPr>
        <w:t xml:space="preserve">. </w:t>
      </w:r>
      <w:r w:rsidR="002F1FCF" w:rsidRPr="008B50DF">
        <w:rPr>
          <w:rFonts w:eastAsiaTheme="minorEastAsia" w:cs="Times New Roman"/>
          <w:lang w:val="ro-RO" w:eastAsia="zh-CN"/>
        </w:rPr>
        <w:t xml:space="preserve">Se consideră </w:t>
      </w:r>
      <w:r w:rsidR="00E247B0" w:rsidRPr="008B50DF">
        <w:rPr>
          <w:rFonts w:eastAsiaTheme="minorEastAsia" w:cs="Times New Roman"/>
          <w:lang w:val="ro-RO" w:eastAsia="zh-CN"/>
        </w:rPr>
        <w:t>segmetnul</w:t>
      </w:r>
      <w:r w:rsidR="002F1FCF" w:rsidRPr="008B50DF">
        <w:rPr>
          <w:rFonts w:eastAsiaTheme="minorEastAsia" w:cs="Times New Roman"/>
          <w:lang w:val="ro-RO" w:eastAsia="zh-CN"/>
        </w:rPr>
        <w:t xml:space="preserve"> kth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m:t>
            </m:r>
          </m:sub>
        </m:sSub>
      </m:oMath>
      <w:r w:rsidR="002F1FCF" w:rsidRPr="008B50DF">
        <w:rPr>
          <w:rFonts w:eastAsiaTheme="minorEastAsia" w:cs="Times New Roman"/>
          <w:lang w:val="ro-RO" w:eastAsia="zh-CN"/>
        </w:rPr>
        <w:t xml:space="preserve">,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 + 1</m:t>
            </m:r>
          </m:sub>
        </m:sSub>
      </m:oMath>
      <w:r w:rsidR="002F1FCF" w:rsidRPr="008B50DF">
        <w:rPr>
          <w:rFonts w:eastAsiaTheme="minorEastAsia" w:cs="Times New Roman"/>
          <w:lang w:val="ro-RO" w:eastAsia="zh-CN"/>
        </w:rPr>
        <w:t xml:space="preserve">] al programului din bucăți constante </w:t>
      </w:r>
      <m:oMath>
        <m:acc>
          <m:accPr>
            <m:ctrlPr>
              <w:rPr>
                <w:rFonts w:ascii="Cambria Math" w:eastAsiaTheme="minorEastAsia" w:hAnsi="Cambria Math"/>
                <w:i/>
                <w:lang w:val="ro-RO" w:eastAsia="zh-CN"/>
              </w:rPr>
            </m:ctrlPr>
          </m:accPr>
          <m:e>
            <m:r>
              <w:rPr>
                <w:rFonts w:ascii="Cambria Math" w:eastAsiaTheme="minorEastAsia" w:hAnsi="Cambria Math"/>
                <w:lang w:val="ro-RO" w:eastAsia="zh-CN"/>
              </w:rPr>
              <m:t>T</m:t>
            </m:r>
          </m:e>
        </m:acc>
      </m:oMath>
      <w:r w:rsidR="002F1FCF" w:rsidRPr="008B50DF">
        <w:rPr>
          <w:rFonts w:eastAsiaTheme="minorEastAsia" w:cs="Times New Roman"/>
          <w:lang w:val="ro-RO" w:eastAsia="zh-CN"/>
        </w:rPr>
        <w:t xml:space="preserve">(t). În acest caz se confruntă cu un lanț reversibil omogen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sub>
        </m:sSub>
      </m:oMath>
      <w:r w:rsidR="002F1FCF" w:rsidRPr="008B50DF">
        <w:rPr>
          <w:rFonts w:eastAsiaTheme="minorEastAsia" w:cs="Times New Roman"/>
          <w:lang w:val="ro-RO" w:eastAsia="zh-CN"/>
        </w:rPr>
        <w:t>(t), iar în continuare vom aprofunda cât de repede poate să ajungă în starea de echilibru.</w:t>
      </w:r>
    </w:p>
    <w:p w14:paraId="24FD18CE" w14:textId="36F5E4AE" w:rsidR="00A1712B" w:rsidRPr="008B50DF" w:rsidRDefault="005F2A1A" w:rsidP="009E4E0E">
      <w:pPr>
        <w:pStyle w:val="Primindentpentrucorptext"/>
        <w:ind w:firstLine="562"/>
        <w:rPr>
          <w:rFonts w:eastAsiaTheme="minorEastAsia" w:cs="Times New Roman"/>
          <w:lang w:val="ro-RO" w:eastAsia="zh-CN"/>
        </w:rPr>
      </w:pPr>
      <w:r w:rsidRPr="008B50DF">
        <w:rPr>
          <w:rFonts w:eastAsiaTheme="minorEastAsia" w:cs="Times New Roman"/>
          <w:lang w:val="ro-RO" w:eastAsia="zh-CN"/>
        </w:rPr>
        <w:t xml:space="preserve">Se dorește studiul convergenței lanțului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sub>
        </m:sSub>
      </m:oMath>
      <w:r w:rsidRPr="008B50DF">
        <w:rPr>
          <w:rFonts w:eastAsiaTheme="minorEastAsia" w:cs="Times New Roman"/>
          <w:lang w:val="ro-RO" w:eastAsia="zh-CN"/>
        </w:rPr>
        <w:t xml:space="preserve">(t). </w:t>
      </w:r>
      <w:r w:rsidR="00277B55" w:rsidRPr="008B50DF">
        <w:rPr>
          <w:rFonts w:eastAsiaTheme="minorEastAsia" w:cs="Times New Roman"/>
          <w:lang w:val="ro-RO" w:eastAsia="zh-CN"/>
        </w:rPr>
        <w:t xml:space="preserve">Valorile proprii ale matricei de probabilitate de tranziție sunt reale. </w:t>
      </w:r>
      <w:r w:rsidR="00652A30" w:rsidRPr="008B50DF">
        <w:rPr>
          <w:rFonts w:eastAsiaTheme="minorEastAsia" w:cs="Times New Roman"/>
          <w:lang w:val="ro-RO" w:eastAsia="zh-CN"/>
        </w:rPr>
        <w:t xml:space="preserve">Timpul de relaxare este determinată de a doua cea mai mare valoare proprie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m:t>
            </m:r>
          </m:e>
          <m:sub>
            <m:r>
              <w:rPr>
                <w:rFonts w:ascii="Cambria Math" w:eastAsiaTheme="minorEastAsia" w:hAnsi="Cambria Math" w:cs="Times New Roman"/>
                <w:lang w:val="ro-RO" w:eastAsia="zh-CN"/>
              </w:rPr>
              <m:t>2</m:t>
            </m:r>
          </m:sub>
        </m:sSub>
      </m:oMath>
      <w:r w:rsidR="00652A30" w:rsidRPr="008B50DF">
        <w:rPr>
          <w:rFonts w:eastAsiaTheme="minorEastAsia" w:cs="Times New Roman"/>
          <w:lang w:val="ro-RO" w:eastAsia="zh-CN"/>
        </w:rPr>
        <w:t xml:space="preserve">, existând estimări bune cel puțin în limita k → ∞ </w:t>
      </w:r>
      <w:r w:rsidR="00F663D7" w:rsidRPr="008B50DF">
        <w:rPr>
          <w:rFonts w:eastAsiaTheme="minorEastAsia" w:cs="Times New Roman"/>
          <w:lang w:val="ro-RO" w:eastAsia="zh-CN"/>
        </w:rPr>
        <w:t>(exemplu: Chiang și Chow, 1988). În particular, dacă costul funcției J are global minim unic, timpul de relaxare este aproximat de exp(k</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F663D7" w:rsidRPr="008B50DF">
        <w:rPr>
          <w:rFonts w:eastAsiaTheme="minorEastAsia" w:cs="Times New Roman"/>
          <w:lang w:val="ro-RO" w:eastAsia="zh-CN"/>
        </w:rPr>
        <w:t>).</w:t>
      </w:r>
      <w:r w:rsidR="00D45355" w:rsidRPr="008B50DF">
        <w:rPr>
          <w:rFonts w:eastAsiaTheme="minorEastAsia" w:cs="Times New Roman"/>
          <w:lang w:val="ro-RO" w:eastAsia="zh-CN"/>
        </w:rPr>
        <w:t xml:space="preserve"> </w:t>
      </w:r>
      <w:r w:rsidR="00D45355" w:rsidRPr="008B50DF">
        <w:rPr>
          <w:rFonts w:eastAsiaTheme="minorEastAsia" w:cs="Times New Roman"/>
          <w:lang w:val="ro-RO" w:eastAsia="zh-CN"/>
        </w:rPr>
        <w:lastRenderedPageBreak/>
        <w:t xml:space="preserve">Destul de interesant este că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D45355" w:rsidRPr="008B50DF">
        <w:rPr>
          <w:rFonts w:eastAsiaTheme="minorEastAsia" w:cs="Times New Roman"/>
          <w:lang w:val="ro-RO" w:eastAsia="zh-CN"/>
        </w:rPr>
        <w:t xml:space="preserve"> este egală cu aceeași constanta definită în Teorema 1, deși acest lucru este departe de adevăr.</w:t>
      </w:r>
      <w:r w:rsidR="00812653" w:rsidRPr="008B50DF">
        <w:rPr>
          <w:rFonts w:eastAsiaTheme="minorEastAsia" w:cs="Times New Roman"/>
          <w:lang w:val="ro-RO" w:eastAsia="zh-CN"/>
        </w:rPr>
        <w:t xml:space="preserve"> Aceasta oferă o altă interpretare a condiției de convergență d ≥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812653" w:rsidRPr="008B50DF">
        <w:rPr>
          <w:rFonts w:eastAsiaTheme="minorEastAsia" w:cs="Times New Roman"/>
          <w:lang w:val="ro-RO" w:eastAsia="zh-CN"/>
        </w:rPr>
        <w:t xml:space="preserve"> pentru programul </w:t>
      </w:r>
      <m:oMath>
        <m:acc>
          <m:accPr>
            <m:ctrlPr>
              <w:rPr>
                <w:rFonts w:ascii="Cambria Math" w:eastAsiaTheme="minorEastAsia" w:hAnsi="Cambria Math"/>
                <w:i/>
                <w:lang w:val="ro-RO" w:eastAsia="zh-CN"/>
              </w:rPr>
            </m:ctrlPr>
          </m:accPr>
          <m:e>
            <m:r>
              <w:rPr>
                <w:rFonts w:ascii="Cambria Math" w:eastAsiaTheme="minorEastAsia" w:hAnsi="Cambria Math"/>
                <w:lang w:val="ro-RO" w:eastAsia="zh-CN"/>
              </w:rPr>
              <m:t>T</m:t>
            </m:r>
          </m:e>
        </m:acc>
      </m:oMath>
      <w:r w:rsidR="00812653" w:rsidRPr="008B50DF">
        <w:rPr>
          <w:rFonts w:eastAsiaTheme="minorEastAsia" w:cs="Times New Roman"/>
          <w:lang w:val="ro-RO" w:eastAsia="zh-CN"/>
        </w:rPr>
        <w:t>(t).</w:t>
      </w:r>
      <w:r w:rsidR="0058735C" w:rsidRPr="008B50DF">
        <w:rPr>
          <w:rFonts w:eastAsiaTheme="minorEastAsia" w:cs="Times New Roman"/>
          <w:lang w:val="ro-RO" w:eastAsia="zh-CN"/>
        </w:rPr>
        <w:t xml:space="preserve"> Dacă d &lt;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58735C" w:rsidRPr="008B50DF">
        <w:rPr>
          <w:rFonts w:eastAsiaTheme="minorEastAsia" w:cs="Times New Roman"/>
          <w:lang w:val="ro-RO" w:eastAsia="zh-CN"/>
        </w:rPr>
        <w:t xml:space="preserve">, atunci la fiecare temperatură </w:t>
      </w:r>
      <m:oMath>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oMath>
      <w:r w:rsidR="0058735C" w:rsidRPr="008B50DF">
        <w:rPr>
          <w:rFonts w:eastAsiaTheme="minorEastAsia" w:cs="Times New Roman"/>
          <w:lang w:val="ro-RO" w:eastAsia="zh-CN"/>
        </w:rPr>
        <w:t xml:space="preserve"> se folosește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sub>
        </m:sSub>
      </m:oMath>
      <w:r w:rsidR="0058735C" w:rsidRPr="008B50DF">
        <w:rPr>
          <w:rFonts w:eastAsiaTheme="minorEastAsia" w:cs="Times New Roman"/>
          <w:lang w:val="ro-RO" w:eastAsia="zh-CN"/>
        </w:rPr>
        <w:t xml:space="preserve">(t) pentru o fracție neglijabilă al timpului de relaxare, deși nu este suficientă pentru </w:t>
      </w:r>
      <m:oMath>
        <m:r>
          <m:rPr>
            <m:sty m:val="p"/>
          </m:rPr>
          <w:rPr>
            <w:rFonts w:ascii="Cambria Math" w:hAnsi="Cambria Math"/>
            <w:color w:val="auto"/>
            <w:sz w:val="21"/>
            <w:szCs w:val="21"/>
            <w:lang w:val="ro-RO"/>
          </w:rPr>
          <m:t>π</m:t>
        </m:r>
      </m:oMath>
      <w:r w:rsidR="0058735C" w:rsidRPr="008B50DF">
        <w:rPr>
          <w:rFonts w:eastAsiaTheme="minorEastAsia" w:cs="Times New Roman"/>
          <w:color w:val="auto"/>
          <w:szCs w:val="24"/>
          <w:lang w:val="ro-RO"/>
        </w:rPr>
        <w:t>(i, t)</w:t>
      </w:r>
      <w:r w:rsidR="0058735C" w:rsidRPr="008B50DF">
        <w:rPr>
          <w:rFonts w:eastAsiaTheme="minorEastAsia" w:cs="Times New Roman"/>
          <w:color w:val="auto"/>
          <w:sz w:val="21"/>
          <w:szCs w:val="21"/>
          <w:lang w:val="ro-RO"/>
        </w:rPr>
        <w:t xml:space="preserve"> </w:t>
      </w:r>
      <w:r w:rsidR="00447EA7" w:rsidRPr="008B50DF">
        <w:rPr>
          <w:rFonts w:eastAsiaTheme="minorEastAsia" w:cs="Times New Roman"/>
          <w:color w:val="auto"/>
          <w:szCs w:val="24"/>
          <w:lang w:val="ro-RO"/>
        </w:rPr>
        <w:t>de a se apropria</w:t>
      </w:r>
      <w:r w:rsidR="00447EA7" w:rsidRPr="008B50DF">
        <w:rPr>
          <w:rFonts w:eastAsiaTheme="minorEastAsia" w:cs="Times New Roman"/>
          <w:color w:val="auto"/>
          <w:sz w:val="21"/>
          <w:szCs w:val="21"/>
          <w:lang w:val="ro-RO"/>
        </w:rPr>
        <w:t xml:space="preserve"> </w:t>
      </w:r>
      <w:r w:rsidR="00447EA7" w:rsidRPr="008B50DF">
        <w:rPr>
          <w:rFonts w:eastAsiaTheme="minorEastAsia" w:cs="Times New Roman"/>
          <w:lang w:val="ro-RO" w:eastAsia="zh-CN"/>
        </w:rPr>
        <w:t xml:space="preserve">de </w:t>
      </w:r>
      <m:oMath>
        <m:sSub>
          <m:sSubPr>
            <m:ctrlPr>
              <w:rPr>
                <w:rFonts w:ascii="Cambria Math" w:hAnsi="Cambria Math"/>
                <w:i/>
                <w:color w:val="auto"/>
                <w:lang w:val="ro-RO" w:eastAsia="zh-CN"/>
              </w:rPr>
            </m:ctrlPr>
          </m:sSubPr>
          <m:e>
            <m:r>
              <m:rPr>
                <m:sty m:val="p"/>
              </m:rPr>
              <w:rPr>
                <w:rFonts w:ascii="Cambria Math" w:hAnsi="Cambria Math"/>
                <w:color w:val="auto"/>
                <w:sz w:val="21"/>
                <w:szCs w:val="21"/>
                <w:lang w:val="ro-RO"/>
              </w:rPr>
              <m:t>π</m:t>
            </m:r>
          </m:e>
          <m:sub>
            <m:r>
              <w:rPr>
                <w:rFonts w:ascii="Cambria Math" w:hAnsi="Cambria Math"/>
                <w:color w:val="auto"/>
                <w:lang w:val="ro-RO" w:eastAsia="zh-CN"/>
              </w:rPr>
              <m:t>T</m:t>
            </m:r>
          </m:sub>
        </m:sSub>
        <m:d>
          <m:dPr>
            <m:ctrlPr>
              <w:rPr>
                <w:rFonts w:ascii="Cambria Math" w:hAnsi="Cambria Math"/>
                <w:lang w:val="ro-RO" w:eastAsia="zh-CN"/>
              </w:rPr>
            </m:ctrlPr>
          </m:dPr>
          <m:e>
            <m:r>
              <m:rPr>
                <m:sty m:val="p"/>
              </m:rPr>
              <w:rPr>
                <w:rFonts w:ascii="Cambria Math" w:hAnsi="Cambria Math"/>
                <w:lang w:val="ro-RO" w:eastAsia="zh-CN"/>
              </w:rPr>
              <m:t>i</m:t>
            </m:r>
          </m:e>
        </m:d>
      </m:oMath>
      <w:r w:rsidR="00447EA7" w:rsidRPr="008B50DF">
        <w:rPr>
          <w:rFonts w:eastAsiaTheme="minorEastAsia" w:cs="Times New Roman"/>
          <w:lang w:val="ro-RO" w:eastAsia="zh-CN"/>
        </w:rPr>
        <w:t>.</w:t>
      </w:r>
      <w:r w:rsidR="00E247B0" w:rsidRPr="008B50DF">
        <w:rPr>
          <w:rFonts w:eastAsiaTheme="minorEastAsia" w:cs="Times New Roman"/>
          <w:lang w:val="ro-RO" w:eastAsia="zh-CN"/>
        </w:rPr>
        <w:t xml:space="preserve"> Pe de altă parte, dacă d &gt;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E247B0" w:rsidRPr="008B50DF">
        <w:rPr>
          <w:rFonts w:eastAsiaTheme="minorEastAsia" w:cs="Times New Roman"/>
          <w:lang w:val="ro-RO" w:eastAsia="zh-CN"/>
        </w:rPr>
        <w:t xml:space="preserve">, atunci intervalul </w:t>
      </w:r>
      <w:r w:rsidR="0055591B" w:rsidRPr="008B50DF">
        <w:rPr>
          <w:rFonts w:eastAsiaTheme="minorEastAsia" w:cs="Times New Roman"/>
          <w:lang w:val="ro-RO" w:eastAsia="zh-CN"/>
        </w:rPr>
        <w:t>[</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m:t>
            </m:r>
          </m:sub>
        </m:sSub>
      </m:oMath>
      <w:r w:rsidR="0055591B" w:rsidRPr="008B50DF">
        <w:rPr>
          <w:rFonts w:eastAsiaTheme="minorEastAsia" w:cs="Times New Roman"/>
          <w:lang w:val="ro-RO" w:eastAsia="zh-CN"/>
        </w:rPr>
        <w:t xml:space="preserve">,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 + 1</m:t>
            </m:r>
          </m:sub>
        </m:sSub>
      </m:oMath>
      <w:r w:rsidR="0055591B" w:rsidRPr="008B50DF">
        <w:rPr>
          <w:rFonts w:eastAsiaTheme="minorEastAsia" w:cs="Times New Roman"/>
          <w:lang w:val="ro-RO" w:eastAsia="zh-CN"/>
        </w:rPr>
        <w:t xml:space="preserve">] corespunde timpilor de relaxare al lui </w:t>
      </w:r>
      <m:oMath>
        <m:sSub>
          <m:sSubPr>
            <m:ctrlPr>
              <w:rPr>
                <w:rFonts w:ascii="Cambria Math" w:eastAsiaTheme="minorEastAsia" w:hAnsi="Cambria Math" w:cs="Times New Roman"/>
                <w:i/>
                <w:lang w:val="ro-RO" w:eastAsia="zh-CN"/>
              </w:rPr>
            </m:ctrlPr>
          </m:sSubPr>
          <m:e>
            <m:r>
              <w:rPr>
                <w:rFonts w:ascii="Cambria Math" w:eastAsiaTheme="minorEastAsia" w:hAnsi="Cambria Math" w:cs="Times New Roman"/>
                <w:lang w:val="ro-RO" w:eastAsia="zh-CN"/>
              </w:rPr>
              <m:t>x</m:t>
            </m:r>
          </m:e>
          <m:sub>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sub>
        </m:sSub>
      </m:oMath>
      <w:r w:rsidR="0055591B" w:rsidRPr="008B50DF">
        <w:rPr>
          <w:rFonts w:eastAsiaTheme="minorEastAsia" w:cs="Times New Roman"/>
          <w:lang w:val="ro-RO" w:eastAsia="zh-CN"/>
        </w:rPr>
        <w:t>(t) cu ajutorul exp[k(</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d</m:t>
            </m:r>
          </m:e>
          <m:sup>
            <m:r>
              <w:rPr>
                <w:rFonts w:ascii="Cambria Math" w:eastAsiaTheme="minorEastAsia" w:hAnsi="Cambria Math" w:cs="Times New Roman"/>
                <w:lang w:val="ro-RO" w:eastAsia="zh-CN"/>
              </w:rPr>
              <m:t>*</m:t>
            </m:r>
          </m:sup>
        </m:sSup>
      </m:oMath>
      <w:r w:rsidR="0055591B" w:rsidRPr="008B50DF">
        <w:rPr>
          <w:rFonts w:eastAsiaTheme="minorEastAsia" w:cs="Times New Roman"/>
          <w:lang w:val="ro-RO" w:eastAsia="zh-CN"/>
        </w:rPr>
        <w:t xml:space="preserve"> - d)], ce implică ca </w:t>
      </w:r>
      <m:oMath>
        <m:r>
          <m:rPr>
            <m:sty m:val="p"/>
          </m:rPr>
          <w:rPr>
            <w:rFonts w:ascii="Cambria Math" w:hAnsi="Cambria Math"/>
            <w:color w:val="auto"/>
            <w:sz w:val="21"/>
            <w:szCs w:val="21"/>
            <w:lang w:val="ro-RO"/>
          </w:rPr>
          <m:t>π</m:t>
        </m:r>
      </m:oMath>
      <w:r w:rsidR="0055591B" w:rsidRPr="008B50DF">
        <w:rPr>
          <w:rFonts w:eastAsiaTheme="minorEastAsia" w:cs="Times New Roman"/>
          <w:color w:val="auto"/>
          <w:szCs w:val="24"/>
          <w:lang w:val="ro-RO"/>
        </w:rPr>
        <w:t xml:space="preserve">(i, </w:t>
      </w:r>
      <m:oMath>
        <m:sSub>
          <m:sSubPr>
            <m:ctrlPr>
              <w:rPr>
                <w:rFonts w:ascii="Cambria Math" w:hAnsi="Cambria Math"/>
                <w:i/>
                <w:lang w:val="ro-RO" w:eastAsia="zh-CN"/>
              </w:rPr>
            </m:ctrlPr>
          </m:sSubPr>
          <m:e>
            <m:r>
              <w:rPr>
                <w:rFonts w:ascii="Cambria Math" w:hAnsi="Cambria Math"/>
                <w:lang w:val="ro-RO" w:eastAsia="zh-CN"/>
              </w:rPr>
              <m:t>t</m:t>
            </m:r>
          </m:e>
          <m:sub>
            <m:r>
              <w:rPr>
                <w:rFonts w:ascii="Cambria Math" w:hAnsi="Cambria Math"/>
                <w:lang w:val="ro-RO" w:eastAsia="zh-CN"/>
              </w:rPr>
              <m:t>k + 1</m:t>
            </m:r>
          </m:sub>
        </m:sSub>
      </m:oMath>
      <w:r w:rsidR="0055591B" w:rsidRPr="008B50DF">
        <w:rPr>
          <w:rFonts w:eastAsiaTheme="minorEastAsia" w:cs="Times New Roman"/>
          <w:color w:val="auto"/>
          <w:szCs w:val="24"/>
          <w:lang w:val="ro-RO"/>
        </w:rPr>
        <w:t>)</w:t>
      </w:r>
      <w:r w:rsidR="00FA3E0C" w:rsidRPr="008B50DF">
        <w:rPr>
          <w:rFonts w:eastAsiaTheme="minorEastAsia" w:cs="Times New Roman"/>
          <w:color w:val="auto"/>
          <w:szCs w:val="24"/>
          <w:lang w:val="ro-RO"/>
        </w:rPr>
        <w:t xml:space="preserve"> să fie foarte aproape de </w:t>
      </w:r>
      <m:oMath>
        <m:sSub>
          <m:sSubPr>
            <m:ctrlPr>
              <w:rPr>
                <w:rFonts w:ascii="Cambria Math" w:eastAsiaTheme="minorEastAsia" w:hAnsi="Cambria Math" w:cs="Times New Roman"/>
                <w:i/>
                <w:lang w:val="ro-RO" w:eastAsia="zh-CN"/>
              </w:rPr>
            </m:ctrlPr>
          </m:sSubPr>
          <m:e>
            <m:r>
              <m:rPr>
                <m:sty m:val="p"/>
              </m:rPr>
              <w:rPr>
                <w:rFonts w:ascii="Cambria Math" w:hAnsi="Cambria Math"/>
                <w:color w:val="auto"/>
                <w:sz w:val="21"/>
                <w:szCs w:val="21"/>
                <w:lang w:val="ro-RO"/>
              </w:rPr>
              <m:t>π</m:t>
            </m:r>
          </m:e>
          <m:sub>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1</m:t>
                </m:r>
              </m:num>
              <m:den>
                <m:r>
                  <w:rPr>
                    <w:rFonts w:ascii="Cambria Math" w:eastAsiaTheme="minorEastAsia" w:hAnsi="Cambria Math" w:cs="Times New Roman"/>
                    <w:lang w:val="ro-RO" w:eastAsia="zh-CN"/>
                  </w:rPr>
                  <m:t>k</m:t>
                </m:r>
              </m:den>
            </m:f>
          </m:sub>
        </m:sSub>
      </m:oMath>
      <w:r w:rsidR="00FA3E0C" w:rsidRPr="008B50DF">
        <w:rPr>
          <w:rFonts w:eastAsiaTheme="minorEastAsia" w:cs="Times New Roman"/>
          <w:lang w:val="ro-RO" w:eastAsia="zh-CN"/>
        </w:rPr>
        <w:t>(i), cu k → ∞.</w:t>
      </w:r>
    </w:p>
    <w:p w14:paraId="1C7AD157" w14:textId="536018FD" w:rsidR="00A92D86" w:rsidRPr="008B50DF" w:rsidRDefault="00250364" w:rsidP="009E4E0E">
      <w:pPr>
        <w:pStyle w:val="Primindentpentrucorptext"/>
        <w:ind w:firstLine="562"/>
        <w:rPr>
          <w:rFonts w:eastAsiaTheme="minorEastAsia" w:cs="Times New Roman"/>
          <w:lang w:val="ro-RO" w:eastAsia="zh-CN"/>
        </w:rPr>
      </w:pPr>
      <w:r w:rsidRPr="008B50DF">
        <w:rPr>
          <w:rFonts w:eastAsiaTheme="minorEastAsia" w:cs="Times New Roman"/>
          <w:lang w:val="ro-RO" w:eastAsia="zh-CN"/>
        </w:rPr>
        <w:t>Se poate urmări, de asemenea, această aproximare prin programe constante în mod direct, fără a introduce valori proprii de estimare.</w:t>
      </w:r>
      <w:r w:rsidR="00D12065" w:rsidRPr="008B50DF">
        <w:rPr>
          <w:rFonts w:eastAsiaTheme="minorEastAsia" w:cs="Times New Roman"/>
          <w:lang w:val="ro-RO" w:eastAsia="zh-CN"/>
        </w:rPr>
        <w:t xml:space="preserve"> Ideea principală este că la o temperatura joasă, statisticile unui lanț omogen pot fi limitate cu exactitate prin vizionarea lui ca un lanț Markov perturbat și prin utilizarea limitelor de abatere destul de mari. </w:t>
      </w:r>
    </w:p>
    <w:p w14:paraId="28AB766E" w14:textId="09C1ADDB" w:rsidR="00D12065" w:rsidRPr="008B50DF" w:rsidRDefault="00D12065" w:rsidP="009E4E0E">
      <w:pPr>
        <w:pStyle w:val="Primindentpentrucorptext"/>
        <w:ind w:firstLine="562"/>
        <w:rPr>
          <w:rFonts w:eastAsiaTheme="minorEastAsia" w:cs="Times New Roman"/>
          <w:lang w:val="ro-RO" w:eastAsia="zh-CN"/>
        </w:rPr>
      </w:pPr>
      <w:r w:rsidRPr="008B50DF">
        <w:rPr>
          <w:rFonts w:eastAsiaTheme="minorEastAsia" w:cs="Times New Roman"/>
          <w:lang w:val="ro-RO" w:eastAsia="zh-CN"/>
        </w:rPr>
        <w:t>Convergența algoritmului Simulated Annealing (în sensul definit anterior) este o proprietate încurajatoare, dar nu este suficientă pentru a fi un algoritm potrivit.</w:t>
      </w:r>
      <w:r w:rsidR="001558C7" w:rsidRPr="008B50DF">
        <w:rPr>
          <w:rFonts w:eastAsiaTheme="minorEastAsia" w:cs="Times New Roman"/>
          <w:lang w:val="ro-RO" w:eastAsia="zh-CN"/>
        </w:rPr>
        <w:t xml:space="preserve"> Este nevoie să se știe viteza de convergență.</w:t>
      </w:r>
      <w:r w:rsidR="00DC61A2" w:rsidRPr="008B50DF">
        <w:rPr>
          <w:rFonts w:eastAsiaTheme="minorEastAsia" w:cs="Times New Roman"/>
          <w:lang w:val="ro-RO" w:eastAsia="zh-CN"/>
        </w:rPr>
        <w:t xml:space="preserve"> Se poate demonstra că pentru ori</w:t>
      </w:r>
      <w:r w:rsidR="004C0464" w:rsidRPr="008B50DF">
        <w:rPr>
          <w:rFonts w:eastAsiaTheme="minorEastAsia" w:cs="Times New Roman"/>
          <w:lang w:val="ro-RO" w:eastAsia="zh-CN"/>
        </w:rPr>
        <w:t>c</w:t>
      </w:r>
      <w:r w:rsidR="00DC61A2" w:rsidRPr="008B50DF">
        <w:rPr>
          <w:rFonts w:eastAsiaTheme="minorEastAsia" w:cs="Times New Roman"/>
          <w:lang w:val="ro-RO" w:eastAsia="zh-CN"/>
        </w:rPr>
        <w:t xml:space="preserve">are program T(t) = </w:t>
      </w:r>
      <m:oMath>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d</m:t>
            </m:r>
          </m:num>
          <m:den>
            <m:func>
              <m:funcPr>
                <m:ctrlPr>
                  <w:rPr>
                    <w:rFonts w:ascii="Cambria Math" w:eastAsiaTheme="minorEastAsia" w:hAnsi="Cambria Math" w:cs="Times New Roman"/>
                    <w:i/>
                    <w:lang w:val="ro-RO" w:eastAsia="zh-CN"/>
                  </w:rPr>
                </m:ctrlPr>
              </m:funcPr>
              <m:fName>
                <m:r>
                  <m:rPr>
                    <m:sty m:val="p"/>
                  </m:rPr>
                  <w:rPr>
                    <w:rFonts w:ascii="Cambria Math" w:eastAsiaTheme="minorEastAsia" w:hAnsi="Cambria Math" w:cs="Times New Roman"/>
                    <w:lang w:val="ro-RO" w:eastAsia="zh-CN"/>
                  </w:rPr>
                  <m:t>log</m:t>
                </m:r>
              </m:fName>
              <m:e>
                <m:r>
                  <w:rPr>
                    <w:rFonts w:ascii="Cambria Math" w:eastAsiaTheme="minorEastAsia" w:hAnsi="Cambria Math" w:cs="Times New Roman"/>
                    <w:lang w:val="ro-RO" w:eastAsia="zh-CN"/>
                  </w:rPr>
                  <m:t>t</m:t>
                </m:r>
              </m:e>
            </m:func>
          </m:den>
        </m:f>
      </m:oMath>
      <w:r w:rsidR="004C0464" w:rsidRPr="008B50DF">
        <w:rPr>
          <w:rFonts w:eastAsiaTheme="minorEastAsia" w:cs="Times New Roman"/>
          <w:lang w:val="ro-RO" w:eastAsia="zh-CN"/>
        </w:rPr>
        <w:t xml:space="preserve"> și pentru fiecare t</w:t>
      </w:r>
    </w:p>
    <w:p w14:paraId="66374DB3" w14:textId="21F1A955" w:rsidR="005E64DC" w:rsidRPr="008B50DF" w:rsidRDefault="005E64DC" w:rsidP="005E64DC">
      <w:pPr>
        <w:pStyle w:val="ecuatie"/>
        <w:rPr>
          <w:rFonts w:ascii="Cambria Math" w:hAnsi="Cambria Math" w:cs="Cambria Math"/>
          <w:lang w:eastAsia="zh-CN"/>
        </w:rPr>
      </w:pPr>
      <w:r w:rsidRPr="008B50DF">
        <w:rPr>
          <w:lang w:eastAsia="zh-CN"/>
        </w:rPr>
        <w:tab/>
      </w:r>
      <m:oMath>
        <m:f>
          <m:fPr>
            <m:type m:val="noBar"/>
            <m:ctrlPr>
              <w:rPr>
                <w:rFonts w:ascii="Cambria Math" w:hAnsi="Cambria Math"/>
                <w:i/>
                <w:lang w:eastAsia="zh-CN"/>
              </w:rPr>
            </m:ctrlPr>
          </m:fPr>
          <m:num>
            <m:r>
              <w:rPr>
                <w:rFonts w:ascii="Cambria Math" w:hAnsi="Cambria Math"/>
                <w:lang w:eastAsia="zh-CN"/>
              </w:rPr>
              <m:t>max</m:t>
            </m:r>
          </m:num>
          <m:den>
            <m:r>
              <w:rPr>
                <w:rFonts w:ascii="Cambria Math" w:hAnsi="Cambria Math"/>
                <w:lang w:eastAsia="zh-CN"/>
              </w:rPr>
              <m:t>x(0)</m:t>
            </m:r>
          </m:den>
        </m:f>
      </m:oMath>
      <w:r w:rsidRPr="008B50DF">
        <w:rPr>
          <w:lang w:eastAsia="zh-CN"/>
        </w:rPr>
        <w:t xml:space="preserve"> P[x(t) </w:t>
      </w:r>
      <w:r w:rsidRPr="008B50DF">
        <w:rPr>
          <w:rFonts w:ascii="Cambria Math" w:hAnsi="Cambria Math" w:cs="Cambria Math"/>
          <w:color w:val="000000"/>
          <w:sz w:val="27"/>
          <w:szCs w:val="27"/>
          <w:shd w:val="clear" w:color="auto" w:fill="FFFFFF"/>
        </w:rPr>
        <w:t xml:space="preserve">∉ </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m:t>
            </m:r>
          </m:sup>
        </m:sSup>
      </m:oMath>
      <w:r w:rsidRPr="008B50DF">
        <w:rPr>
          <w:rFonts w:ascii="Cambria Math" w:hAnsi="Cambria Math" w:cs="Cambria Math"/>
          <w:lang w:eastAsia="zh-CN"/>
        </w:rPr>
        <w:t xml:space="preserve">| x(0) ≥ </w:t>
      </w:r>
      <m:oMath>
        <m:f>
          <m:fPr>
            <m:ctrlPr>
              <w:rPr>
                <w:rFonts w:ascii="Cambria Math" w:hAnsi="Cambria Math" w:cs="Cambria Math"/>
                <w:i/>
                <w:lang w:eastAsia="zh-CN"/>
              </w:rPr>
            </m:ctrlPr>
          </m:fPr>
          <m:num>
            <m:r>
              <w:rPr>
                <w:rFonts w:ascii="Cambria Math" w:hAnsi="Cambria Math" w:cs="Cambria Math"/>
                <w:lang w:eastAsia="zh-CN"/>
              </w:rPr>
              <m:t>A</m:t>
            </m:r>
          </m:num>
          <m:den>
            <m:sSup>
              <m:sSupPr>
                <m:ctrlPr>
                  <w:rPr>
                    <w:rFonts w:ascii="Cambria Math" w:hAnsi="Cambria Math" w:cs="Cambria Math"/>
                    <w:i/>
                    <w:lang w:eastAsia="zh-CN"/>
                  </w:rPr>
                </m:ctrlPr>
              </m:sSupPr>
              <m:e>
                <m:r>
                  <w:rPr>
                    <w:rFonts w:ascii="Cambria Math" w:hAnsi="Cambria Math" w:cs="Cambria Math"/>
                    <w:lang w:eastAsia="zh-CN"/>
                  </w:rPr>
                  <m:t>t</m:t>
                </m:r>
              </m:e>
              <m:sup>
                <m:r>
                  <w:rPr>
                    <w:rFonts w:ascii="Cambria Math" w:hAnsi="Cambria Math" w:cs="Cambria Math"/>
                    <w:lang w:eastAsia="zh-CN"/>
                  </w:rPr>
                  <m:t>a</m:t>
                </m:r>
              </m:sup>
            </m:sSup>
          </m:den>
        </m:f>
      </m:oMath>
      <w:r w:rsidR="00BD47A4" w:rsidRPr="008B50DF">
        <w:rPr>
          <w:rFonts w:ascii="Cambria Math" w:hAnsi="Cambria Math" w:cs="Cambria Math"/>
          <w:lang w:eastAsia="zh-CN"/>
        </w:rPr>
        <w:t>,</w:t>
      </w:r>
      <w:r w:rsidRPr="008B50DF">
        <w:rPr>
          <w:rFonts w:ascii="Cambria Math" w:hAnsi="Cambria Math" w:cs="Cambria Math"/>
          <w:lang w:eastAsia="zh-CN"/>
        </w:rPr>
        <w:t xml:space="preserve"> </w:t>
      </w:r>
      <w:r w:rsidRPr="008B50DF">
        <w:rPr>
          <w:rFonts w:ascii="Cambria Math" w:hAnsi="Cambria Math" w:cs="Cambria Math"/>
          <w:lang w:eastAsia="zh-CN"/>
        </w:rPr>
        <w:tab/>
        <w:t>(5)</w:t>
      </w:r>
    </w:p>
    <w:p w14:paraId="4EF9E923" w14:textId="071A352F" w:rsidR="00EE79BD" w:rsidRPr="008B50DF" w:rsidRDefault="0030565C" w:rsidP="00EE79BD">
      <w:pPr>
        <w:pStyle w:val="Primindentpentrucorptext"/>
        <w:ind w:firstLine="0"/>
        <w:rPr>
          <w:rFonts w:eastAsiaTheme="minorEastAsia"/>
          <w:lang w:val="ro-RO" w:eastAsia="zh-CN"/>
        </w:rPr>
      </w:pPr>
      <w:r w:rsidRPr="008B50DF">
        <w:rPr>
          <w:lang w:val="ro-RO" w:eastAsia="zh-CN"/>
        </w:rPr>
        <w:t>u</w:t>
      </w:r>
      <w:r w:rsidR="00EE79BD" w:rsidRPr="008B50DF">
        <w:rPr>
          <w:lang w:val="ro-RO" w:eastAsia="zh-CN"/>
        </w:rPr>
        <w:t>nde A și a sunt constante pozitive ce depind de funcția J și structura vecinătății</w:t>
      </w:r>
      <w:r w:rsidR="003E514D" w:rsidRPr="008B50DF">
        <w:rPr>
          <w:lang w:val="ro-RO" w:eastAsia="zh-CN"/>
        </w:rPr>
        <w:t xml:space="preserve">. Dacă se dorește ca x(t) să fie în afara lui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S</m:t>
            </m:r>
          </m:e>
          <m:sup>
            <m:r>
              <w:rPr>
                <w:rFonts w:ascii="Cambria Math" w:eastAsiaTheme="minorEastAsia" w:hAnsi="Cambria Math" w:cs="Times New Roman"/>
                <w:lang w:val="ro-RO" w:eastAsia="zh-CN"/>
              </w:rPr>
              <m:t>*</m:t>
            </m:r>
          </m:sup>
        </m:sSup>
      </m:oMath>
      <w:r w:rsidR="00824F13" w:rsidRPr="008B50DF">
        <w:rPr>
          <w:rFonts w:eastAsiaTheme="minorEastAsia"/>
          <w:lang w:val="ro-RO" w:eastAsia="zh-CN"/>
        </w:rPr>
        <w:t xml:space="preserve"> cu o probabilitate mai mică decât </w:t>
      </w:r>
      <w:r w:rsidR="00824F13" w:rsidRPr="008B50DF">
        <w:rPr>
          <w:rFonts w:eastAsiaTheme="minorEastAsia" w:cs="Times New Roman"/>
          <w:lang w:val="ro-RO" w:eastAsia="zh-CN"/>
        </w:rPr>
        <w:t>ꞓ</w:t>
      </w:r>
      <w:r w:rsidR="00824F13" w:rsidRPr="008B50DF">
        <w:rPr>
          <w:rFonts w:eastAsiaTheme="minorEastAsia"/>
          <w:lang w:val="ro-RO" w:eastAsia="zh-CN"/>
        </w:rPr>
        <w:t xml:space="preserve">, avem nevoie ca t </w:t>
      </w:r>
      <w:r w:rsidR="00824F13" w:rsidRPr="008B50DF">
        <w:rPr>
          <w:rFonts w:eastAsiaTheme="minorEastAsia" w:cs="Times New Roman"/>
          <w:lang w:val="ro-RO" w:eastAsia="zh-CN"/>
        </w:rPr>
        <w:t>≥</w:t>
      </w:r>
      <w:r w:rsidR="00824F13" w:rsidRPr="008B50DF">
        <w:rPr>
          <w:rFonts w:eastAsiaTheme="minorEastAsia"/>
          <w:lang w:val="ro-RO" w:eastAsia="zh-CN"/>
        </w:rPr>
        <w:t xml:space="preserve"> </w:t>
      </w:r>
      <m:oMath>
        <m:sSup>
          <m:sSupPr>
            <m:ctrlPr>
              <w:rPr>
                <w:rFonts w:ascii="Cambria Math" w:eastAsiaTheme="minorEastAsia" w:hAnsi="Cambria Math"/>
                <w:i/>
                <w:lang w:val="ro-RO" w:eastAsia="zh-CN"/>
              </w:rPr>
            </m:ctrlPr>
          </m:sSupPr>
          <m:e>
            <m:d>
              <m:dPr>
                <m:ctrlPr>
                  <w:rPr>
                    <w:rFonts w:ascii="Cambria Math" w:eastAsiaTheme="minorEastAsia" w:hAnsi="Cambria Math"/>
                    <w:i/>
                    <w:lang w:val="ro-RO" w:eastAsia="zh-CN"/>
                  </w:rPr>
                </m:ctrlPr>
              </m:dPr>
              <m:e>
                <m:f>
                  <m:fPr>
                    <m:ctrlPr>
                      <w:rPr>
                        <w:rFonts w:ascii="Cambria Math" w:eastAsiaTheme="minorEastAsia" w:hAnsi="Cambria Math"/>
                        <w:i/>
                        <w:lang w:val="ro-RO" w:eastAsia="zh-CN"/>
                      </w:rPr>
                    </m:ctrlPr>
                  </m:fPr>
                  <m:num>
                    <m:r>
                      <w:rPr>
                        <w:rFonts w:ascii="Cambria Math" w:eastAsiaTheme="minorEastAsia" w:hAnsi="Cambria Math"/>
                        <w:lang w:val="ro-RO" w:eastAsia="zh-CN"/>
                      </w:rPr>
                      <m:t>A</m:t>
                    </m:r>
                  </m:num>
                  <m:den>
                    <m:r>
                      <m:rPr>
                        <m:sty m:val="p"/>
                      </m:rPr>
                      <w:rPr>
                        <w:rFonts w:eastAsiaTheme="minorEastAsia" w:cs="Times New Roman"/>
                        <w:lang w:val="ro-RO" w:eastAsia="zh-CN"/>
                      </w:rPr>
                      <m:t>ꞓ</m:t>
                    </m:r>
                  </m:den>
                </m:f>
              </m:e>
            </m:d>
          </m:e>
          <m:sup>
            <m:f>
              <m:fPr>
                <m:ctrlPr>
                  <w:rPr>
                    <w:rFonts w:ascii="Cambria Math" w:eastAsiaTheme="minorEastAsia" w:hAnsi="Cambria Math"/>
                    <w:i/>
                    <w:lang w:val="ro-RO" w:eastAsia="zh-CN"/>
                  </w:rPr>
                </m:ctrlPr>
              </m:fPr>
              <m:num>
                <m:r>
                  <w:rPr>
                    <w:rFonts w:ascii="Cambria Math" w:eastAsiaTheme="minorEastAsia" w:hAnsi="Cambria Math"/>
                    <w:lang w:val="ro-RO" w:eastAsia="zh-CN"/>
                  </w:rPr>
                  <m:t>1</m:t>
                </m:r>
              </m:num>
              <m:den>
                <m:r>
                  <w:rPr>
                    <w:rFonts w:ascii="Cambria Math" w:eastAsiaTheme="minorEastAsia" w:hAnsi="Cambria Math"/>
                    <w:lang w:val="ro-RO" w:eastAsia="zh-CN"/>
                  </w:rPr>
                  <m:t>a</m:t>
                </m:r>
              </m:den>
            </m:f>
          </m:sup>
        </m:sSup>
      </m:oMath>
      <w:r w:rsidR="009E1ADD" w:rsidRPr="008B50DF">
        <w:rPr>
          <w:rFonts w:eastAsiaTheme="minorEastAsia"/>
          <w:lang w:val="ro-RO" w:eastAsia="zh-CN"/>
        </w:rPr>
        <w:t>.</w:t>
      </w:r>
    </w:p>
    <w:p w14:paraId="09002140" w14:textId="4AC0D40B" w:rsidR="005C4630" w:rsidRPr="008B50DF" w:rsidRDefault="00C57F2C" w:rsidP="005C4630">
      <w:pPr>
        <w:pStyle w:val="Primindentpentrucorptext"/>
        <w:ind w:firstLine="562"/>
        <w:rPr>
          <w:rFonts w:eastAsiaTheme="minorEastAsia" w:cs="Times New Roman"/>
          <w:lang w:val="ro-RO" w:eastAsia="zh-CN"/>
        </w:rPr>
      </w:pPr>
      <w:r w:rsidRPr="008B50DF">
        <w:rPr>
          <w:rFonts w:eastAsiaTheme="minorEastAsia"/>
          <w:lang w:val="ro-RO" w:eastAsia="zh-CN"/>
        </w:rPr>
        <w:t>Pentru o perspectivă mai practică, în timp ce se execută algoritmul, trebuie ținut</w:t>
      </w:r>
      <w:r w:rsidR="002365CE" w:rsidRPr="008B50DF">
        <w:rPr>
          <w:rFonts w:eastAsiaTheme="minorEastAsia"/>
          <w:lang w:val="ro-RO" w:eastAsia="zh-CN"/>
        </w:rPr>
        <w:t>ă</w:t>
      </w:r>
      <w:r w:rsidRPr="008B50DF">
        <w:rPr>
          <w:rFonts w:eastAsiaTheme="minorEastAsia"/>
          <w:lang w:val="ro-RO" w:eastAsia="zh-CN"/>
        </w:rPr>
        <w:t xml:space="preserve"> evidența celei mai bune stări i întâlnite </w:t>
      </w:r>
      <w:r w:rsidR="00B86816" w:rsidRPr="008B50DF">
        <w:rPr>
          <w:rFonts w:eastAsiaTheme="minorEastAsia"/>
          <w:lang w:val="ro-RO" w:eastAsia="zh-CN"/>
        </w:rPr>
        <w:t>până acum și costul J(i) asociat.</w:t>
      </w:r>
      <w:r w:rsidR="002365CE" w:rsidRPr="008B50DF">
        <w:rPr>
          <w:rFonts w:eastAsiaTheme="minorEastAsia"/>
          <w:lang w:val="ro-RO" w:eastAsia="zh-CN"/>
        </w:rPr>
        <w:t xml:space="preserve"> Dacă algoritmul trebuie să fie executat de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t</m:t>
            </m:r>
          </m:e>
          <m:sup>
            <m:r>
              <w:rPr>
                <w:rFonts w:ascii="Cambria Math" w:eastAsiaTheme="minorEastAsia" w:hAnsi="Cambria Math" w:cs="Times New Roman"/>
                <w:lang w:val="ro-RO" w:eastAsia="zh-CN"/>
              </w:rPr>
              <m:t>*</m:t>
            </m:r>
          </m:sup>
        </m:sSup>
      </m:oMath>
      <w:r w:rsidR="002365CE" w:rsidRPr="008B50DF">
        <w:rPr>
          <w:rFonts w:eastAsiaTheme="minorEastAsia"/>
          <w:lang w:val="ro-RO" w:eastAsia="zh-CN"/>
        </w:rPr>
        <w:t xml:space="preserve"> pași de timp,</w:t>
      </w:r>
      <w:r w:rsidR="005F2D99" w:rsidRPr="008B50DF">
        <w:rPr>
          <w:rFonts w:eastAsiaTheme="minorEastAsia"/>
          <w:lang w:val="ro-RO" w:eastAsia="zh-CN"/>
        </w:rPr>
        <w:t xml:space="preserve"> fără a</w:t>
      </w:r>
      <w:r w:rsidR="00DF5A1F" w:rsidRPr="008B50DF">
        <w:rPr>
          <w:rFonts w:eastAsiaTheme="minorEastAsia"/>
          <w:lang w:val="ro-RO" w:eastAsia="zh-CN"/>
        </w:rPr>
        <w:t xml:space="preserve"> se</w:t>
      </w:r>
      <w:r w:rsidR="005F2D99" w:rsidRPr="008B50DF">
        <w:rPr>
          <w:rFonts w:eastAsiaTheme="minorEastAsia"/>
          <w:lang w:val="ro-RO" w:eastAsia="zh-CN"/>
        </w:rPr>
        <w:t xml:space="preserve"> ține cont de valoarea </w:t>
      </w:r>
      <w:r w:rsidR="00714820" w:rsidRPr="008B50DF">
        <w:rPr>
          <w:rFonts w:eastAsiaTheme="minorEastAsia"/>
          <w:lang w:val="ro-RO" w:eastAsia="zh-CN"/>
        </w:rPr>
        <w:t>P(x(</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t</m:t>
            </m:r>
          </m:e>
          <m:sup>
            <m:r>
              <w:rPr>
                <w:rFonts w:ascii="Cambria Math" w:eastAsiaTheme="minorEastAsia" w:hAnsi="Cambria Math" w:cs="Times New Roman"/>
                <w:lang w:val="ro-RO" w:eastAsia="zh-CN"/>
              </w:rPr>
              <m:t>*</m:t>
            </m:r>
          </m:sup>
        </m:sSup>
      </m:oMath>
      <w:r w:rsidR="00714820" w:rsidRPr="008B50DF">
        <w:rPr>
          <w:rFonts w:eastAsiaTheme="minorEastAsia"/>
          <w:lang w:val="ro-RO" w:eastAsia="zh-CN"/>
        </w:rPr>
        <w:t>)</w:t>
      </w:r>
      <w:r w:rsidR="00714820" w:rsidRPr="008B50DF">
        <w:rPr>
          <w:lang w:val="ro-RO" w:eastAsia="zh-CN"/>
        </w:rPr>
        <w:t xml:space="preserve"> </w:t>
      </w:r>
      <w:r w:rsidR="00714820" w:rsidRPr="008B50DF">
        <w:rPr>
          <w:rFonts w:ascii="Cambria Math" w:hAnsi="Cambria Math" w:cs="Cambria Math"/>
          <w:color w:val="000000"/>
          <w:sz w:val="27"/>
          <w:szCs w:val="27"/>
          <w:shd w:val="clear" w:color="auto" w:fill="FFFFFF"/>
          <w:lang w:val="ro-RO"/>
        </w:rPr>
        <w:t xml:space="preserve">∉ </w:t>
      </w:r>
      <m:oMath>
        <m:sSup>
          <m:sSupPr>
            <m:ctrlPr>
              <w:rPr>
                <w:rFonts w:ascii="Cambria Math" w:eastAsiaTheme="minorEastAsia" w:hAnsi="Cambria Math" w:cs="Times New Roman"/>
                <w:i/>
                <w:lang w:val="ro-RO" w:eastAsia="zh-CN"/>
              </w:rPr>
            </m:ctrlPr>
          </m:sSupPr>
          <m:e>
            <m:r>
              <w:rPr>
                <w:rFonts w:ascii="Cambria Math" w:hAnsi="Cambria Math"/>
                <w:lang w:val="ro-RO" w:eastAsia="zh-CN"/>
              </w:rPr>
              <m:t>S</m:t>
            </m:r>
          </m:e>
          <m:sup>
            <m:r>
              <w:rPr>
                <w:rFonts w:ascii="Cambria Math" w:eastAsiaTheme="minorEastAsia" w:hAnsi="Cambria Math" w:cs="Times New Roman"/>
                <w:lang w:val="ro-RO" w:eastAsia="zh-CN"/>
              </w:rPr>
              <m:t>*</m:t>
            </m:r>
          </m:sup>
        </m:sSup>
      </m:oMath>
      <w:r w:rsidR="00714820" w:rsidRPr="008B50DF">
        <w:rPr>
          <w:rFonts w:ascii="Cambria Math" w:eastAsiaTheme="minorEastAsia" w:hAnsi="Cambria Math" w:cs="Cambria Math"/>
          <w:lang w:val="ro-RO" w:eastAsia="zh-CN"/>
        </w:rPr>
        <w:t>).</w:t>
      </w:r>
      <w:r w:rsidR="009C6301" w:rsidRPr="008B50DF">
        <w:rPr>
          <w:rFonts w:ascii="Cambria Math" w:eastAsiaTheme="minorEastAsia" w:hAnsi="Cambria Math" w:cs="Cambria Math"/>
          <w:lang w:val="ro-RO" w:eastAsia="zh-CN"/>
        </w:rPr>
        <w:t xml:space="preserve"> </w:t>
      </w:r>
      <w:r w:rsidR="004261B0" w:rsidRPr="008B50DF">
        <w:rPr>
          <w:rFonts w:ascii="Cambria Math" w:eastAsiaTheme="minorEastAsia" w:hAnsi="Cambria Math" w:cs="Cambria Math"/>
          <w:lang w:val="ro-RO" w:eastAsia="zh-CN"/>
        </w:rPr>
        <w:t xml:space="preserve">Mai degrabă, interesul se axează pe probabilitatea ca nici o stare a lui </w:t>
      </w:r>
      <m:oMath>
        <m:sSup>
          <m:sSupPr>
            <m:ctrlPr>
              <w:rPr>
                <w:rFonts w:ascii="Cambria Math" w:eastAsiaTheme="minorEastAsia" w:hAnsi="Cambria Math" w:cs="Times New Roman"/>
                <w:i/>
                <w:lang w:val="ro-RO" w:eastAsia="zh-CN"/>
              </w:rPr>
            </m:ctrlPr>
          </m:sSupPr>
          <m:e>
            <m:r>
              <w:rPr>
                <w:rFonts w:ascii="Cambria Math" w:hAnsi="Cambria Math"/>
                <w:lang w:val="ro-RO" w:eastAsia="zh-CN"/>
              </w:rPr>
              <m:t>S</m:t>
            </m:r>
          </m:e>
          <m:sup>
            <m:r>
              <w:rPr>
                <w:rFonts w:ascii="Cambria Math" w:eastAsiaTheme="minorEastAsia" w:hAnsi="Cambria Math" w:cs="Times New Roman"/>
                <w:lang w:val="ro-RO" w:eastAsia="zh-CN"/>
              </w:rPr>
              <m:t>*</m:t>
            </m:r>
          </m:sup>
        </m:sSup>
      </m:oMath>
      <w:r w:rsidR="004261B0" w:rsidRPr="008B50DF">
        <w:rPr>
          <w:rFonts w:ascii="Cambria Math" w:eastAsiaTheme="minorEastAsia" w:hAnsi="Cambria Math" w:cs="Cambria Math"/>
          <w:lang w:val="ro-RO" w:eastAsia="zh-CN"/>
        </w:rPr>
        <w:t xml:space="preserve"> să fie vizitată pe perioada de execuție a algoritmului.</w:t>
      </w:r>
      <w:r w:rsidR="008F26D7" w:rsidRPr="008B50DF">
        <w:rPr>
          <w:rFonts w:ascii="Cambria Math" w:eastAsiaTheme="minorEastAsia" w:hAnsi="Cambria Math" w:cs="Cambria Math"/>
          <w:lang w:val="ro-RO" w:eastAsia="zh-CN"/>
        </w:rPr>
        <w:t xml:space="preserve"> Având în vedere un program de răcire de forma </w:t>
      </w:r>
      <w:r w:rsidR="00B6412F" w:rsidRPr="008B50DF">
        <w:rPr>
          <w:rFonts w:eastAsiaTheme="minorEastAsia" w:cs="Times New Roman"/>
          <w:lang w:val="ro-RO" w:eastAsia="zh-CN"/>
        </w:rPr>
        <w:t xml:space="preserve">T(t) = </w:t>
      </w:r>
      <m:oMath>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d</m:t>
            </m:r>
          </m:num>
          <m:den>
            <m:func>
              <m:funcPr>
                <m:ctrlPr>
                  <w:rPr>
                    <w:rFonts w:ascii="Cambria Math" w:eastAsiaTheme="minorEastAsia" w:hAnsi="Cambria Math" w:cs="Times New Roman"/>
                    <w:i/>
                    <w:lang w:val="ro-RO" w:eastAsia="zh-CN"/>
                  </w:rPr>
                </m:ctrlPr>
              </m:funcPr>
              <m:fName>
                <m:r>
                  <m:rPr>
                    <m:sty m:val="p"/>
                  </m:rPr>
                  <w:rPr>
                    <w:rFonts w:ascii="Cambria Math" w:eastAsiaTheme="minorEastAsia" w:hAnsi="Cambria Math" w:cs="Times New Roman"/>
                    <w:lang w:val="ro-RO" w:eastAsia="zh-CN"/>
                  </w:rPr>
                  <m:t>log</m:t>
                </m:r>
              </m:fName>
              <m:e>
                <m:r>
                  <w:rPr>
                    <w:rFonts w:ascii="Cambria Math" w:eastAsiaTheme="minorEastAsia" w:hAnsi="Cambria Math" w:cs="Times New Roman"/>
                    <w:lang w:val="ro-RO" w:eastAsia="zh-CN"/>
                  </w:rPr>
                  <m:t>t</m:t>
                </m:r>
              </m:e>
            </m:func>
          </m:den>
        </m:f>
      </m:oMath>
      <w:r w:rsidR="00B6412F" w:rsidRPr="008B50DF">
        <w:rPr>
          <w:rFonts w:eastAsiaTheme="minorEastAsia" w:cs="Times New Roman"/>
          <w:lang w:val="ro-RO" w:eastAsia="zh-CN"/>
        </w:rPr>
        <w:t xml:space="preserve">, unde d &gt; </w:t>
      </w:r>
      <m:oMath>
        <m:sSup>
          <m:sSupPr>
            <m:ctrlPr>
              <w:rPr>
                <w:rFonts w:ascii="Cambria Math" w:eastAsiaTheme="minorEastAsia" w:hAnsi="Cambria Math" w:cs="Times New Roman"/>
                <w:i/>
                <w:lang w:val="ro-RO" w:eastAsia="zh-CN"/>
              </w:rPr>
            </m:ctrlPr>
          </m:sSupPr>
          <m:e>
            <m:r>
              <w:rPr>
                <w:rFonts w:ascii="Cambria Math" w:hAnsi="Cambria Math"/>
                <w:lang w:val="ro-RO" w:eastAsia="zh-CN"/>
              </w:rPr>
              <m:t>d</m:t>
            </m:r>
          </m:e>
          <m:sup>
            <m:r>
              <w:rPr>
                <w:rFonts w:ascii="Cambria Math" w:eastAsiaTheme="minorEastAsia" w:hAnsi="Cambria Math" w:cs="Times New Roman"/>
                <w:lang w:val="ro-RO" w:eastAsia="zh-CN"/>
              </w:rPr>
              <m:t>*</m:t>
            </m:r>
          </m:sup>
        </m:sSup>
      </m:oMath>
      <w:r w:rsidR="00B6412F" w:rsidRPr="008B50DF">
        <w:rPr>
          <w:rFonts w:eastAsiaTheme="minorEastAsia" w:cs="Times New Roman"/>
          <w:lang w:val="ro-RO" w:eastAsia="zh-CN"/>
        </w:rPr>
        <w:t xml:space="preserve">, poate fi arătat că această probabilitate este cel puțin </w:t>
      </w:r>
      <m:oMath>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A</m:t>
            </m:r>
          </m:num>
          <m:den>
            <m:sSup>
              <m:sSupPr>
                <m:ctrlPr>
                  <w:rPr>
                    <w:rFonts w:ascii="Cambria Math" w:eastAsiaTheme="minorEastAsia" w:hAnsi="Cambria Math" w:cs="Times New Roman"/>
                    <w:i/>
                    <w:lang w:val="ro-RO" w:eastAsia="zh-CN"/>
                  </w:rPr>
                </m:ctrlPr>
              </m:sSupPr>
              <m:e>
                <m:d>
                  <m:dPr>
                    <m:ctrlPr>
                      <w:rPr>
                        <w:rFonts w:ascii="Cambria Math" w:eastAsiaTheme="minorEastAsia" w:hAnsi="Cambria Math" w:cs="Times New Roman"/>
                        <w:i/>
                        <w:lang w:val="ro-RO" w:eastAsia="zh-CN"/>
                      </w:rPr>
                    </m:ctrlPr>
                  </m:dPr>
                  <m:e>
                    <m:sSup>
                      <m:sSupPr>
                        <m:ctrlPr>
                          <w:rPr>
                            <w:rFonts w:ascii="Cambria Math" w:eastAsiaTheme="minorEastAsia" w:hAnsi="Cambria Math" w:cs="Times New Roman"/>
                            <w:i/>
                            <w:lang w:val="ro-RO" w:eastAsia="zh-CN"/>
                          </w:rPr>
                        </m:ctrlPr>
                      </m:sSupPr>
                      <m:e>
                        <m:r>
                          <w:rPr>
                            <w:rFonts w:ascii="Cambria Math" w:hAnsi="Cambria Math"/>
                            <w:lang w:val="ro-RO" w:eastAsia="zh-CN"/>
                          </w:rPr>
                          <m:t>t</m:t>
                        </m:r>
                      </m:e>
                      <m:sup>
                        <m:r>
                          <w:rPr>
                            <w:rFonts w:ascii="Cambria Math" w:eastAsiaTheme="minorEastAsia" w:hAnsi="Cambria Math" w:cs="Times New Roman"/>
                            <w:lang w:val="ro-RO" w:eastAsia="zh-CN"/>
                          </w:rPr>
                          <m:t>*</m:t>
                        </m:r>
                      </m:sup>
                    </m:sSup>
                  </m:e>
                </m:d>
              </m:e>
              <m:sup>
                <m:r>
                  <w:rPr>
                    <w:rFonts w:ascii="Cambria Math" w:eastAsiaTheme="minorEastAsia" w:hAnsi="Cambria Math" w:cs="Times New Roman"/>
                    <w:lang w:val="ro-RO" w:eastAsia="zh-CN"/>
                  </w:rPr>
                  <m:t>a</m:t>
                </m:r>
              </m:sup>
            </m:sSup>
          </m:den>
        </m:f>
      </m:oMath>
      <w:r w:rsidR="00B6412F" w:rsidRPr="008B50DF">
        <w:rPr>
          <w:rFonts w:eastAsiaTheme="minorEastAsia" w:cs="Times New Roman"/>
          <w:lang w:val="ro-RO" w:eastAsia="zh-CN"/>
        </w:rPr>
        <w:t xml:space="preserve"> pentru câteva constante pozitive A și a. Ea dispare cu cât t → ∞</w:t>
      </w:r>
      <w:r w:rsidR="000A54EA" w:rsidRPr="008B50DF">
        <w:rPr>
          <w:rFonts w:eastAsiaTheme="minorEastAsia" w:cs="Times New Roman"/>
          <w:lang w:val="ro-RO" w:eastAsia="zh-CN"/>
        </w:rPr>
        <w:t>.</w:t>
      </w:r>
      <w:r w:rsidR="003003B4" w:rsidRPr="008B50DF">
        <w:rPr>
          <w:rFonts w:eastAsiaTheme="minorEastAsia" w:cs="Times New Roman"/>
          <w:lang w:val="ro-RO" w:eastAsia="zh-CN"/>
        </w:rPr>
        <w:t xml:space="preserve"> Pe de altă parte, dacă temperatura este fixată la oricare valoare pozitivă (sau chiar la înfinit, care corespunde unei plimbări aleatori</w:t>
      </w:r>
      <w:r w:rsidR="0074589D" w:rsidRPr="008B50DF">
        <w:rPr>
          <w:rFonts w:eastAsiaTheme="minorEastAsia" w:cs="Times New Roman"/>
          <w:lang w:val="ro-RO" w:eastAsia="zh-CN"/>
        </w:rPr>
        <w:t>i</w:t>
      </w:r>
      <w:r w:rsidR="003003B4" w:rsidRPr="008B50DF">
        <w:rPr>
          <w:rFonts w:eastAsiaTheme="minorEastAsia" w:cs="Times New Roman"/>
          <w:lang w:val="ro-RO" w:eastAsia="zh-CN"/>
        </w:rPr>
        <w:t>)</w:t>
      </w:r>
      <w:r w:rsidR="00477469" w:rsidRPr="008B50DF">
        <w:rPr>
          <w:rFonts w:eastAsiaTheme="minorEastAsia" w:cs="Times New Roman"/>
          <w:lang w:val="ro-RO" w:eastAsia="zh-CN"/>
        </w:rPr>
        <w:t xml:space="preserve">, probabilitatea ca nici o stare din </w:t>
      </w:r>
      <m:oMath>
        <m:sSup>
          <m:sSupPr>
            <m:ctrlPr>
              <w:rPr>
                <w:rFonts w:ascii="Cambria Math" w:eastAsiaTheme="minorEastAsia" w:hAnsi="Cambria Math" w:cs="Times New Roman"/>
                <w:i/>
                <w:lang w:val="ro-RO" w:eastAsia="zh-CN"/>
              </w:rPr>
            </m:ctrlPr>
          </m:sSupPr>
          <m:e>
            <m:r>
              <w:rPr>
                <w:rFonts w:ascii="Cambria Math" w:hAnsi="Cambria Math"/>
                <w:lang w:val="ro-RO" w:eastAsia="zh-CN"/>
              </w:rPr>
              <m:t>S</m:t>
            </m:r>
          </m:e>
          <m:sup>
            <m:r>
              <w:rPr>
                <w:rFonts w:ascii="Cambria Math" w:eastAsiaTheme="minorEastAsia" w:hAnsi="Cambria Math" w:cs="Times New Roman"/>
                <w:lang w:val="ro-RO" w:eastAsia="zh-CN"/>
              </w:rPr>
              <m:t>*</m:t>
            </m:r>
          </m:sup>
        </m:sSup>
      </m:oMath>
      <w:r w:rsidR="00477469" w:rsidRPr="008B50DF">
        <w:rPr>
          <w:rFonts w:eastAsiaTheme="minorEastAsia" w:cs="Times New Roman"/>
          <w:lang w:val="ro-RO" w:eastAsia="zh-CN"/>
        </w:rPr>
        <w:t xml:space="preserve"> </w:t>
      </w:r>
      <w:r w:rsidR="001A011A" w:rsidRPr="008B50DF">
        <w:rPr>
          <w:rFonts w:eastAsiaTheme="minorEastAsia" w:cs="Times New Roman"/>
          <w:lang w:val="ro-RO" w:eastAsia="zh-CN"/>
        </w:rPr>
        <w:t xml:space="preserve">să fie vizitată în </w:t>
      </w:r>
      <m:oMath>
        <m:sSup>
          <m:sSupPr>
            <m:ctrlPr>
              <w:rPr>
                <w:rFonts w:ascii="Cambria Math" w:eastAsiaTheme="minorEastAsia" w:hAnsi="Cambria Math" w:cs="Times New Roman"/>
                <w:i/>
                <w:lang w:val="ro-RO" w:eastAsia="zh-CN"/>
              </w:rPr>
            </m:ctrlPr>
          </m:sSupPr>
          <m:e>
            <m:r>
              <w:rPr>
                <w:rFonts w:ascii="Cambria Math" w:hAnsi="Cambria Math"/>
                <w:lang w:val="ro-RO" w:eastAsia="zh-CN"/>
              </w:rPr>
              <m:t>t</m:t>
            </m:r>
          </m:e>
          <m:sup>
            <m:r>
              <w:rPr>
                <w:rFonts w:ascii="Cambria Math" w:eastAsiaTheme="minorEastAsia" w:hAnsi="Cambria Math" w:cs="Times New Roman"/>
                <w:lang w:val="ro-RO" w:eastAsia="zh-CN"/>
              </w:rPr>
              <m:t>*</m:t>
            </m:r>
          </m:sup>
        </m:sSup>
      </m:oMath>
      <w:r w:rsidR="001A011A" w:rsidRPr="008B50DF">
        <w:rPr>
          <w:rFonts w:eastAsiaTheme="minorEastAsia" w:cs="Times New Roman"/>
          <w:lang w:val="ro-RO" w:eastAsia="zh-CN"/>
        </w:rPr>
        <w:t xml:space="preserve"> unități de timp, este cel mult </w:t>
      </w:r>
      <m:oMath>
        <m:sSup>
          <m:sSupPr>
            <m:ctrlPr>
              <w:rPr>
                <w:rFonts w:ascii="Cambria Math" w:eastAsiaTheme="minorEastAsia" w:hAnsi="Cambria Math" w:cs="Times New Roman"/>
                <w:i/>
                <w:lang w:val="ro-RO" w:eastAsia="zh-CN"/>
              </w:rPr>
            </m:ctrlPr>
          </m:sSupPr>
          <m:e>
            <m:r>
              <w:rPr>
                <w:rFonts w:ascii="Cambria Math" w:eastAsiaTheme="minorEastAsia" w:hAnsi="Cambria Math" w:cs="Times New Roman"/>
                <w:lang w:val="ro-RO" w:eastAsia="zh-CN"/>
              </w:rPr>
              <m:t>Be</m:t>
            </m:r>
          </m:e>
          <m:sup>
            <m:f>
              <m:fPr>
                <m:ctrlPr>
                  <w:rPr>
                    <w:rFonts w:ascii="Cambria Math" w:eastAsiaTheme="minorEastAsia" w:hAnsi="Cambria Math" w:cs="Times New Roman"/>
                    <w:i/>
                    <w:lang w:val="ro-RO" w:eastAsia="zh-CN"/>
                  </w:rPr>
                </m:ctrlPr>
              </m:fPr>
              <m:num>
                <m:r>
                  <w:rPr>
                    <w:rFonts w:ascii="Cambria Math" w:eastAsiaTheme="minorEastAsia" w:hAnsi="Cambria Math" w:cs="Times New Roman"/>
                    <w:lang w:val="ro-RO" w:eastAsia="zh-CN"/>
                  </w:rPr>
                  <m:t>-</m:t>
                </m:r>
                <m:sSup>
                  <m:sSupPr>
                    <m:ctrlPr>
                      <w:rPr>
                        <w:rFonts w:ascii="Cambria Math" w:eastAsiaTheme="minorEastAsia" w:hAnsi="Cambria Math" w:cs="Times New Roman"/>
                        <w:i/>
                        <w:lang w:val="ro-RO" w:eastAsia="zh-CN"/>
                      </w:rPr>
                    </m:ctrlPr>
                  </m:sSupPr>
                  <m:e>
                    <m:r>
                      <w:rPr>
                        <w:rFonts w:ascii="Cambria Math" w:hAnsi="Cambria Math"/>
                        <w:lang w:val="ro-RO" w:eastAsia="zh-CN"/>
                      </w:rPr>
                      <m:t>t</m:t>
                    </m:r>
                  </m:e>
                  <m:sup>
                    <m:r>
                      <w:rPr>
                        <w:rFonts w:ascii="Cambria Math" w:eastAsiaTheme="minorEastAsia" w:hAnsi="Cambria Math" w:cs="Times New Roman"/>
                        <w:lang w:val="ro-RO" w:eastAsia="zh-CN"/>
                      </w:rPr>
                      <m:t>*</m:t>
                    </m:r>
                  </m:sup>
                </m:sSup>
                <m:r>
                  <w:rPr>
                    <w:rFonts w:ascii="Cambria Math" w:eastAsiaTheme="minorEastAsia" w:hAnsi="Cambria Math" w:cs="Times New Roman"/>
                    <w:lang w:val="ro-RO" w:eastAsia="zh-CN"/>
                  </w:rPr>
                  <m:t xml:space="preserve"> </m:t>
                </m:r>
              </m:num>
              <m:den>
                <m:r>
                  <w:rPr>
                    <w:rFonts w:ascii="Cambria Math" w:eastAsiaTheme="minorEastAsia" w:hAnsi="Cambria Math" w:cs="Times New Roman"/>
                    <w:lang w:val="ro-RO" w:eastAsia="zh-CN"/>
                  </w:rPr>
                  <m:t>b</m:t>
                </m:r>
              </m:den>
            </m:f>
          </m:sup>
        </m:sSup>
      </m:oMath>
      <w:r w:rsidR="001A011A" w:rsidRPr="008B50DF">
        <w:rPr>
          <w:rFonts w:eastAsiaTheme="minorEastAsia" w:cs="Times New Roman"/>
          <w:lang w:val="ro-RO" w:eastAsia="zh-CN"/>
        </w:rPr>
        <w:t xml:space="preserve"> pentru constantele pozitive corespunzătoare B și b.</w:t>
      </w:r>
      <w:r w:rsidR="00E539F2" w:rsidRPr="008B50DF">
        <w:rPr>
          <w:rFonts w:eastAsiaTheme="minorEastAsia" w:cs="Times New Roman"/>
          <w:lang w:val="ro-RO" w:eastAsia="zh-CN"/>
        </w:rPr>
        <w:t xml:space="preserve"> Deci, de foarte multe ori, performanța unei plimbări aleatorii pare să fie mai bună decât garanțiile de performanță ale procedeului SA.</w:t>
      </w:r>
      <w:r w:rsidR="008E2E71" w:rsidRPr="008B50DF">
        <w:rPr>
          <w:rFonts w:eastAsiaTheme="minorEastAsia" w:cs="Times New Roman"/>
          <w:lang w:val="ro-RO" w:eastAsia="zh-CN"/>
        </w:rPr>
        <w:t xml:space="preserve"> Punctul cheie este că analizele de mai sus, bazate pe un timp asimptotic, implică constante extrem de mari și sunt în mare măsură irelevante.</w:t>
      </w:r>
      <w:r w:rsidR="00EB1BF6" w:rsidRPr="008B50DF">
        <w:rPr>
          <w:rFonts w:eastAsiaTheme="minorEastAsia" w:cs="Times New Roman"/>
          <w:lang w:val="ro-RO" w:eastAsia="zh-CN"/>
        </w:rPr>
        <w:t xml:space="preserve"> </w:t>
      </w:r>
      <w:r w:rsidR="0058614A" w:rsidRPr="008B50DF">
        <w:rPr>
          <w:rFonts w:eastAsiaTheme="minorEastAsia" w:cs="Times New Roman"/>
          <w:lang w:val="ro-RO" w:eastAsia="zh-CN"/>
        </w:rPr>
        <w:t>Într-adevăr, constantele din estimările de mai sus sunt adesea mult mai mari decât cardinalitatea spațiului S.</w:t>
      </w:r>
      <w:r w:rsidR="004744B6" w:rsidRPr="008B50DF">
        <w:rPr>
          <w:rFonts w:eastAsiaTheme="minorEastAsia" w:cs="Times New Roman"/>
          <w:lang w:val="ro-RO" w:eastAsia="zh-CN"/>
        </w:rPr>
        <w:t xml:space="preserve"> În special, analiza de mai sus nu poate stabili că algoritmul SA este întotdeauna cea mai bună soluție pentru o căutare exhaustiv.</w:t>
      </w:r>
    </w:p>
    <w:p w14:paraId="62938B40" w14:textId="7397D600" w:rsidR="006C5C04" w:rsidRPr="008B50DF" w:rsidRDefault="006C5C04" w:rsidP="006C5C04">
      <w:pPr>
        <w:pStyle w:val="Titlu3"/>
        <w:rPr>
          <w:lang w:val="ro-RO"/>
        </w:rPr>
      </w:pPr>
      <w:r w:rsidRPr="008B50DF">
        <w:rPr>
          <w:lang w:val="ro-RO"/>
        </w:rPr>
        <w:t>Comportamentul în practică</w:t>
      </w:r>
    </w:p>
    <w:p w14:paraId="22F9A986" w14:textId="4345C94A" w:rsidR="006C5C04" w:rsidRPr="008B50DF" w:rsidRDefault="00327DCE" w:rsidP="00F87BE7">
      <w:pPr>
        <w:spacing w:after="0" w:line="240" w:lineRule="auto"/>
        <w:ind w:firstLine="562"/>
        <w:jc w:val="both"/>
        <w:rPr>
          <w:lang w:val="ro-RO" w:eastAsia="zh-CN"/>
        </w:rPr>
      </w:pPr>
      <w:r w:rsidRPr="008B50DF">
        <w:rPr>
          <w:lang w:val="ro-RO" w:eastAsia="zh-CN"/>
        </w:rPr>
        <w:t>În ciuda lipsei unei justificări teoretice riguroase a vitezei sale de convergență, cercetătorii au utilizat acest procedeu pe o scară largă în diferite aplicații în ultimul deceniu. Există numeroase programe de răcire ce influențează calitatea soluțiilor obținute.</w:t>
      </w:r>
      <w:r w:rsidR="00655F4E" w:rsidRPr="008B50DF">
        <w:rPr>
          <w:lang w:val="ro-RO" w:eastAsia="zh-CN"/>
        </w:rPr>
        <w:t xml:space="preserve"> </w:t>
      </w:r>
      <w:r w:rsidR="0077270E" w:rsidRPr="008B50DF">
        <w:rPr>
          <w:lang w:val="ro-RO" w:eastAsia="zh-CN"/>
        </w:rPr>
        <w:t>În van Laarhoven și Aarts (1987), autorii compară trei programe diferite de răcire pentru problema de partiționare a graficelor</w:t>
      </w:r>
      <w:r w:rsidR="008C2472" w:rsidRPr="008B50DF">
        <w:rPr>
          <w:lang w:val="ro-RO" w:eastAsia="zh-CN"/>
        </w:rPr>
        <w:t xml:space="preserve"> și au observat că particularitatea </w:t>
      </w:r>
      <w:r w:rsidR="00F87BE7" w:rsidRPr="008B50DF">
        <w:rPr>
          <w:lang w:val="ro-RO" w:eastAsia="zh-CN"/>
        </w:rPr>
        <w:t>soluției găsite de diferitele programe de răcire pot să difere cu până la 10 procente. O altă observație este că timpul de execuție poate fi exagerat de mare pentru anumite probleme.</w:t>
      </w:r>
    </w:p>
    <w:p w14:paraId="2B505125" w14:textId="34187877" w:rsidR="0021680C" w:rsidRPr="008B50DF" w:rsidRDefault="00755839" w:rsidP="00F87BE7">
      <w:pPr>
        <w:spacing w:after="0" w:line="240" w:lineRule="auto"/>
        <w:ind w:firstLine="562"/>
        <w:jc w:val="both"/>
        <w:rPr>
          <w:lang w:val="ro-RO" w:eastAsia="zh-CN"/>
        </w:rPr>
      </w:pPr>
      <w:r w:rsidRPr="008B50DF">
        <w:rPr>
          <w:lang w:val="ro-RO" w:eastAsia="zh-CN"/>
        </w:rPr>
        <w:t xml:space="preserve">Bohachevsky, Johnson și Stein (1986) au propus o procedură SA “generalizată” pentru probleme de optimizare continuă și au aplicat metoda lor la o problemă optimă de proiectare. Mulți cercetători au considerat Simulated Annealing ca un instrument pentru dezvoltarea unor modele </w:t>
      </w:r>
      <w:r w:rsidRPr="008B50DF">
        <w:rPr>
          <w:lang w:val="ro-RO" w:eastAsia="zh-CN"/>
        </w:rPr>
        <w:lastRenderedPageBreak/>
        <w:t>experimentale optime. Exemple recente includ Currin și colaboratorii săi (1991), Meyer și Nachtsheim (1988) și Sacks și Schiller (1988). Variante ale algoritmului bazate pe ideile lui Bayesian au fost propuse de Laud, Berliner și Goel (1989), dar și de van Laarhoven și colaboratorii săi (1989</w:t>
      </w:r>
      <w:r w:rsidR="00D9004A" w:rsidRPr="008B50DF">
        <w:rPr>
          <w:lang w:val="ro-RO" w:eastAsia="zh-CN"/>
        </w:rPr>
        <w:t>)</w:t>
      </w:r>
      <w:r w:rsidRPr="008B50DF">
        <w:rPr>
          <w:lang w:val="ro-RO" w:eastAsia="zh-CN"/>
        </w:rPr>
        <w:t>.</w:t>
      </w:r>
    </w:p>
    <w:p w14:paraId="6ED7149D" w14:textId="68C38C1C" w:rsidR="00AA3A59" w:rsidRPr="008B50DF" w:rsidRDefault="004B2B51" w:rsidP="00AA3A59">
      <w:pPr>
        <w:spacing w:after="0" w:line="240" w:lineRule="auto"/>
        <w:ind w:firstLine="562"/>
        <w:jc w:val="both"/>
        <w:rPr>
          <w:lang w:val="ro-RO" w:eastAsia="zh-CN"/>
        </w:rPr>
      </w:pPr>
      <w:r w:rsidRPr="008B50DF">
        <w:rPr>
          <w:lang w:val="ro-RO" w:eastAsia="zh-CN"/>
        </w:rPr>
        <w:t>În ansamblu, SA este un algoritm probabilistic de aproximare general aplicabil și ușor de implementat, fiind capabil să producă soluții bune pentru o problemă de optimizare, chiar dacă</w:t>
      </w:r>
      <w:r w:rsidR="00D40A98" w:rsidRPr="008B50DF">
        <w:rPr>
          <w:lang w:val="ro-RO" w:eastAsia="zh-CN"/>
        </w:rPr>
        <w:t xml:space="preserve"> nu</w:t>
      </w:r>
      <w:r w:rsidRPr="008B50DF">
        <w:rPr>
          <w:lang w:val="ro-RO" w:eastAsia="zh-CN"/>
        </w:rPr>
        <w:t xml:space="preserve"> se întelege bine structura problemei.</w:t>
      </w:r>
      <w:r w:rsidR="009D6C89" w:rsidRPr="008B50DF">
        <w:rPr>
          <w:lang w:val="ro-RO" w:eastAsia="zh-CN"/>
        </w:rPr>
        <w:t xml:space="preserve"> Cu toate acestea, se consideră că sunt necesare mai multe cercetări, atât teoretice, cât și experimentale, pentru a evalua în continuare potențialul metodei.</w:t>
      </w:r>
    </w:p>
    <w:p w14:paraId="30E30F59" w14:textId="6F08AB09" w:rsidR="00AA3A59" w:rsidRPr="008B50DF" w:rsidRDefault="00AA3A59" w:rsidP="00AA3A59">
      <w:pPr>
        <w:pStyle w:val="Titlu3"/>
        <w:rPr>
          <w:lang w:val="ro-RO"/>
        </w:rPr>
      </w:pPr>
      <w:r w:rsidRPr="008B50DF">
        <w:rPr>
          <w:lang w:val="ro-RO"/>
        </w:rPr>
        <w:t>Aplicații ale procedeului Simulated Annealing</w:t>
      </w:r>
    </w:p>
    <w:p w14:paraId="3A966E0F" w14:textId="1D551C87" w:rsidR="00AA3A59" w:rsidRPr="008B50DF" w:rsidRDefault="00AA3A59" w:rsidP="00AA3A59">
      <w:pPr>
        <w:pStyle w:val="bullets"/>
        <w:rPr>
          <w:lang w:val="ro-RO"/>
        </w:rPr>
      </w:pPr>
      <w:r w:rsidRPr="008B50DF">
        <w:rPr>
          <w:lang w:val="ro-RO"/>
        </w:rPr>
        <w:t>Pentru rețele neuronale:</w:t>
      </w:r>
    </w:p>
    <w:p w14:paraId="65341B31" w14:textId="30861C7F" w:rsidR="00AA3A59" w:rsidRPr="008B50DF" w:rsidRDefault="00AA3A59" w:rsidP="00AA3A59">
      <w:pPr>
        <w:pStyle w:val="bullets"/>
        <w:numPr>
          <w:ilvl w:val="0"/>
          <w:numId w:val="26"/>
        </w:numPr>
        <w:rPr>
          <w:lang w:val="ro-RO"/>
        </w:rPr>
      </w:pPr>
      <w:r w:rsidRPr="008B50DF">
        <w:rPr>
          <w:lang w:val="ro-RO"/>
        </w:rPr>
        <w:t>Minimizarea funcției de energie în cazul învățării supervizate la rețelele feedforward. În acest caz sunt utilizați pentru minimizarea unor funcții cu multe minime locale și sunt definite pe un domeniu continuu.</w:t>
      </w:r>
    </w:p>
    <w:p w14:paraId="23FFF2A1" w14:textId="3E68C786" w:rsidR="00AA3A59" w:rsidRPr="008B50DF" w:rsidRDefault="00AA3A59" w:rsidP="00AA3A59">
      <w:pPr>
        <w:pStyle w:val="bullets"/>
        <w:numPr>
          <w:ilvl w:val="0"/>
          <w:numId w:val="26"/>
        </w:numPr>
        <w:rPr>
          <w:lang w:val="ro-RO"/>
        </w:rPr>
      </w:pPr>
      <w:r w:rsidRPr="008B50DF">
        <w:rPr>
          <w:lang w:val="ro-RO"/>
        </w:rPr>
        <w:t>Determinarea stării de energie minimă la rețelele recurente stohastice (modelul Hopfield pentru rezolvarea problemelor de optimizare sau mașina Boltzmann utilizată în rezolvarea problemelor de asociere). În acest caz sunt utilizați pentru determinarea unei configurații de cost minim dintr-un spațiu discret.</w:t>
      </w:r>
    </w:p>
    <w:p w14:paraId="54BB4090" w14:textId="019A9EA0" w:rsidR="00AA3A59" w:rsidRPr="008B50DF" w:rsidRDefault="00AA3A59" w:rsidP="00AA3A59">
      <w:pPr>
        <w:pStyle w:val="bullets"/>
        <w:rPr>
          <w:lang w:val="ro-RO"/>
        </w:rPr>
      </w:pPr>
      <w:r w:rsidRPr="008B50DF">
        <w:rPr>
          <w:lang w:val="ro-RO"/>
        </w:rPr>
        <w:t>Alte aplicații:</w:t>
      </w:r>
    </w:p>
    <w:p w14:paraId="23C407D7" w14:textId="2350753E" w:rsidR="00AA3A59" w:rsidRPr="008B50DF" w:rsidRDefault="00AA3A59" w:rsidP="00AA3A59">
      <w:pPr>
        <w:pStyle w:val="bullets"/>
        <w:numPr>
          <w:ilvl w:val="0"/>
          <w:numId w:val="27"/>
        </w:numPr>
        <w:rPr>
          <w:lang w:val="ro-RO"/>
        </w:rPr>
      </w:pPr>
      <w:r w:rsidRPr="008B50DF">
        <w:rPr>
          <w:lang w:val="ro-RO"/>
        </w:rPr>
        <w:t>Prelucrarea imaginilor (eliminarea zgomotului și segmentare).</w:t>
      </w:r>
    </w:p>
    <w:p w14:paraId="22484FBB" w14:textId="13C2E118" w:rsidR="00AA3A59" w:rsidRPr="008B50DF" w:rsidRDefault="00AA3A59" w:rsidP="00AA3A59">
      <w:pPr>
        <w:pStyle w:val="bullets"/>
        <w:numPr>
          <w:ilvl w:val="0"/>
          <w:numId w:val="27"/>
        </w:numPr>
        <w:rPr>
          <w:lang w:val="ro-RO"/>
        </w:rPr>
      </w:pPr>
      <w:r w:rsidRPr="008B50DF">
        <w:rPr>
          <w:lang w:val="ro-RO"/>
        </w:rPr>
        <w:t>Rezolvarea problemelor de rutare.</w:t>
      </w:r>
    </w:p>
    <w:p w14:paraId="36420F57" w14:textId="6CDF3BC9" w:rsidR="00AA3A59" w:rsidRPr="008B50DF" w:rsidRDefault="00AA3A59" w:rsidP="00AA3A59">
      <w:pPr>
        <w:pStyle w:val="bullets"/>
        <w:numPr>
          <w:ilvl w:val="0"/>
          <w:numId w:val="27"/>
        </w:numPr>
        <w:rPr>
          <w:lang w:val="ro-RO"/>
        </w:rPr>
      </w:pPr>
      <w:r w:rsidRPr="008B50DF">
        <w:rPr>
          <w:lang w:val="ro-RO"/>
        </w:rPr>
        <w:t>Modelarea structurilor amorfe.</w:t>
      </w:r>
    </w:p>
    <w:p w14:paraId="4B057DAA" w14:textId="3373C12C" w:rsidR="00AA3A59" w:rsidRPr="008B50DF" w:rsidRDefault="00AA3A59" w:rsidP="00AA3A59">
      <w:pPr>
        <w:pStyle w:val="bullets"/>
        <w:numPr>
          <w:ilvl w:val="0"/>
          <w:numId w:val="27"/>
        </w:numPr>
        <w:rPr>
          <w:lang w:val="ro-RO"/>
        </w:rPr>
      </w:pPr>
      <w:r w:rsidRPr="008B50DF">
        <w:rPr>
          <w:lang w:val="ro-RO"/>
        </w:rPr>
        <w:t>Analiza datelor obținute prin investigații bazate pe difracție cu raze X sau rezonanța magnetică nucleară.</w:t>
      </w:r>
    </w:p>
    <w:p w14:paraId="23A801FC" w14:textId="774B7632" w:rsidR="005C4630" w:rsidRPr="008B50DF" w:rsidRDefault="005C4630" w:rsidP="005C4630">
      <w:pPr>
        <w:pStyle w:val="Titlu2"/>
        <w:rPr>
          <w:rFonts w:eastAsiaTheme="minorEastAsia"/>
          <w:lang w:val="ro-RO" w:eastAsia="zh-CN"/>
        </w:rPr>
      </w:pPr>
      <w:r w:rsidRPr="008B50DF">
        <w:rPr>
          <w:rFonts w:eastAsiaTheme="minorEastAsia"/>
          <w:lang w:val="ro-RO" w:eastAsia="zh-CN"/>
        </w:rPr>
        <w:t>Mediul de dezvoltare Visual Studio</w:t>
      </w:r>
    </w:p>
    <w:p w14:paraId="2502607D" w14:textId="5CF1CD35" w:rsidR="005C4630" w:rsidRPr="008B50DF" w:rsidRDefault="005C4630" w:rsidP="005C4630">
      <w:pPr>
        <w:spacing w:after="0" w:line="240" w:lineRule="auto"/>
        <w:ind w:firstLine="562"/>
        <w:jc w:val="both"/>
        <w:rPr>
          <w:lang w:val="ro-RO" w:eastAsia="zh-CN"/>
        </w:rPr>
      </w:pPr>
      <w:r w:rsidRPr="008B50DF">
        <w:rPr>
          <w:lang w:val="ro-RO" w:eastAsia="zh-CN"/>
        </w:rPr>
        <w:t>Microsoft Visual Studio este un mediu de dezvoltare integrat (IDE) de la Microsoft. Este folosit pentru a dezvolta programe de calculator, precum și site-uri web, aplicații web, servicii web și aplicații mobile. Visual Studio utilizează platforme de dezvoltare software Microsoft: Windows API, Windows Forms, Windows Presentation Foundation, Windows Store și Microsoft Silverlight. Poate produe atât cod nativ, cât și cod gestionat.</w:t>
      </w:r>
    </w:p>
    <w:p w14:paraId="78F174D7" w14:textId="20E4F1E0" w:rsidR="005C4630" w:rsidRPr="008B50DF" w:rsidRDefault="005C4630" w:rsidP="005C4630">
      <w:pPr>
        <w:spacing w:after="0" w:line="240" w:lineRule="auto"/>
        <w:ind w:firstLine="562"/>
        <w:jc w:val="both"/>
        <w:rPr>
          <w:lang w:val="ro-RO" w:eastAsia="zh-CN"/>
        </w:rPr>
      </w:pPr>
      <w:r w:rsidRPr="008B50DF">
        <w:rPr>
          <w:lang w:val="ro-RO" w:eastAsia="zh-CN"/>
        </w:rPr>
        <w:t xml:space="preserve">Visual Studio include </w:t>
      </w:r>
      <w:r w:rsidR="00E01843" w:rsidRPr="008B50DF">
        <w:rPr>
          <w:lang w:val="ro-RO" w:eastAsia="zh-CN"/>
        </w:rPr>
        <w:t xml:space="preserve">un editor de cod care suportă IntelliSense (componenata de completare a codului), precum și refactorizarea codului. Debuggerul integrat funcționează atât ca un debugger la nivel de sursă, cât și ca un depanator la nivel de mașină. </w:t>
      </w:r>
      <w:r w:rsidR="008F4CE9" w:rsidRPr="008B50DF">
        <w:rPr>
          <w:lang w:val="ro-RO" w:eastAsia="zh-CN"/>
        </w:rPr>
        <w:t xml:space="preserve">Alte instrumente încorporate includ un profil de cod, designer de formulare pentru construirea aplicațiilor GUI, designer web, designer de clasă și designer de schemă de baze de date. Acesta acceptă plugin-uri care îmbunătățesc funcționalitatea la aproape toate nivelele, inclusiv adăugarea de suport pentru sistemele de control al sursei (precum Subversion și Git) și adăugarea de noi seturi de instrumente, cum ar fi editorii și designerii vizuali pentru </w:t>
      </w:r>
      <w:r w:rsidR="00740368" w:rsidRPr="008B50DF">
        <w:rPr>
          <w:lang w:val="ro-RO" w:eastAsia="zh-CN"/>
        </w:rPr>
        <w:t>domeniul specific al limbajelor</w:t>
      </w:r>
      <w:r w:rsidR="00C80C0A" w:rsidRPr="008B50DF">
        <w:rPr>
          <w:lang w:val="ro-RO" w:eastAsia="zh-CN"/>
        </w:rPr>
        <w:t xml:space="preserve"> sau alte instrumente ce ajută la procesul de dezvoltare software (cum ar fi clientu Team Foundation Server: Team Explorer).</w:t>
      </w:r>
    </w:p>
    <w:p w14:paraId="0A1FD3BA" w14:textId="2DD8A814" w:rsidR="00BF4389" w:rsidRPr="008B50DF" w:rsidRDefault="00BF4389" w:rsidP="005C4630">
      <w:pPr>
        <w:spacing w:after="0" w:line="240" w:lineRule="auto"/>
        <w:ind w:firstLine="562"/>
        <w:jc w:val="both"/>
        <w:rPr>
          <w:sz w:val="22"/>
          <w:szCs w:val="20"/>
          <w:lang w:val="ro-RO" w:eastAsia="zh-CN"/>
        </w:rPr>
      </w:pPr>
      <w:r w:rsidRPr="008B50DF">
        <w:rPr>
          <w:lang w:val="ro-RO" w:eastAsia="zh-CN"/>
        </w:rPr>
        <w:t>Acest IDE suport</w:t>
      </w:r>
      <w:r w:rsidRPr="008B50DF">
        <w:rPr>
          <w:sz w:val="22"/>
          <w:szCs w:val="20"/>
          <w:lang w:val="ro-RO" w:eastAsia="zh-CN"/>
        </w:rPr>
        <w:t>ă 36 de limbaje de programare diferite și permite editorului de cod și depanatorului să suporte (în grade diferite) aproape orice limbaj de programare, cu condiția să existe un serviciu specific limbajului.</w:t>
      </w:r>
      <w:r w:rsidR="007A0CEB" w:rsidRPr="008B50DF">
        <w:rPr>
          <w:sz w:val="22"/>
          <w:szCs w:val="20"/>
          <w:lang w:val="ro-RO" w:eastAsia="zh-CN"/>
        </w:rPr>
        <w:t xml:space="preserve"> Limbajele de programare încorporate sunt: C, C++, C++/CLI, Visual Basic .NET, C#, F#, JavaScript, TypeScript, XML, XSLT, HTML și CSS. Oferă suport și pentru alte limbaje precum Phyton, Ruby, Node.js</w:t>
      </w:r>
      <w:r w:rsidR="007B13A1" w:rsidRPr="008B50DF">
        <w:rPr>
          <w:sz w:val="22"/>
          <w:szCs w:val="20"/>
          <w:lang w:val="ro-RO" w:eastAsia="zh-CN"/>
        </w:rPr>
        <w:t>. Pentru limbajul de programare Java, Microsoft nu mai oferă suport.</w:t>
      </w:r>
    </w:p>
    <w:p w14:paraId="6BB4DEB4" w14:textId="4A09F898" w:rsidR="00210C51" w:rsidRPr="008B50DF" w:rsidRDefault="00210C51" w:rsidP="005C4630">
      <w:pPr>
        <w:spacing w:after="0" w:line="240" w:lineRule="auto"/>
        <w:ind w:firstLine="562"/>
        <w:jc w:val="both"/>
        <w:rPr>
          <w:sz w:val="22"/>
          <w:szCs w:val="20"/>
          <w:lang w:val="ro-RO" w:eastAsia="zh-CN"/>
        </w:rPr>
      </w:pPr>
      <w:r w:rsidRPr="008B50DF">
        <w:rPr>
          <w:sz w:val="22"/>
          <w:szCs w:val="20"/>
          <w:lang w:val="ro-RO" w:eastAsia="zh-CN"/>
        </w:rPr>
        <w:t>Ediția cea mai de bază este ediția comunitară, fiind disponibilă în mod gratuit. Sloganul pentru versiunea Visual Studio Community este “IDE gratuit și complet, pentru studenți, dezvoltatori open-source și dezvoltatori individuali”.</w:t>
      </w:r>
    </w:p>
    <w:p w14:paraId="5B0DDC64" w14:textId="27B4D69B" w:rsidR="006B32A6" w:rsidRPr="008B50DF" w:rsidRDefault="00210C51" w:rsidP="006B32A6">
      <w:pPr>
        <w:spacing w:after="0" w:line="240" w:lineRule="auto"/>
        <w:ind w:firstLine="562"/>
        <w:jc w:val="both"/>
        <w:rPr>
          <w:sz w:val="22"/>
          <w:szCs w:val="20"/>
          <w:lang w:val="ro-RO" w:eastAsia="zh-CN"/>
        </w:rPr>
      </w:pPr>
      <w:r w:rsidRPr="008B50DF">
        <w:rPr>
          <w:sz w:val="22"/>
          <w:szCs w:val="20"/>
          <w:lang w:val="ro-RO" w:eastAsia="zh-CN"/>
        </w:rPr>
        <w:t>În acest moment, Microsoft oferă suport pentru versiunea Visual Studio 2019.</w:t>
      </w:r>
    </w:p>
    <w:p w14:paraId="5F99BB4B" w14:textId="27B314EC" w:rsidR="006B32A6" w:rsidRPr="008B50DF" w:rsidRDefault="006B32A6" w:rsidP="006B32A6">
      <w:pPr>
        <w:spacing w:after="0" w:line="240" w:lineRule="auto"/>
        <w:jc w:val="both"/>
        <w:rPr>
          <w:sz w:val="22"/>
          <w:szCs w:val="20"/>
          <w:lang w:val="ro-RO" w:eastAsia="zh-CN"/>
        </w:rPr>
      </w:pPr>
    </w:p>
    <w:p w14:paraId="6C6BE2A5" w14:textId="77777777" w:rsidR="006B32A6" w:rsidRPr="008B50DF" w:rsidRDefault="006B32A6" w:rsidP="006B32A6">
      <w:pPr>
        <w:keepNext/>
        <w:spacing w:after="0" w:line="240" w:lineRule="auto"/>
        <w:jc w:val="center"/>
        <w:rPr>
          <w:lang w:val="ro-RO"/>
        </w:rPr>
      </w:pPr>
      <w:r w:rsidRPr="008B50DF">
        <w:rPr>
          <w:noProof/>
          <w:lang w:val="ro-RO"/>
        </w:rPr>
        <w:lastRenderedPageBreak/>
        <w:drawing>
          <wp:inline distT="0" distB="0" distL="0" distR="0" wp14:anchorId="6264095D" wp14:editId="4824E8F5">
            <wp:extent cx="1885950" cy="936864"/>
            <wp:effectExtent l="0" t="0" r="0" b="0"/>
            <wp:docPr id="10" name="Imagine 10" descr="Imagini pentru microsoft visual stud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microsoft visual studio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813" cy="954182"/>
                    </a:xfrm>
                    <a:prstGeom prst="rect">
                      <a:avLst/>
                    </a:prstGeom>
                    <a:noFill/>
                    <a:ln>
                      <a:noFill/>
                    </a:ln>
                  </pic:spPr>
                </pic:pic>
              </a:graphicData>
            </a:graphic>
          </wp:inline>
        </w:drawing>
      </w:r>
    </w:p>
    <w:p w14:paraId="1C36720F" w14:textId="441EA21E" w:rsidR="006B32A6" w:rsidRPr="008B50DF" w:rsidRDefault="006B32A6" w:rsidP="006B32A6">
      <w:pPr>
        <w:pStyle w:val="Legend"/>
        <w:rPr>
          <w:lang w:val="ro-RO"/>
        </w:rPr>
      </w:pPr>
      <w:r w:rsidRPr="008B50DF">
        <w:rPr>
          <w:lang w:val="ro-RO"/>
        </w:rPr>
        <w:t xml:space="preserve">Figură </w:t>
      </w:r>
      <w:r w:rsidRPr="008B50DF">
        <w:rPr>
          <w:lang w:val="ro-RO"/>
        </w:rPr>
        <w:fldChar w:fldCharType="begin"/>
      </w:r>
      <w:r w:rsidRPr="008B50DF">
        <w:rPr>
          <w:lang w:val="ro-RO"/>
        </w:rPr>
        <w:instrText xml:space="preserve"> SEQ Figură \* ARABIC </w:instrText>
      </w:r>
      <w:r w:rsidRPr="008B50DF">
        <w:rPr>
          <w:lang w:val="ro-RO"/>
        </w:rPr>
        <w:fldChar w:fldCharType="separate"/>
      </w:r>
      <w:r w:rsidR="00A872E8">
        <w:rPr>
          <w:noProof/>
          <w:lang w:val="ro-RO"/>
        </w:rPr>
        <w:t>7</w:t>
      </w:r>
      <w:r w:rsidRPr="008B50DF">
        <w:rPr>
          <w:lang w:val="ro-RO"/>
        </w:rPr>
        <w:fldChar w:fldCharType="end"/>
      </w:r>
      <w:r w:rsidRPr="008B50DF">
        <w:rPr>
          <w:lang w:val="ro-RO"/>
        </w:rPr>
        <w:t>. Logo Microsoft Visual Studio</w:t>
      </w:r>
    </w:p>
    <w:p w14:paraId="4C435F14" w14:textId="5A7F26AC" w:rsidR="00297EBC" w:rsidRPr="008B50DF" w:rsidRDefault="00297EBC" w:rsidP="00297EBC">
      <w:pPr>
        <w:pStyle w:val="Titlu2"/>
        <w:rPr>
          <w:lang w:val="ro-RO"/>
        </w:rPr>
      </w:pPr>
      <w:r w:rsidRPr="008B50DF">
        <w:rPr>
          <w:lang w:val="ro-RO"/>
        </w:rPr>
        <w:t>Controlul versiunilor de dezvoltare software GitHub</w:t>
      </w:r>
      <w:r w:rsidR="00745FDA" w:rsidRPr="008B50DF">
        <w:rPr>
          <w:lang w:val="ro-RO"/>
        </w:rPr>
        <w:t>/Git</w:t>
      </w:r>
    </w:p>
    <w:p w14:paraId="5AFB7C2F" w14:textId="5F0AC508" w:rsidR="002F5D16" w:rsidRPr="008B50DF" w:rsidRDefault="002F5D16" w:rsidP="002F5D16">
      <w:pPr>
        <w:pStyle w:val="Titlu3"/>
        <w:rPr>
          <w:lang w:val="ro-RO"/>
        </w:rPr>
      </w:pPr>
      <w:r w:rsidRPr="008B50DF">
        <w:rPr>
          <w:lang w:val="ro-RO"/>
        </w:rPr>
        <w:t>GitHub</w:t>
      </w:r>
    </w:p>
    <w:p w14:paraId="0D5ED853" w14:textId="01D9E446" w:rsidR="00297EBC" w:rsidRPr="008B50DF" w:rsidRDefault="00297EBC" w:rsidP="003476B1">
      <w:pPr>
        <w:spacing w:after="0" w:line="240" w:lineRule="auto"/>
        <w:ind w:firstLine="562"/>
        <w:jc w:val="both"/>
        <w:rPr>
          <w:lang w:val="ro-RO"/>
        </w:rPr>
      </w:pPr>
      <w:r w:rsidRPr="008B50DF">
        <w:rPr>
          <w:lang w:val="ro-RO"/>
        </w:rPr>
        <w:t xml:space="preserve">Github este o companie americană </w:t>
      </w:r>
      <w:r w:rsidR="00836604" w:rsidRPr="008B50DF">
        <w:rPr>
          <w:lang w:val="ro-RO"/>
        </w:rPr>
        <w:t>c</w:t>
      </w:r>
      <w:r w:rsidRPr="008B50DF">
        <w:rPr>
          <w:lang w:val="ro-RO"/>
        </w:rPr>
        <w:t xml:space="preserve">are oferă hosting pentru controlul versiunilor de dezvoltare software folosind Git. Este o filială </w:t>
      </w:r>
      <w:r w:rsidR="00482105" w:rsidRPr="008B50DF">
        <w:rPr>
          <w:lang w:val="ro-RO"/>
        </w:rPr>
        <w:t>a companiei Microsoft</w:t>
      </w:r>
      <w:r w:rsidR="00B554F6" w:rsidRPr="008B50DF">
        <w:rPr>
          <w:lang w:val="ro-RO"/>
        </w:rPr>
        <w:t xml:space="preserve">, care a achiziționat compania în 2018 pentru 7,5 miliarde de dolari. GitHub oferă toate funcționalitățile distribuite de control al versiunilor și managementul codului sursă </w:t>
      </w:r>
      <w:r w:rsidR="00EA0210" w:rsidRPr="008B50DF">
        <w:rPr>
          <w:lang w:val="ro-RO"/>
        </w:rPr>
        <w:t>(MCS) ale Git-ului, precum și adăugarea propriilor carateristici.</w:t>
      </w:r>
      <w:r w:rsidR="00237C89" w:rsidRPr="008B50DF">
        <w:rPr>
          <w:lang w:val="ro-RO"/>
        </w:rPr>
        <w:t xml:space="preserve"> În plus, oferă controlul accesului și mai multe funcții de colaborare, cum ar fi urmărirea erori</w:t>
      </w:r>
      <w:r w:rsidR="00A72CFE" w:rsidRPr="008B50DF">
        <w:rPr>
          <w:lang w:val="ro-RO"/>
        </w:rPr>
        <w:t>l</w:t>
      </w:r>
      <w:r w:rsidR="00237C89" w:rsidRPr="008B50DF">
        <w:rPr>
          <w:lang w:val="ro-RO"/>
        </w:rPr>
        <w:t>or, solicitările de caracteristici, gestionarea sarcinilor și documentația pentru fiecare proiect.</w:t>
      </w:r>
    </w:p>
    <w:p w14:paraId="6746D42D" w14:textId="6783A7DD" w:rsidR="00AB333A" w:rsidRDefault="007D3C79" w:rsidP="00AB333A">
      <w:pPr>
        <w:spacing w:after="0" w:line="240" w:lineRule="auto"/>
        <w:ind w:firstLine="562"/>
        <w:jc w:val="both"/>
        <w:rPr>
          <w:lang w:val="ro-RO"/>
        </w:rPr>
      </w:pPr>
      <w:r w:rsidRPr="008B50DF">
        <w:rPr>
          <w:lang w:val="ro-RO"/>
        </w:rPr>
        <w:t>Această companie oferă planuri pentru conturile gratuite, profesionale</w:t>
      </w:r>
      <w:r w:rsidR="00D74E38" w:rsidRPr="008B50DF">
        <w:rPr>
          <w:lang w:val="ro-RO"/>
        </w:rPr>
        <w:t xml:space="preserve"> și de întreprindere. Conturile gratuite GitHub sunt utilizate în mod obișnuit pentru a găzdui proiecte open-source. Începând cu Ianuarie 2019, GitHub oferă depozite private nelimitate pentru toate planurile, inclusiv pentru conturile gratuite.</w:t>
      </w:r>
    </w:p>
    <w:p w14:paraId="40CBC870" w14:textId="64D553E4" w:rsidR="00AB333A" w:rsidRDefault="00AB333A" w:rsidP="00AB333A">
      <w:pPr>
        <w:spacing w:after="0" w:line="240" w:lineRule="auto"/>
        <w:ind w:firstLine="562"/>
        <w:jc w:val="both"/>
        <w:rPr>
          <w:lang w:val="ro-RO"/>
        </w:rPr>
      </w:pPr>
    </w:p>
    <w:p w14:paraId="79640415" w14:textId="77777777" w:rsidR="00AB333A" w:rsidRDefault="00AB333A" w:rsidP="00AB333A">
      <w:pPr>
        <w:keepNext/>
        <w:spacing w:after="0" w:line="240" w:lineRule="auto"/>
        <w:ind w:firstLine="562"/>
        <w:jc w:val="center"/>
      </w:pPr>
      <w:r>
        <w:rPr>
          <w:noProof/>
        </w:rPr>
        <w:drawing>
          <wp:inline distT="0" distB="0" distL="0" distR="0" wp14:anchorId="1317770E" wp14:editId="5EEDE96E">
            <wp:extent cx="971550" cy="971550"/>
            <wp:effectExtent l="0" t="0" r="0" b="0"/>
            <wp:docPr id="6" name="Imagine 6" descr="Imagini pentru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github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67003E8C" w14:textId="33F0F32D" w:rsidR="00AB333A" w:rsidRPr="008B50DF" w:rsidRDefault="00AB333A" w:rsidP="00AB333A">
      <w:pPr>
        <w:pStyle w:val="Legend"/>
        <w:rPr>
          <w:lang w:val="ro-RO"/>
        </w:rPr>
      </w:pPr>
      <w:r>
        <w:t xml:space="preserve">Figură </w:t>
      </w:r>
      <w:fldSimple w:instr=" SEQ Figură \* ARABIC ">
        <w:r w:rsidR="00A872E8">
          <w:rPr>
            <w:noProof/>
          </w:rPr>
          <w:t>8</w:t>
        </w:r>
      </w:fldSimple>
      <w:r>
        <w:t>. Logo GitHub</w:t>
      </w:r>
    </w:p>
    <w:p w14:paraId="2CAA8DA3" w14:textId="3E06DFC0" w:rsidR="002F5D16" w:rsidRPr="008B50DF" w:rsidRDefault="002F5D16" w:rsidP="002F5D16">
      <w:pPr>
        <w:pStyle w:val="Titlu3"/>
        <w:rPr>
          <w:lang w:val="ro-RO"/>
        </w:rPr>
      </w:pPr>
      <w:r w:rsidRPr="008B50DF">
        <w:rPr>
          <w:lang w:val="ro-RO"/>
        </w:rPr>
        <w:t>Git</w:t>
      </w:r>
    </w:p>
    <w:p w14:paraId="28C28C1D" w14:textId="33FA302B" w:rsidR="008B50DF" w:rsidRDefault="008B50DF" w:rsidP="00F32CB4">
      <w:pPr>
        <w:spacing w:after="0" w:line="240" w:lineRule="auto"/>
        <w:ind w:firstLine="562"/>
        <w:jc w:val="both"/>
        <w:rPr>
          <w:lang w:val="ro-RO" w:eastAsia="zh-CN"/>
        </w:rPr>
      </w:pPr>
      <w:r w:rsidRPr="008B50DF">
        <w:rPr>
          <w:lang w:val="ro-RO" w:eastAsia="zh-CN"/>
        </w:rPr>
        <w:t>Git este un sistem distribuit de control al versiunii pentru urmărirea schimbărilor în codul sursă în timpul dezvoltării software-ului. Acesta este conceput pentru coordonarea muncii între programatori, dar poate fi folosit</w:t>
      </w:r>
      <w:r w:rsidR="00751CA3">
        <w:rPr>
          <w:lang w:val="ro-RO" w:eastAsia="zh-CN"/>
        </w:rPr>
        <w:t xml:space="preserve"> și</w:t>
      </w:r>
      <w:r w:rsidRPr="008B50DF">
        <w:rPr>
          <w:lang w:val="ro-RO" w:eastAsia="zh-CN"/>
        </w:rPr>
        <w:t xml:space="preserve"> pentru urmărirea modificărilor în orice set de fișiere. Obiectivele sale includ</w:t>
      </w:r>
      <w:r>
        <w:rPr>
          <w:lang w:val="ro-RO" w:eastAsia="zh-CN"/>
        </w:rPr>
        <w:t xml:space="preserve"> viteza, integritatea datelor și susținerea fluxurilor de lucru distribuite neliniar.</w:t>
      </w:r>
    </w:p>
    <w:p w14:paraId="61C1E9C6" w14:textId="6E9E1322" w:rsidR="00623B77" w:rsidRDefault="00623B77" w:rsidP="00F32CB4">
      <w:pPr>
        <w:spacing w:after="0" w:line="240" w:lineRule="auto"/>
        <w:ind w:firstLine="562"/>
        <w:jc w:val="both"/>
        <w:rPr>
          <w:lang w:eastAsia="zh-CN"/>
        </w:rPr>
      </w:pPr>
      <w:r>
        <w:rPr>
          <w:lang w:val="ro-RO" w:eastAsia="zh-CN"/>
        </w:rPr>
        <w:t xml:space="preserve">A fost creat de Linus Torvalds în 2005 pentru dezvoltarea kernelelului Linux, împreună cu alți dezvoltatori de kerneluri. Ca și </w:t>
      </w:r>
      <w:r w:rsidR="002F6C0C">
        <w:rPr>
          <w:lang w:eastAsia="zh-CN"/>
        </w:rPr>
        <w:t>în cazul celorlalte sisteme distribuite pentru controlul versiunii și spre deosebire de majoritatea sistemelor client-server, fiecare director Git de pe fiecare calculator este un depozit complet cu o istorie completă și abilități complete de urmărire a versiunilor</w:t>
      </w:r>
      <w:r w:rsidR="00877CFC">
        <w:rPr>
          <w:lang w:eastAsia="zh-CN"/>
        </w:rPr>
        <w:t>, fara a se ține cont de accesul la rețea sau de un server central.</w:t>
      </w:r>
    </w:p>
    <w:p w14:paraId="4150FBF5" w14:textId="5ADEC28A" w:rsidR="00A872E8" w:rsidRDefault="00A872E8" w:rsidP="00F32CB4">
      <w:pPr>
        <w:spacing w:after="0" w:line="240" w:lineRule="auto"/>
        <w:ind w:firstLine="562"/>
        <w:jc w:val="both"/>
        <w:rPr>
          <w:lang w:eastAsia="zh-CN"/>
        </w:rPr>
      </w:pPr>
    </w:p>
    <w:p w14:paraId="6EF43645" w14:textId="77777777" w:rsidR="00A872E8" w:rsidRDefault="00A872E8" w:rsidP="00A872E8">
      <w:pPr>
        <w:keepNext/>
        <w:spacing w:after="0" w:line="240" w:lineRule="auto"/>
        <w:ind w:firstLine="562"/>
        <w:jc w:val="center"/>
      </w:pPr>
      <w:r>
        <w:rPr>
          <w:noProof/>
        </w:rPr>
        <w:drawing>
          <wp:inline distT="0" distB="0" distL="0" distR="0" wp14:anchorId="00416C27" wp14:editId="27FC17E7">
            <wp:extent cx="2105025" cy="879088"/>
            <wp:effectExtent l="0" t="0" r="0" b="0"/>
            <wp:docPr id="8" name="Imagine 8" descr="Imagini pentru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git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1011" cy="885764"/>
                    </a:xfrm>
                    <a:prstGeom prst="rect">
                      <a:avLst/>
                    </a:prstGeom>
                    <a:noFill/>
                    <a:ln>
                      <a:noFill/>
                    </a:ln>
                  </pic:spPr>
                </pic:pic>
              </a:graphicData>
            </a:graphic>
          </wp:inline>
        </w:drawing>
      </w:r>
    </w:p>
    <w:p w14:paraId="2EDA0E7C" w14:textId="419B14AC" w:rsidR="00A872E8" w:rsidRPr="002F6C0C" w:rsidRDefault="00A872E8" w:rsidP="00A872E8">
      <w:pPr>
        <w:pStyle w:val="Legend"/>
        <w:rPr>
          <w:lang w:eastAsia="zh-CN"/>
        </w:rPr>
      </w:pPr>
      <w:r>
        <w:t xml:space="preserve">Figură </w:t>
      </w:r>
      <w:fldSimple w:instr=" SEQ Figură \* ARABIC ">
        <w:r>
          <w:rPr>
            <w:noProof/>
          </w:rPr>
          <w:t>9</w:t>
        </w:r>
      </w:fldSimple>
      <w:r>
        <w:t>. Logo Git</w:t>
      </w:r>
    </w:p>
    <w:p w14:paraId="46B31E80" w14:textId="77777777" w:rsidR="0030565C" w:rsidRPr="008B50DF" w:rsidRDefault="0030565C" w:rsidP="00EE79BD">
      <w:pPr>
        <w:pStyle w:val="Primindentpentrucorptext"/>
        <w:ind w:firstLine="0"/>
        <w:rPr>
          <w:lang w:val="ro-RO" w:eastAsia="zh-CN"/>
        </w:rPr>
      </w:pPr>
    </w:p>
    <w:p w14:paraId="5FA5B4FA" w14:textId="77777777" w:rsidR="00253E16" w:rsidRPr="008B50DF" w:rsidRDefault="00253E16" w:rsidP="00235517">
      <w:pPr>
        <w:spacing w:after="0" w:line="240" w:lineRule="auto"/>
        <w:jc w:val="both"/>
        <w:rPr>
          <w:lang w:val="ro-RO" w:eastAsia="zh-CN"/>
        </w:rPr>
      </w:pPr>
    </w:p>
    <w:p w14:paraId="715F7ABD" w14:textId="77777777" w:rsidR="00A6429D" w:rsidRPr="008B50DF" w:rsidRDefault="00A6429D" w:rsidP="00CD539A">
      <w:pPr>
        <w:pStyle w:val="Bibliografie"/>
        <w:rPr>
          <w:b w:val="0"/>
          <w:lang w:val="ro-RO"/>
        </w:rPr>
      </w:pPr>
      <w:r w:rsidRPr="008B50DF">
        <w:rPr>
          <w:lang w:val="ro-RO"/>
        </w:rPr>
        <w:lastRenderedPageBreak/>
        <w:t>Bibl</w:t>
      </w:r>
      <w:r w:rsidR="00CD539A" w:rsidRPr="008B50DF">
        <w:rPr>
          <w:lang w:val="ro-RO"/>
        </w:rPr>
        <w:t>i</w:t>
      </w:r>
      <w:r w:rsidRPr="008B50DF">
        <w:rPr>
          <w:lang w:val="ro-RO"/>
        </w:rPr>
        <w:t>ografie</w:t>
      </w:r>
    </w:p>
    <w:p w14:paraId="76F48C35" w14:textId="325E9DBE" w:rsidR="00CD539A" w:rsidRPr="008B50DF" w:rsidRDefault="006C1DD9" w:rsidP="00FB1927">
      <w:pPr>
        <w:pStyle w:val="Bib1"/>
        <w:rPr>
          <w:lang w:val="ro-RO"/>
        </w:rPr>
      </w:pPr>
      <w:r w:rsidRPr="008B50DF">
        <w:rPr>
          <w:lang w:val="ro-RO"/>
        </w:rPr>
        <w:t>Geem ZW, Kim JH, Loganathan GV “A new heuristic optimization algorithm: Harmony Search”, Simulation, vol. 76, pp. 60-68, February 2001</w:t>
      </w:r>
    </w:p>
    <w:p w14:paraId="1EB3CEA8" w14:textId="7D7DDF3A" w:rsidR="00CD539A" w:rsidRPr="008B50DF" w:rsidRDefault="006C1DD9" w:rsidP="00FB1927">
      <w:pPr>
        <w:pStyle w:val="Bib1"/>
        <w:rPr>
          <w:lang w:val="ro-RO"/>
        </w:rPr>
      </w:pPr>
      <w:r w:rsidRPr="008B50DF">
        <w:rPr>
          <w:lang w:val="ro-RO"/>
        </w:rPr>
        <w:t xml:space="preserve">Lee KS, Geem ZW “A new meta-heuristic algorithm for continuous engineering optimization: harmony search theory and practice”, Computer Methods in Applied Mechanics and Engineering, vol. 194, pp. 3902-3933, September 2005 </w:t>
      </w:r>
    </w:p>
    <w:p w14:paraId="730BD12E" w14:textId="39B3978C" w:rsidR="00CD539A" w:rsidRPr="008B50DF" w:rsidRDefault="006C1DD9" w:rsidP="00FB1927">
      <w:pPr>
        <w:pStyle w:val="Bib1"/>
        <w:rPr>
          <w:lang w:val="ro-RO"/>
        </w:rPr>
      </w:pPr>
      <w:r w:rsidRPr="008B50DF">
        <w:rPr>
          <w:lang w:val="ro-RO"/>
        </w:rPr>
        <w:t>Kennedy, J.; Eberhart, R. (1995). “Particle Swarm Optimization”. Proceedings of IEEE International Conference on Neural Networks. IV. pp. 1942-1948</w:t>
      </w:r>
    </w:p>
    <w:p w14:paraId="2764BCDC" w14:textId="0B272B49" w:rsidR="00CD539A" w:rsidRPr="008B50DF" w:rsidRDefault="003E221A" w:rsidP="00FB1927">
      <w:pPr>
        <w:pStyle w:val="Bib1"/>
        <w:rPr>
          <w:lang w:val="ro-RO"/>
        </w:rPr>
      </w:pPr>
      <w:r w:rsidRPr="008B50DF">
        <w:rPr>
          <w:lang w:val="ro-RO"/>
        </w:rPr>
        <w:t>B. Borowska, “Nonlinear inertia weight in particle swarm optimization,” 2017 12</w:t>
      </w:r>
      <w:r w:rsidRPr="008B50DF">
        <w:rPr>
          <w:vertAlign w:val="superscript"/>
          <w:lang w:val="ro-RO"/>
        </w:rPr>
        <w:t>th</w:t>
      </w:r>
      <w:r w:rsidRPr="008B50DF">
        <w:rPr>
          <w:lang w:val="ro-RO"/>
        </w:rPr>
        <w:t xml:space="preserve"> International Scientific and Technical Conference on Computer Sciences and Information Technologies (CSIT), Lviv, 2017, pp. 296-299.</w:t>
      </w:r>
    </w:p>
    <w:p w14:paraId="5EAE142B" w14:textId="7E4F268E" w:rsidR="00CD539A" w:rsidRPr="008B50DF" w:rsidRDefault="00CC7F30" w:rsidP="00FB1927">
      <w:pPr>
        <w:pStyle w:val="Bib1"/>
        <w:rPr>
          <w:lang w:val="ro-RO"/>
        </w:rPr>
      </w:pPr>
      <w:r w:rsidRPr="008B50DF">
        <w:rPr>
          <w:lang w:val="ro-RO"/>
        </w:rPr>
        <w:t>www.smartgrids.eu</w:t>
      </w:r>
      <w:r w:rsidR="00CD539A" w:rsidRPr="008B50DF">
        <w:rPr>
          <w:lang w:val="ro-RO"/>
        </w:rPr>
        <w:t xml:space="preserve"> </w:t>
      </w:r>
    </w:p>
    <w:p w14:paraId="5748A410" w14:textId="03BEFF03" w:rsidR="00CD539A" w:rsidRPr="008B50DF" w:rsidRDefault="00CC7F30" w:rsidP="00FB1927">
      <w:pPr>
        <w:pStyle w:val="Bib1"/>
        <w:rPr>
          <w:lang w:val="ro-RO"/>
        </w:rPr>
      </w:pPr>
      <w:r w:rsidRPr="008B50DF">
        <w:rPr>
          <w:lang w:val="ro-RO"/>
        </w:rPr>
        <w:t>www.galvinelectricity.org</w:t>
      </w:r>
    </w:p>
    <w:p w14:paraId="18CAEFFA" w14:textId="0A43FEC3" w:rsidR="00CD539A" w:rsidRPr="008B50DF" w:rsidRDefault="00CC7F30" w:rsidP="00FB1927">
      <w:pPr>
        <w:pStyle w:val="Bib1"/>
        <w:rPr>
          <w:lang w:val="ro-RO"/>
        </w:rPr>
      </w:pPr>
      <w:r w:rsidRPr="008B50DF">
        <w:rPr>
          <w:lang w:val="ro-RO"/>
        </w:rPr>
        <w:t>Comisia Europeană – “Vision and Strategy for Europe’s Electricity Networks of the Future”, Platforma Tehnologică Europeană SmartGrids, 2008</w:t>
      </w:r>
    </w:p>
    <w:p w14:paraId="3C650E75" w14:textId="4518C422" w:rsidR="00CD539A" w:rsidRPr="008B50DF" w:rsidRDefault="00DB693E" w:rsidP="00FB1927">
      <w:pPr>
        <w:pStyle w:val="Bib1"/>
        <w:rPr>
          <w:lang w:val="ro-RO"/>
        </w:rPr>
      </w:pPr>
      <w:r w:rsidRPr="008B50DF">
        <w:rPr>
          <w:lang w:val="ro-RO"/>
        </w:rPr>
        <w:t xml:space="preserve">ERPI – “The integrated Energy and Communication Systems Arhitecture”, Vol. IV, </w:t>
      </w:r>
      <w:r w:rsidR="007F2AF8" w:rsidRPr="008B50DF">
        <w:rPr>
          <w:lang w:val="ro-RO"/>
        </w:rPr>
        <w:t>Technical Analysis, Electric Power Research Institute, 2004</w:t>
      </w:r>
    </w:p>
    <w:p w14:paraId="0BE860AB" w14:textId="77777777" w:rsidR="00CD539A" w:rsidRPr="008B50DF" w:rsidRDefault="00CD539A" w:rsidP="00FB1927">
      <w:pPr>
        <w:pStyle w:val="Bib1"/>
        <w:rPr>
          <w:lang w:val="ro-RO"/>
        </w:rPr>
      </w:pPr>
      <w:r w:rsidRPr="008B50DF">
        <w:rPr>
          <w:iCs/>
          <w:lang w:val="ro-RO"/>
        </w:rPr>
        <w:t>Neural Network Toolbox Help, Matlab R2010a.</w:t>
      </w:r>
    </w:p>
    <w:p w14:paraId="6CD14281" w14:textId="77777777" w:rsidR="00FB1927" w:rsidRPr="008B50DF" w:rsidRDefault="00FB1927" w:rsidP="00FB1927">
      <w:pPr>
        <w:pStyle w:val="Bib1"/>
        <w:rPr>
          <w:lang w:val="ro-RO"/>
        </w:rPr>
      </w:pPr>
      <w:r w:rsidRPr="008B50DF">
        <w:rPr>
          <w:iCs/>
          <w:lang w:val="ro-RO"/>
        </w:rPr>
        <w:t>Neural Network Toolbox Help, Matlab R2010a.</w:t>
      </w:r>
    </w:p>
    <w:p w14:paraId="32F14C85" w14:textId="77777777" w:rsidR="00FB1927" w:rsidRPr="008B50DF" w:rsidRDefault="00FB1927" w:rsidP="00FB1927">
      <w:pPr>
        <w:pStyle w:val="Bib1"/>
        <w:rPr>
          <w:lang w:val="ro-RO"/>
        </w:rPr>
      </w:pPr>
      <w:r w:rsidRPr="008B50DF">
        <w:rPr>
          <w:iCs/>
          <w:lang w:val="ro-RO"/>
        </w:rPr>
        <w:t>Neural Network Toolbox Help, Matlab R2010a.</w:t>
      </w:r>
    </w:p>
    <w:p w14:paraId="604709CE" w14:textId="3FAC7321" w:rsidR="00700BA5" w:rsidRPr="008B50DF" w:rsidRDefault="00FB1927" w:rsidP="009054ED">
      <w:pPr>
        <w:pStyle w:val="Bib1"/>
        <w:rPr>
          <w:lang w:val="ro-RO"/>
        </w:rPr>
      </w:pPr>
      <w:r w:rsidRPr="008B50DF">
        <w:rPr>
          <w:iCs/>
          <w:lang w:val="ro-RO"/>
        </w:rPr>
        <w:t>Neural Network Toolbox Help, Matlab R2010a.</w:t>
      </w:r>
    </w:p>
    <w:p w14:paraId="204FFB94" w14:textId="77777777" w:rsidR="00DB5E4C" w:rsidRPr="008B50DF" w:rsidRDefault="00DB5E4C" w:rsidP="009054ED">
      <w:pPr>
        <w:rPr>
          <w:lang w:val="ro-RO"/>
        </w:rPr>
      </w:pPr>
    </w:p>
    <w:p w14:paraId="37732B24" w14:textId="77777777" w:rsidR="00CD539A" w:rsidRPr="008B50DF" w:rsidRDefault="00CD539A" w:rsidP="00CD539A">
      <w:pPr>
        <w:pStyle w:val="Primindentpentrucorptext"/>
        <w:rPr>
          <w:lang w:val="ro-RO"/>
        </w:rPr>
      </w:pPr>
    </w:p>
    <w:p w14:paraId="584ADDC4" w14:textId="77777777" w:rsidR="00CD539A" w:rsidRPr="008B50DF" w:rsidRDefault="00CD539A" w:rsidP="00CD539A">
      <w:pPr>
        <w:pStyle w:val="Primindentpentrucorptext"/>
        <w:rPr>
          <w:lang w:val="ro-RO"/>
        </w:rPr>
      </w:pPr>
    </w:p>
    <w:p w14:paraId="4B2A924D" w14:textId="77777777" w:rsidR="00CD539A" w:rsidRPr="008B50DF" w:rsidRDefault="00CD539A" w:rsidP="00CD539A">
      <w:pPr>
        <w:pStyle w:val="Primindentpentrucorptext"/>
        <w:rPr>
          <w:lang w:val="ro-RO"/>
        </w:rPr>
      </w:pPr>
    </w:p>
    <w:p w14:paraId="3B3B759B" w14:textId="77777777" w:rsidR="00CD539A" w:rsidRPr="008B50DF" w:rsidRDefault="00CD539A" w:rsidP="00CD539A">
      <w:pPr>
        <w:pStyle w:val="Primindentpentrucorptext"/>
        <w:rPr>
          <w:lang w:val="ro-RO"/>
        </w:rPr>
      </w:pPr>
    </w:p>
    <w:sectPr w:rsidR="00CD539A" w:rsidRPr="008B50DF" w:rsidSect="00B65F02">
      <w:pgSz w:w="11907" w:h="16840"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6BF8" w14:textId="77777777" w:rsidR="00727434" w:rsidRDefault="00727434" w:rsidP="00E617A4">
      <w:pPr>
        <w:spacing w:after="0" w:line="240" w:lineRule="auto"/>
      </w:pPr>
      <w:r>
        <w:separator/>
      </w:r>
    </w:p>
  </w:endnote>
  <w:endnote w:type="continuationSeparator" w:id="0">
    <w:p w14:paraId="2389F45E" w14:textId="77777777" w:rsidR="00727434" w:rsidRDefault="00727434" w:rsidP="00E6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2545F" w14:textId="2FD9C98B" w:rsidR="004F2C89" w:rsidRDefault="004F2C89">
    <w:pPr>
      <w:pStyle w:val="Subsol"/>
    </w:pPr>
    <w:r>
      <w:fldChar w:fldCharType="begin"/>
    </w:r>
    <w:r>
      <w:instrText xml:space="preserve"> PAGE   \* MERGEFORMAT </w:instrText>
    </w:r>
    <w:r>
      <w:fldChar w:fldCharType="separate"/>
    </w:r>
    <w:r>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1558A" w14:textId="77777777" w:rsidR="00727434" w:rsidRDefault="00727434" w:rsidP="00E617A4">
      <w:pPr>
        <w:spacing w:after="0" w:line="240" w:lineRule="auto"/>
      </w:pPr>
      <w:r>
        <w:separator/>
      </w:r>
    </w:p>
  </w:footnote>
  <w:footnote w:type="continuationSeparator" w:id="0">
    <w:p w14:paraId="37F18169" w14:textId="77777777" w:rsidR="00727434" w:rsidRDefault="00727434" w:rsidP="00E6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4C5F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AE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6CB8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F497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623F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8AC6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C5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608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A214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A84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82A6DAB"/>
    <w:multiLevelType w:val="hybridMultilevel"/>
    <w:tmpl w:val="18C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B3D58"/>
    <w:multiLevelType w:val="hybridMultilevel"/>
    <w:tmpl w:val="2F0E7428"/>
    <w:lvl w:ilvl="0" w:tplc="04090011">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13" w15:restartNumberingAfterBreak="0">
    <w:nsid w:val="1CA645F9"/>
    <w:multiLevelType w:val="singleLevel"/>
    <w:tmpl w:val="B77C84F6"/>
    <w:lvl w:ilvl="0">
      <w:start w:val="1"/>
      <w:numFmt w:val="bullet"/>
      <w:pStyle w:val="bullets"/>
      <w:lvlText w:val=""/>
      <w:lvlJc w:val="left"/>
      <w:pPr>
        <w:ind w:left="648" w:hanging="360"/>
      </w:pPr>
      <w:rPr>
        <w:rFonts w:ascii="Symbol" w:hAnsi="Symbol" w:hint="default"/>
        <w:sz w:val="16"/>
        <w:szCs w:val="16"/>
      </w:rPr>
    </w:lvl>
  </w:abstractNum>
  <w:abstractNum w:abstractNumId="14" w15:restartNumberingAfterBreak="0">
    <w:nsid w:val="25D22C30"/>
    <w:multiLevelType w:val="hybridMultilevel"/>
    <w:tmpl w:val="C7861306"/>
    <w:lvl w:ilvl="0" w:tplc="90A6984C">
      <w:start w:val="1"/>
      <w:numFmt w:val="decimal"/>
      <w:pStyle w:val="Bib1"/>
      <w:lvlText w:val="[%1]"/>
      <w:lvlJc w:val="left"/>
      <w:pPr>
        <w:ind w:left="1009"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15:restartNumberingAfterBreak="0">
    <w:nsid w:val="264F5A32"/>
    <w:multiLevelType w:val="multilevel"/>
    <w:tmpl w:val="AD668F44"/>
    <w:lvl w:ilvl="0">
      <w:start w:val="1"/>
      <w:numFmt w:val="decimal"/>
      <w:lvlText w:val="Cap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1A7EA4"/>
    <w:multiLevelType w:val="multilevel"/>
    <w:tmpl w:val="E4309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8E397C"/>
    <w:multiLevelType w:val="hybridMultilevel"/>
    <w:tmpl w:val="7D14C550"/>
    <w:lvl w:ilvl="0" w:tplc="196E07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55861"/>
    <w:multiLevelType w:val="multilevel"/>
    <w:tmpl w:val="BFE65F02"/>
    <w:lvl w:ilvl="0">
      <w:start w:val="1"/>
      <w:numFmt w:val="decimal"/>
      <w:lvlText w:val="[%1]"/>
      <w:lvlJc w:val="left"/>
      <w:pPr>
        <w:ind w:left="768" w:hanging="360"/>
      </w:pPr>
      <w:rPr>
        <w:rFonts w:ascii="Times New Roman" w:hAnsi="Times New Roman" w:hint="default"/>
        <w:b w:val="0"/>
        <w:i w:val="0"/>
        <w:caps w:val="0"/>
        <w:strike w:val="0"/>
        <w:dstrike w:val="0"/>
        <w:vanish w:val="0"/>
        <w:sz w:val="24"/>
        <w:vertAlign w:val="baseline"/>
      </w:rPr>
    </w:lvl>
    <w:lvl w:ilvl="1">
      <w:start w:val="1"/>
      <w:numFmt w:val="decimal"/>
      <w:lvlText w:val="%1.%2)"/>
      <w:lvlJc w:val="left"/>
      <w:pPr>
        <w:tabs>
          <w:tab w:val="num" w:pos="790"/>
        </w:tabs>
        <w:ind w:left="790" w:hanging="720"/>
      </w:pPr>
      <w:rPr>
        <w:rFonts w:hint="default"/>
      </w:rPr>
    </w:lvl>
    <w:lvl w:ilvl="2">
      <w:start w:val="1"/>
      <w:numFmt w:val="decimal"/>
      <w:lvlText w:val="%3)"/>
      <w:lvlJc w:val="left"/>
      <w:pPr>
        <w:tabs>
          <w:tab w:val="num" w:pos="214"/>
        </w:tabs>
        <w:ind w:left="214" w:hanging="360"/>
      </w:pPr>
      <w:rPr>
        <w:rFonts w:hint="default"/>
      </w:rPr>
    </w:lvl>
    <w:lvl w:ilvl="3">
      <w:start w:val="1"/>
      <w:numFmt w:val="decimal"/>
      <w:lvlText w:val="%1.%2)%3.%4."/>
      <w:lvlJc w:val="left"/>
      <w:pPr>
        <w:tabs>
          <w:tab w:val="num" w:pos="1150"/>
        </w:tabs>
        <w:ind w:left="1150" w:hanging="1080"/>
      </w:pPr>
      <w:rPr>
        <w:rFonts w:hint="default"/>
      </w:rPr>
    </w:lvl>
    <w:lvl w:ilvl="4">
      <w:start w:val="1"/>
      <w:numFmt w:val="decimal"/>
      <w:lvlText w:val="%1.%2)%3.%4.%5."/>
      <w:lvlJc w:val="left"/>
      <w:pPr>
        <w:tabs>
          <w:tab w:val="num" w:pos="1150"/>
        </w:tabs>
        <w:ind w:left="1150" w:hanging="1080"/>
      </w:pPr>
      <w:rPr>
        <w:rFonts w:hint="default"/>
      </w:rPr>
    </w:lvl>
    <w:lvl w:ilvl="5">
      <w:start w:val="1"/>
      <w:numFmt w:val="decimal"/>
      <w:lvlText w:val="%1.%2)%3.%4.%5.%6."/>
      <w:lvlJc w:val="left"/>
      <w:pPr>
        <w:tabs>
          <w:tab w:val="num" w:pos="1510"/>
        </w:tabs>
        <w:ind w:left="1510" w:hanging="1440"/>
      </w:pPr>
      <w:rPr>
        <w:rFonts w:hint="default"/>
      </w:rPr>
    </w:lvl>
    <w:lvl w:ilvl="6">
      <w:start w:val="1"/>
      <w:numFmt w:val="decimal"/>
      <w:lvlText w:val="%1.%2)%3.%4.%5.%6.%7."/>
      <w:lvlJc w:val="left"/>
      <w:pPr>
        <w:tabs>
          <w:tab w:val="num" w:pos="1510"/>
        </w:tabs>
        <w:ind w:left="1510" w:hanging="1440"/>
      </w:pPr>
      <w:rPr>
        <w:rFonts w:hint="default"/>
      </w:rPr>
    </w:lvl>
    <w:lvl w:ilvl="7">
      <w:start w:val="1"/>
      <w:numFmt w:val="decimal"/>
      <w:lvlText w:val="%1.%2)%3.%4.%5.%6.%7.%8."/>
      <w:lvlJc w:val="left"/>
      <w:pPr>
        <w:tabs>
          <w:tab w:val="num" w:pos="1870"/>
        </w:tabs>
        <w:ind w:left="1870" w:hanging="1800"/>
      </w:pPr>
      <w:rPr>
        <w:rFonts w:hint="default"/>
      </w:rPr>
    </w:lvl>
    <w:lvl w:ilvl="8">
      <w:start w:val="1"/>
      <w:numFmt w:val="decimal"/>
      <w:lvlText w:val="%1.%2)%3.%4.%5.%6.%7.%8.%9."/>
      <w:lvlJc w:val="left"/>
      <w:pPr>
        <w:tabs>
          <w:tab w:val="num" w:pos="1870"/>
        </w:tabs>
        <w:ind w:left="1870" w:hanging="1800"/>
      </w:pPr>
      <w:rPr>
        <w:rFonts w:hint="default"/>
      </w:rPr>
    </w:lvl>
  </w:abstractNum>
  <w:abstractNum w:abstractNumId="19" w15:restartNumberingAfterBreak="0">
    <w:nsid w:val="340F715F"/>
    <w:multiLevelType w:val="hybridMultilevel"/>
    <w:tmpl w:val="4C7EF09A"/>
    <w:lvl w:ilvl="0" w:tplc="13F86E7E">
      <w:start w:val="1"/>
      <w:numFmt w:val="decimal"/>
      <w:lvlText w:val="[%1]"/>
      <w:lvlJc w:val="left"/>
      <w:pPr>
        <w:ind w:left="720" w:hanging="360"/>
      </w:pPr>
      <w:rPr>
        <w:rFonts w:ascii="Times New Roman" w:hAnsi="Times New Roman" w:hint="default"/>
        <w:b w:val="0"/>
        <w:i w:val="0"/>
        <w:caps w:val="0"/>
        <w:strike w:val="0"/>
        <w:dstrike w:val="0"/>
        <w:vanish w:val="0"/>
        <w:sz w:val="24"/>
        <w:vertAlign w:val="baseline"/>
      </w:rPr>
    </w:lvl>
    <w:lvl w:ilvl="1" w:tplc="F1EA47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67131"/>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E6A57D9"/>
    <w:multiLevelType w:val="hybridMultilevel"/>
    <w:tmpl w:val="C75A5C18"/>
    <w:lvl w:ilvl="0" w:tplc="04090011">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4" w15:restartNumberingAfterBreak="0">
    <w:nsid w:val="653152E5"/>
    <w:multiLevelType w:val="multilevel"/>
    <w:tmpl w:val="169C9C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841D8D"/>
    <w:multiLevelType w:val="hybridMultilevel"/>
    <w:tmpl w:val="B3E624B0"/>
    <w:lvl w:ilvl="0" w:tplc="04090011">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26" w15:restartNumberingAfterBreak="0">
    <w:nsid w:val="7F553D77"/>
    <w:multiLevelType w:val="hybridMultilevel"/>
    <w:tmpl w:val="5E96FB52"/>
    <w:lvl w:ilvl="0" w:tplc="EB584F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4"/>
  </w:num>
  <w:num w:numId="2">
    <w:abstractNumId w:val="15"/>
  </w:num>
  <w:num w:numId="3">
    <w:abstractNumId w:val="10"/>
  </w:num>
  <w:num w:numId="4">
    <w:abstractNumId w:val="18"/>
  </w:num>
  <w:num w:numId="5">
    <w:abstractNumId w:val="22"/>
  </w:num>
  <w:num w:numId="6">
    <w:abstractNumId w:val="21"/>
  </w:num>
  <w:num w:numId="7">
    <w:abstractNumId w:val="13"/>
  </w:num>
  <w:num w:numId="8">
    <w:abstractNumId w:val="17"/>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 w:numId="23">
    <w:abstractNumId w:val="16"/>
  </w:num>
  <w:num w:numId="24">
    <w:abstractNumId w:val="26"/>
  </w:num>
  <w:num w:numId="25">
    <w:abstractNumId w:val="23"/>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39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91"/>
    <w:rsid w:val="0000262C"/>
    <w:rsid w:val="00002E04"/>
    <w:rsid w:val="000036B6"/>
    <w:rsid w:val="00006C7E"/>
    <w:rsid w:val="000177E8"/>
    <w:rsid w:val="0002366A"/>
    <w:rsid w:val="000310D9"/>
    <w:rsid w:val="00040006"/>
    <w:rsid w:val="0007361E"/>
    <w:rsid w:val="00074239"/>
    <w:rsid w:val="00075CEB"/>
    <w:rsid w:val="00081E09"/>
    <w:rsid w:val="0008226F"/>
    <w:rsid w:val="00082906"/>
    <w:rsid w:val="000851B5"/>
    <w:rsid w:val="00087B71"/>
    <w:rsid w:val="0009088D"/>
    <w:rsid w:val="000932AB"/>
    <w:rsid w:val="000A2A7E"/>
    <w:rsid w:val="000A54EA"/>
    <w:rsid w:val="000A64A2"/>
    <w:rsid w:val="000B055D"/>
    <w:rsid w:val="000B1628"/>
    <w:rsid w:val="000B4AB4"/>
    <w:rsid w:val="000B5B70"/>
    <w:rsid w:val="000B7EE4"/>
    <w:rsid w:val="000C22C5"/>
    <w:rsid w:val="000C32C5"/>
    <w:rsid w:val="000C5547"/>
    <w:rsid w:val="000C55A3"/>
    <w:rsid w:val="000C7F4B"/>
    <w:rsid w:val="000D0B88"/>
    <w:rsid w:val="000D10B7"/>
    <w:rsid w:val="000D4663"/>
    <w:rsid w:val="000E0BAB"/>
    <w:rsid w:val="000E2465"/>
    <w:rsid w:val="000E3B1D"/>
    <w:rsid w:val="000E3D30"/>
    <w:rsid w:val="000E4D17"/>
    <w:rsid w:val="000E594B"/>
    <w:rsid w:val="000E5DCD"/>
    <w:rsid w:val="000F15C8"/>
    <w:rsid w:val="000F7071"/>
    <w:rsid w:val="000F734C"/>
    <w:rsid w:val="00104D88"/>
    <w:rsid w:val="00105CEF"/>
    <w:rsid w:val="00107565"/>
    <w:rsid w:val="00113B27"/>
    <w:rsid w:val="001153FE"/>
    <w:rsid w:val="0012054B"/>
    <w:rsid w:val="001210D1"/>
    <w:rsid w:val="001213B9"/>
    <w:rsid w:val="00122AE2"/>
    <w:rsid w:val="00130926"/>
    <w:rsid w:val="001435E6"/>
    <w:rsid w:val="00143759"/>
    <w:rsid w:val="00144514"/>
    <w:rsid w:val="00147B5F"/>
    <w:rsid w:val="00151945"/>
    <w:rsid w:val="001558C7"/>
    <w:rsid w:val="00163147"/>
    <w:rsid w:val="001634D7"/>
    <w:rsid w:val="00164C28"/>
    <w:rsid w:val="00165BDD"/>
    <w:rsid w:val="00172DFF"/>
    <w:rsid w:val="00173D58"/>
    <w:rsid w:val="00173E6D"/>
    <w:rsid w:val="00181105"/>
    <w:rsid w:val="00183A71"/>
    <w:rsid w:val="00183BCD"/>
    <w:rsid w:val="0018715A"/>
    <w:rsid w:val="0019050F"/>
    <w:rsid w:val="001918F8"/>
    <w:rsid w:val="00192948"/>
    <w:rsid w:val="001A011A"/>
    <w:rsid w:val="001A58C6"/>
    <w:rsid w:val="001B3C09"/>
    <w:rsid w:val="001C17CB"/>
    <w:rsid w:val="001C62E0"/>
    <w:rsid w:val="001D4967"/>
    <w:rsid w:val="001D5708"/>
    <w:rsid w:val="001D645B"/>
    <w:rsid w:val="001D7A1F"/>
    <w:rsid w:val="001E404D"/>
    <w:rsid w:val="001F15F6"/>
    <w:rsid w:val="001F3936"/>
    <w:rsid w:val="001F57FC"/>
    <w:rsid w:val="001F74FD"/>
    <w:rsid w:val="00206B79"/>
    <w:rsid w:val="002079D6"/>
    <w:rsid w:val="00210C51"/>
    <w:rsid w:val="002163DC"/>
    <w:rsid w:val="0021680C"/>
    <w:rsid w:val="002210D2"/>
    <w:rsid w:val="00221434"/>
    <w:rsid w:val="002279E0"/>
    <w:rsid w:val="002307FB"/>
    <w:rsid w:val="00235517"/>
    <w:rsid w:val="002365CE"/>
    <w:rsid w:val="00237C89"/>
    <w:rsid w:val="00241E32"/>
    <w:rsid w:val="00245C76"/>
    <w:rsid w:val="00250364"/>
    <w:rsid w:val="00253E16"/>
    <w:rsid w:val="00254957"/>
    <w:rsid w:val="00255720"/>
    <w:rsid w:val="00263563"/>
    <w:rsid w:val="0026447F"/>
    <w:rsid w:val="0026575D"/>
    <w:rsid w:val="002662B9"/>
    <w:rsid w:val="00275563"/>
    <w:rsid w:val="00277B55"/>
    <w:rsid w:val="002816D0"/>
    <w:rsid w:val="002818FD"/>
    <w:rsid w:val="00284692"/>
    <w:rsid w:val="00291133"/>
    <w:rsid w:val="00291E08"/>
    <w:rsid w:val="0029214A"/>
    <w:rsid w:val="002924D3"/>
    <w:rsid w:val="00297EBC"/>
    <w:rsid w:val="002A4FCA"/>
    <w:rsid w:val="002A5D37"/>
    <w:rsid w:val="002B0629"/>
    <w:rsid w:val="002B1096"/>
    <w:rsid w:val="002B70DA"/>
    <w:rsid w:val="002D0844"/>
    <w:rsid w:val="002D74C9"/>
    <w:rsid w:val="002E2205"/>
    <w:rsid w:val="002E3557"/>
    <w:rsid w:val="002F1FCF"/>
    <w:rsid w:val="002F26A4"/>
    <w:rsid w:val="002F3D04"/>
    <w:rsid w:val="002F5212"/>
    <w:rsid w:val="002F5D16"/>
    <w:rsid w:val="002F6C0C"/>
    <w:rsid w:val="002F70EC"/>
    <w:rsid w:val="003003B4"/>
    <w:rsid w:val="0030044F"/>
    <w:rsid w:val="00300D52"/>
    <w:rsid w:val="003019D0"/>
    <w:rsid w:val="00301D67"/>
    <w:rsid w:val="0030337E"/>
    <w:rsid w:val="0030565C"/>
    <w:rsid w:val="00305B9B"/>
    <w:rsid w:val="00305C71"/>
    <w:rsid w:val="003101E3"/>
    <w:rsid w:val="00313A60"/>
    <w:rsid w:val="00316E6F"/>
    <w:rsid w:val="003178CF"/>
    <w:rsid w:val="00317990"/>
    <w:rsid w:val="0032103C"/>
    <w:rsid w:val="00322CE1"/>
    <w:rsid w:val="0032301F"/>
    <w:rsid w:val="00324B4A"/>
    <w:rsid w:val="0032572F"/>
    <w:rsid w:val="003259DE"/>
    <w:rsid w:val="00327DCE"/>
    <w:rsid w:val="00335293"/>
    <w:rsid w:val="00336371"/>
    <w:rsid w:val="0034259C"/>
    <w:rsid w:val="003476B1"/>
    <w:rsid w:val="00351EC8"/>
    <w:rsid w:val="00352366"/>
    <w:rsid w:val="003576F9"/>
    <w:rsid w:val="003579A6"/>
    <w:rsid w:val="0036408B"/>
    <w:rsid w:val="00365EC8"/>
    <w:rsid w:val="00372BD1"/>
    <w:rsid w:val="00382239"/>
    <w:rsid w:val="00383DB7"/>
    <w:rsid w:val="00385423"/>
    <w:rsid w:val="0038641F"/>
    <w:rsid w:val="003959C4"/>
    <w:rsid w:val="003A2853"/>
    <w:rsid w:val="003A5FA5"/>
    <w:rsid w:val="003B031C"/>
    <w:rsid w:val="003B4BD0"/>
    <w:rsid w:val="003C3644"/>
    <w:rsid w:val="003C6997"/>
    <w:rsid w:val="003D253B"/>
    <w:rsid w:val="003D39C5"/>
    <w:rsid w:val="003D5B99"/>
    <w:rsid w:val="003E221A"/>
    <w:rsid w:val="003E4815"/>
    <w:rsid w:val="003E514D"/>
    <w:rsid w:val="003F3029"/>
    <w:rsid w:val="003F5232"/>
    <w:rsid w:val="003F6796"/>
    <w:rsid w:val="003F74D3"/>
    <w:rsid w:val="00400678"/>
    <w:rsid w:val="004018DB"/>
    <w:rsid w:val="004107B8"/>
    <w:rsid w:val="0041307C"/>
    <w:rsid w:val="00415717"/>
    <w:rsid w:val="0041700A"/>
    <w:rsid w:val="00420989"/>
    <w:rsid w:val="004222D8"/>
    <w:rsid w:val="00422511"/>
    <w:rsid w:val="00424E31"/>
    <w:rsid w:val="004260D1"/>
    <w:rsid w:val="004261B0"/>
    <w:rsid w:val="00430476"/>
    <w:rsid w:val="00432B5A"/>
    <w:rsid w:val="00432DBF"/>
    <w:rsid w:val="00434C3C"/>
    <w:rsid w:val="00443806"/>
    <w:rsid w:val="00443F1E"/>
    <w:rsid w:val="004449DF"/>
    <w:rsid w:val="00446548"/>
    <w:rsid w:val="00447EA7"/>
    <w:rsid w:val="004617DD"/>
    <w:rsid w:val="00462979"/>
    <w:rsid w:val="004744B6"/>
    <w:rsid w:val="00475941"/>
    <w:rsid w:val="00477469"/>
    <w:rsid w:val="004806FA"/>
    <w:rsid w:val="00480A2D"/>
    <w:rsid w:val="00480B7A"/>
    <w:rsid w:val="00482105"/>
    <w:rsid w:val="00482B92"/>
    <w:rsid w:val="00483740"/>
    <w:rsid w:val="00483C7A"/>
    <w:rsid w:val="00483EAE"/>
    <w:rsid w:val="00484011"/>
    <w:rsid w:val="0048532E"/>
    <w:rsid w:val="00485539"/>
    <w:rsid w:val="00490397"/>
    <w:rsid w:val="00490BC1"/>
    <w:rsid w:val="00491055"/>
    <w:rsid w:val="00495B7A"/>
    <w:rsid w:val="00496362"/>
    <w:rsid w:val="004A2B9D"/>
    <w:rsid w:val="004B2B51"/>
    <w:rsid w:val="004B4A3B"/>
    <w:rsid w:val="004C0464"/>
    <w:rsid w:val="004C7A43"/>
    <w:rsid w:val="004D0BFE"/>
    <w:rsid w:val="004D17B9"/>
    <w:rsid w:val="004D5E8F"/>
    <w:rsid w:val="004D6EE0"/>
    <w:rsid w:val="004E48DE"/>
    <w:rsid w:val="004F0243"/>
    <w:rsid w:val="004F2C89"/>
    <w:rsid w:val="004F7E69"/>
    <w:rsid w:val="00501032"/>
    <w:rsid w:val="005024F5"/>
    <w:rsid w:val="005063E1"/>
    <w:rsid w:val="005063FE"/>
    <w:rsid w:val="00512D68"/>
    <w:rsid w:val="00513E95"/>
    <w:rsid w:val="00517206"/>
    <w:rsid w:val="00517FDA"/>
    <w:rsid w:val="005206E2"/>
    <w:rsid w:val="00520C7C"/>
    <w:rsid w:val="005216BF"/>
    <w:rsid w:val="00545264"/>
    <w:rsid w:val="0054598D"/>
    <w:rsid w:val="00551874"/>
    <w:rsid w:val="00551D4A"/>
    <w:rsid w:val="00553FB6"/>
    <w:rsid w:val="00554DB3"/>
    <w:rsid w:val="00554F96"/>
    <w:rsid w:val="0055560C"/>
    <w:rsid w:val="0055591B"/>
    <w:rsid w:val="00556337"/>
    <w:rsid w:val="00556C13"/>
    <w:rsid w:val="00561BED"/>
    <w:rsid w:val="00566C84"/>
    <w:rsid w:val="00566D6A"/>
    <w:rsid w:val="005746B8"/>
    <w:rsid w:val="005814B8"/>
    <w:rsid w:val="0058179D"/>
    <w:rsid w:val="0058614A"/>
    <w:rsid w:val="0058735C"/>
    <w:rsid w:val="00590B75"/>
    <w:rsid w:val="005917A1"/>
    <w:rsid w:val="00594078"/>
    <w:rsid w:val="005950DE"/>
    <w:rsid w:val="00596917"/>
    <w:rsid w:val="005B5F5D"/>
    <w:rsid w:val="005C4630"/>
    <w:rsid w:val="005C673F"/>
    <w:rsid w:val="005C7EDB"/>
    <w:rsid w:val="005E5A66"/>
    <w:rsid w:val="005E64DC"/>
    <w:rsid w:val="005E6F63"/>
    <w:rsid w:val="005F0244"/>
    <w:rsid w:val="005F2A1A"/>
    <w:rsid w:val="005F2A93"/>
    <w:rsid w:val="005F2D99"/>
    <w:rsid w:val="005F4AD1"/>
    <w:rsid w:val="00600515"/>
    <w:rsid w:val="00610F62"/>
    <w:rsid w:val="0061332A"/>
    <w:rsid w:val="00617D2B"/>
    <w:rsid w:val="00623B77"/>
    <w:rsid w:val="006244FB"/>
    <w:rsid w:val="00636CA8"/>
    <w:rsid w:val="00637996"/>
    <w:rsid w:val="006413D9"/>
    <w:rsid w:val="00643244"/>
    <w:rsid w:val="00651213"/>
    <w:rsid w:val="00652A30"/>
    <w:rsid w:val="00655F4E"/>
    <w:rsid w:val="00656A63"/>
    <w:rsid w:val="006617E0"/>
    <w:rsid w:val="00661DAF"/>
    <w:rsid w:val="006658F5"/>
    <w:rsid w:val="0067042D"/>
    <w:rsid w:val="006747A6"/>
    <w:rsid w:val="00676CC2"/>
    <w:rsid w:val="006772CA"/>
    <w:rsid w:val="00683DE1"/>
    <w:rsid w:val="00690A46"/>
    <w:rsid w:val="00694882"/>
    <w:rsid w:val="0069675E"/>
    <w:rsid w:val="006A1A9E"/>
    <w:rsid w:val="006B32A6"/>
    <w:rsid w:val="006B3C59"/>
    <w:rsid w:val="006B3ECB"/>
    <w:rsid w:val="006B4BF7"/>
    <w:rsid w:val="006B674D"/>
    <w:rsid w:val="006B6817"/>
    <w:rsid w:val="006B78C0"/>
    <w:rsid w:val="006C1DD9"/>
    <w:rsid w:val="006C449E"/>
    <w:rsid w:val="006C55E7"/>
    <w:rsid w:val="006C5C04"/>
    <w:rsid w:val="006D3E21"/>
    <w:rsid w:val="006E03C8"/>
    <w:rsid w:val="006E1440"/>
    <w:rsid w:val="006F32F7"/>
    <w:rsid w:val="006F49A0"/>
    <w:rsid w:val="006F4DA8"/>
    <w:rsid w:val="006F7639"/>
    <w:rsid w:val="007001F8"/>
    <w:rsid w:val="00700BA5"/>
    <w:rsid w:val="007034CA"/>
    <w:rsid w:val="00703BDB"/>
    <w:rsid w:val="00713716"/>
    <w:rsid w:val="00714820"/>
    <w:rsid w:val="007207B1"/>
    <w:rsid w:val="00723A4D"/>
    <w:rsid w:val="00723AD2"/>
    <w:rsid w:val="00723B28"/>
    <w:rsid w:val="00727434"/>
    <w:rsid w:val="00734E8D"/>
    <w:rsid w:val="0074005F"/>
    <w:rsid w:val="00740368"/>
    <w:rsid w:val="007411D2"/>
    <w:rsid w:val="007431A6"/>
    <w:rsid w:val="0074464C"/>
    <w:rsid w:val="0074511C"/>
    <w:rsid w:val="0074589D"/>
    <w:rsid w:val="00745FDA"/>
    <w:rsid w:val="00751CA3"/>
    <w:rsid w:val="007541C1"/>
    <w:rsid w:val="00755839"/>
    <w:rsid w:val="00755C0F"/>
    <w:rsid w:val="007605C8"/>
    <w:rsid w:val="00765EF2"/>
    <w:rsid w:val="00767559"/>
    <w:rsid w:val="00767747"/>
    <w:rsid w:val="0076797C"/>
    <w:rsid w:val="00767C62"/>
    <w:rsid w:val="0077270E"/>
    <w:rsid w:val="00775115"/>
    <w:rsid w:val="00781404"/>
    <w:rsid w:val="00783D32"/>
    <w:rsid w:val="007925DE"/>
    <w:rsid w:val="00795BD6"/>
    <w:rsid w:val="0079704C"/>
    <w:rsid w:val="007A0CEB"/>
    <w:rsid w:val="007A2514"/>
    <w:rsid w:val="007A5291"/>
    <w:rsid w:val="007A769E"/>
    <w:rsid w:val="007B13A1"/>
    <w:rsid w:val="007B4EE3"/>
    <w:rsid w:val="007B6DC8"/>
    <w:rsid w:val="007B7F6E"/>
    <w:rsid w:val="007C5027"/>
    <w:rsid w:val="007C72AD"/>
    <w:rsid w:val="007D03A1"/>
    <w:rsid w:val="007D3C79"/>
    <w:rsid w:val="007D5E41"/>
    <w:rsid w:val="007D6549"/>
    <w:rsid w:val="007D714B"/>
    <w:rsid w:val="007E0813"/>
    <w:rsid w:val="007E24CA"/>
    <w:rsid w:val="007E3BE5"/>
    <w:rsid w:val="007E6268"/>
    <w:rsid w:val="007F1C06"/>
    <w:rsid w:val="007F2AF8"/>
    <w:rsid w:val="007F3E70"/>
    <w:rsid w:val="007F6E43"/>
    <w:rsid w:val="00805860"/>
    <w:rsid w:val="008066A0"/>
    <w:rsid w:val="00811A2A"/>
    <w:rsid w:val="00812653"/>
    <w:rsid w:val="008137D9"/>
    <w:rsid w:val="00815B71"/>
    <w:rsid w:val="008166E4"/>
    <w:rsid w:val="008211B6"/>
    <w:rsid w:val="00824F13"/>
    <w:rsid w:val="008265AB"/>
    <w:rsid w:val="00826759"/>
    <w:rsid w:val="0083569B"/>
    <w:rsid w:val="00836604"/>
    <w:rsid w:val="00840489"/>
    <w:rsid w:val="00842ACC"/>
    <w:rsid w:val="00844B51"/>
    <w:rsid w:val="00853331"/>
    <w:rsid w:val="008563CB"/>
    <w:rsid w:val="008568FB"/>
    <w:rsid w:val="008628E4"/>
    <w:rsid w:val="00871303"/>
    <w:rsid w:val="00871EFE"/>
    <w:rsid w:val="0087268B"/>
    <w:rsid w:val="00874EE7"/>
    <w:rsid w:val="0087645F"/>
    <w:rsid w:val="00876A19"/>
    <w:rsid w:val="00877CFC"/>
    <w:rsid w:val="00882718"/>
    <w:rsid w:val="00884819"/>
    <w:rsid w:val="00886EFC"/>
    <w:rsid w:val="00894C68"/>
    <w:rsid w:val="008975E1"/>
    <w:rsid w:val="008A2885"/>
    <w:rsid w:val="008A2DA0"/>
    <w:rsid w:val="008A4693"/>
    <w:rsid w:val="008B146F"/>
    <w:rsid w:val="008B50DF"/>
    <w:rsid w:val="008B5C2B"/>
    <w:rsid w:val="008B695A"/>
    <w:rsid w:val="008C2472"/>
    <w:rsid w:val="008C25EB"/>
    <w:rsid w:val="008C2B3F"/>
    <w:rsid w:val="008C2E21"/>
    <w:rsid w:val="008C3165"/>
    <w:rsid w:val="008C3DDC"/>
    <w:rsid w:val="008C5340"/>
    <w:rsid w:val="008C7AE7"/>
    <w:rsid w:val="008D0E7E"/>
    <w:rsid w:val="008D528E"/>
    <w:rsid w:val="008D6501"/>
    <w:rsid w:val="008E0032"/>
    <w:rsid w:val="008E0F09"/>
    <w:rsid w:val="008E1134"/>
    <w:rsid w:val="008E2B9C"/>
    <w:rsid w:val="008E2E71"/>
    <w:rsid w:val="008E32CE"/>
    <w:rsid w:val="008E378C"/>
    <w:rsid w:val="008E71CF"/>
    <w:rsid w:val="008F26D7"/>
    <w:rsid w:val="008F4CE9"/>
    <w:rsid w:val="008F68C6"/>
    <w:rsid w:val="00902830"/>
    <w:rsid w:val="00902CB6"/>
    <w:rsid w:val="00902F28"/>
    <w:rsid w:val="0090513C"/>
    <w:rsid w:val="009054ED"/>
    <w:rsid w:val="00911E31"/>
    <w:rsid w:val="00915B06"/>
    <w:rsid w:val="00923213"/>
    <w:rsid w:val="00924E74"/>
    <w:rsid w:val="0092635E"/>
    <w:rsid w:val="00931907"/>
    <w:rsid w:val="00935BD2"/>
    <w:rsid w:val="00944316"/>
    <w:rsid w:val="00946A65"/>
    <w:rsid w:val="0095171D"/>
    <w:rsid w:val="00951985"/>
    <w:rsid w:val="00953154"/>
    <w:rsid w:val="0095494A"/>
    <w:rsid w:val="00956AE4"/>
    <w:rsid w:val="00957BC0"/>
    <w:rsid w:val="00960D04"/>
    <w:rsid w:val="0096132A"/>
    <w:rsid w:val="009614AE"/>
    <w:rsid w:val="00967FFC"/>
    <w:rsid w:val="00972AE1"/>
    <w:rsid w:val="00973315"/>
    <w:rsid w:val="00973AE4"/>
    <w:rsid w:val="0098224B"/>
    <w:rsid w:val="009909B0"/>
    <w:rsid w:val="00990DF7"/>
    <w:rsid w:val="00992B7B"/>
    <w:rsid w:val="0099492F"/>
    <w:rsid w:val="00995ECD"/>
    <w:rsid w:val="009A21DA"/>
    <w:rsid w:val="009A40F9"/>
    <w:rsid w:val="009B1F9A"/>
    <w:rsid w:val="009B556D"/>
    <w:rsid w:val="009C2279"/>
    <w:rsid w:val="009C439B"/>
    <w:rsid w:val="009C55B4"/>
    <w:rsid w:val="009C6301"/>
    <w:rsid w:val="009D0D6A"/>
    <w:rsid w:val="009D21E5"/>
    <w:rsid w:val="009D3F5D"/>
    <w:rsid w:val="009D6C89"/>
    <w:rsid w:val="009E1ADD"/>
    <w:rsid w:val="009E321B"/>
    <w:rsid w:val="009E499C"/>
    <w:rsid w:val="009E4E0E"/>
    <w:rsid w:val="009E4F24"/>
    <w:rsid w:val="009E5E7B"/>
    <w:rsid w:val="00A0071A"/>
    <w:rsid w:val="00A05FBA"/>
    <w:rsid w:val="00A1182D"/>
    <w:rsid w:val="00A1280F"/>
    <w:rsid w:val="00A15A7C"/>
    <w:rsid w:val="00A1712B"/>
    <w:rsid w:val="00A22CAA"/>
    <w:rsid w:val="00A27C84"/>
    <w:rsid w:val="00A31401"/>
    <w:rsid w:val="00A32D16"/>
    <w:rsid w:val="00A32F44"/>
    <w:rsid w:val="00A346F1"/>
    <w:rsid w:val="00A36716"/>
    <w:rsid w:val="00A4052D"/>
    <w:rsid w:val="00A44900"/>
    <w:rsid w:val="00A46FFA"/>
    <w:rsid w:val="00A52517"/>
    <w:rsid w:val="00A530F4"/>
    <w:rsid w:val="00A628F7"/>
    <w:rsid w:val="00A637CD"/>
    <w:rsid w:val="00A6429D"/>
    <w:rsid w:val="00A6476C"/>
    <w:rsid w:val="00A66F86"/>
    <w:rsid w:val="00A72CFE"/>
    <w:rsid w:val="00A76899"/>
    <w:rsid w:val="00A76D50"/>
    <w:rsid w:val="00A81CA5"/>
    <w:rsid w:val="00A83BE3"/>
    <w:rsid w:val="00A872E8"/>
    <w:rsid w:val="00A87848"/>
    <w:rsid w:val="00A90250"/>
    <w:rsid w:val="00A92D86"/>
    <w:rsid w:val="00A94875"/>
    <w:rsid w:val="00A96BA7"/>
    <w:rsid w:val="00A96C16"/>
    <w:rsid w:val="00A979ED"/>
    <w:rsid w:val="00AA01AD"/>
    <w:rsid w:val="00AA3186"/>
    <w:rsid w:val="00AA3A59"/>
    <w:rsid w:val="00AA568C"/>
    <w:rsid w:val="00AA78FE"/>
    <w:rsid w:val="00AA7BDC"/>
    <w:rsid w:val="00AB1866"/>
    <w:rsid w:val="00AB333A"/>
    <w:rsid w:val="00AB376F"/>
    <w:rsid w:val="00AB5471"/>
    <w:rsid w:val="00AB5DF6"/>
    <w:rsid w:val="00AC3984"/>
    <w:rsid w:val="00AC505D"/>
    <w:rsid w:val="00AC61EA"/>
    <w:rsid w:val="00AD4999"/>
    <w:rsid w:val="00AD5966"/>
    <w:rsid w:val="00AE38DE"/>
    <w:rsid w:val="00AE7521"/>
    <w:rsid w:val="00AF167F"/>
    <w:rsid w:val="00AF247F"/>
    <w:rsid w:val="00AF34E2"/>
    <w:rsid w:val="00AF396D"/>
    <w:rsid w:val="00AF4966"/>
    <w:rsid w:val="00AF6712"/>
    <w:rsid w:val="00B00578"/>
    <w:rsid w:val="00B03FCC"/>
    <w:rsid w:val="00B11365"/>
    <w:rsid w:val="00B154FC"/>
    <w:rsid w:val="00B17AB7"/>
    <w:rsid w:val="00B23F36"/>
    <w:rsid w:val="00B247C2"/>
    <w:rsid w:val="00B27306"/>
    <w:rsid w:val="00B27B54"/>
    <w:rsid w:val="00B27D5C"/>
    <w:rsid w:val="00B30304"/>
    <w:rsid w:val="00B305DB"/>
    <w:rsid w:val="00B34B54"/>
    <w:rsid w:val="00B375DC"/>
    <w:rsid w:val="00B409B1"/>
    <w:rsid w:val="00B42C3C"/>
    <w:rsid w:val="00B4512E"/>
    <w:rsid w:val="00B457BF"/>
    <w:rsid w:val="00B45C0D"/>
    <w:rsid w:val="00B502D4"/>
    <w:rsid w:val="00B53E67"/>
    <w:rsid w:val="00B554F6"/>
    <w:rsid w:val="00B6412F"/>
    <w:rsid w:val="00B65A85"/>
    <w:rsid w:val="00B65F02"/>
    <w:rsid w:val="00B66455"/>
    <w:rsid w:val="00B72570"/>
    <w:rsid w:val="00B73BD2"/>
    <w:rsid w:val="00B74B6B"/>
    <w:rsid w:val="00B76CF4"/>
    <w:rsid w:val="00B80C08"/>
    <w:rsid w:val="00B81A23"/>
    <w:rsid w:val="00B8270F"/>
    <w:rsid w:val="00B844FD"/>
    <w:rsid w:val="00B86816"/>
    <w:rsid w:val="00B878A2"/>
    <w:rsid w:val="00B91024"/>
    <w:rsid w:val="00B93350"/>
    <w:rsid w:val="00B96545"/>
    <w:rsid w:val="00B96865"/>
    <w:rsid w:val="00BA0579"/>
    <w:rsid w:val="00BA1AC8"/>
    <w:rsid w:val="00BA2929"/>
    <w:rsid w:val="00BA44A6"/>
    <w:rsid w:val="00BA54F6"/>
    <w:rsid w:val="00BA5A0C"/>
    <w:rsid w:val="00BB2325"/>
    <w:rsid w:val="00BB6FE0"/>
    <w:rsid w:val="00BB7301"/>
    <w:rsid w:val="00BC0744"/>
    <w:rsid w:val="00BC2A8B"/>
    <w:rsid w:val="00BC2B5D"/>
    <w:rsid w:val="00BC3112"/>
    <w:rsid w:val="00BC5157"/>
    <w:rsid w:val="00BD390C"/>
    <w:rsid w:val="00BD47A4"/>
    <w:rsid w:val="00BD71BB"/>
    <w:rsid w:val="00BE0B04"/>
    <w:rsid w:val="00BE3185"/>
    <w:rsid w:val="00BE4970"/>
    <w:rsid w:val="00BE6E9A"/>
    <w:rsid w:val="00BF141E"/>
    <w:rsid w:val="00BF4389"/>
    <w:rsid w:val="00BF4FB5"/>
    <w:rsid w:val="00BF7B73"/>
    <w:rsid w:val="00C028B4"/>
    <w:rsid w:val="00C02CE9"/>
    <w:rsid w:val="00C0461C"/>
    <w:rsid w:val="00C12DBC"/>
    <w:rsid w:val="00C16A26"/>
    <w:rsid w:val="00C203F4"/>
    <w:rsid w:val="00C212FA"/>
    <w:rsid w:val="00C41F20"/>
    <w:rsid w:val="00C45822"/>
    <w:rsid w:val="00C53E9C"/>
    <w:rsid w:val="00C54F3A"/>
    <w:rsid w:val="00C55E85"/>
    <w:rsid w:val="00C57F2C"/>
    <w:rsid w:val="00C65F20"/>
    <w:rsid w:val="00C67494"/>
    <w:rsid w:val="00C72E94"/>
    <w:rsid w:val="00C749E2"/>
    <w:rsid w:val="00C7720C"/>
    <w:rsid w:val="00C80C0A"/>
    <w:rsid w:val="00C81107"/>
    <w:rsid w:val="00C81DCE"/>
    <w:rsid w:val="00C82F7A"/>
    <w:rsid w:val="00C86CE1"/>
    <w:rsid w:val="00C91552"/>
    <w:rsid w:val="00C95DA8"/>
    <w:rsid w:val="00C972DC"/>
    <w:rsid w:val="00CA0DC3"/>
    <w:rsid w:val="00CA4AD9"/>
    <w:rsid w:val="00CB384E"/>
    <w:rsid w:val="00CC3B29"/>
    <w:rsid w:val="00CC6310"/>
    <w:rsid w:val="00CC7F30"/>
    <w:rsid w:val="00CD3D89"/>
    <w:rsid w:val="00CD539A"/>
    <w:rsid w:val="00CD71BF"/>
    <w:rsid w:val="00CE060E"/>
    <w:rsid w:val="00CE25F3"/>
    <w:rsid w:val="00CE3AC3"/>
    <w:rsid w:val="00CE4BC7"/>
    <w:rsid w:val="00CF05A0"/>
    <w:rsid w:val="00CF0B8C"/>
    <w:rsid w:val="00CF0E2C"/>
    <w:rsid w:val="00CF2B89"/>
    <w:rsid w:val="00D00555"/>
    <w:rsid w:val="00D06EDE"/>
    <w:rsid w:val="00D11D2D"/>
    <w:rsid w:val="00D12065"/>
    <w:rsid w:val="00D20462"/>
    <w:rsid w:val="00D21AD1"/>
    <w:rsid w:val="00D26BA3"/>
    <w:rsid w:val="00D27BC1"/>
    <w:rsid w:val="00D40A98"/>
    <w:rsid w:val="00D45319"/>
    <w:rsid w:val="00D45355"/>
    <w:rsid w:val="00D516CE"/>
    <w:rsid w:val="00D52248"/>
    <w:rsid w:val="00D52D98"/>
    <w:rsid w:val="00D53EBA"/>
    <w:rsid w:val="00D5489E"/>
    <w:rsid w:val="00D549FB"/>
    <w:rsid w:val="00D56BA8"/>
    <w:rsid w:val="00D60BCB"/>
    <w:rsid w:val="00D621A1"/>
    <w:rsid w:val="00D62B8A"/>
    <w:rsid w:val="00D64863"/>
    <w:rsid w:val="00D72F0F"/>
    <w:rsid w:val="00D730CF"/>
    <w:rsid w:val="00D74E38"/>
    <w:rsid w:val="00D76DC3"/>
    <w:rsid w:val="00D81B87"/>
    <w:rsid w:val="00D82335"/>
    <w:rsid w:val="00D84055"/>
    <w:rsid w:val="00D84747"/>
    <w:rsid w:val="00D84A46"/>
    <w:rsid w:val="00D9004A"/>
    <w:rsid w:val="00D927F2"/>
    <w:rsid w:val="00D96879"/>
    <w:rsid w:val="00D96F5B"/>
    <w:rsid w:val="00DA158B"/>
    <w:rsid w:val="00DA63B0"/>
    <w:rsid w:val="00DB5E4C"/>
    <w:rsid w:val="00DB693E"/>
    <w:rsid w:val="00DB6CCC"/>
    <w:rsid w:val="00DC1C77"/>
    <w:rsid w:val="00DC2BB2"/>
    <w:rsid w:val="00DC51EA"/>
    <w:rsid w:val="00DC5F38"/>
    <w:rsid w:val="00DC6150"/>
    <w:rsid w:val="00DC61A2"/>
    <w:rsid w:val="00DD05C2"/>
    <w:rsid w:val="00DD124C"/>
    <w:rsid w:val="00DD4115"/>
    <w:rsid w:val="00DD453A"/>
    <w:rsid w:val="00DD7178"/>
    <w:rsid w:val="00DE1FC9"/>
    <w:rsid w:val="00DE34AD"/>
    <w:rsid w:val="00DE3595"/>
    <w:rsid w:val="00DE7670"/>
    <w:rsid w:val="00DF2A67"/>
    <w:rsid w:val="00DF5A1F"/>
    <w:rsid w:val="00DF79B9"/>
    <w:rsid w:val="00E01843"/>
    <w:rsid w:val="00E05CF4"/>
    <w:rsid w:val="00E175A0"/>
    <w:rsid w:val="00E247B0"/>
    <w:rsid w:val="00E2779F"/>
    <w:rsid w:val="00E32216"/>
    <w:rsid w:val="00E331CE"/>
    <w:rsid w:val="00E3357F"/>
    <w:rsid w:val="00E35179"/>
    <w:rsid w:val="00E438ED"/>
    <w:rsid w:val="00E45C45"/>
    <w:rsid w:val="00E46880"/>
    <w:rsid w:val="00E47A37"/>
    <w:rsid w:val="00E539F2"/>
    <w:rsid w:val="00E547E8"/>
    <w:rsid w:val="00E559BF"/>
    <w:rsid w:val="00E6008D"/>
    <w:rsid w:val="00E60DF5"/>
    <w:rsid w:val="00E617A4"/>
    <w:rsid w:val="00E635F1"/>
    <w:rsid w:val="00E704E8"/>
    <w:rsid w:val="00E729C9"/>
    <w:rsid w:val="00E73549"/>
    <w:rsid w:val="00E73AE6"/>
    <w:rsid w:val="00E77338"/>
    <w:rsid w:val="00E83471"/>
    <w:rsid w:val="00E91021"/>
    <w:rsid w:val="00EA0210"/>
    <w:rsid w:val="00EA0B4E"/>
    <w:rsid w:val="00EA3FF4"/>
    <w:rsid w:val="00EA7FE5"/>
    <w:rsid w:val="00EB1BE3"/>
    <w:rsid w:val="00EB1BF6"/>
    <w:rsid w:val="00EB3F91"/>
    <w:rsid w:val="00EC1310"/>
    <w:rsid w:val="00EC550B"/>
    <w:rsid w:val="00EC73E6"/>
    <w:rsid w:val="00ED0799"/>
    <w:rsid w:val="00ED07F2"/>
    <w:rsid w:val="00ED1C21"/>
    <w:rsid w:val="00ED211F"/>
    <w:rsid w:val="00ED45AF"/>
    <w:rsid w:val="00EE4FCF"/>
    <w:rsid w:val="00EE71F7"/>
    <w:rsid w:val="00EE79BD"/>
    <w:rsid w:val="00EF1979"/>
    <w:rsid w:val="00EF1C68"/>
    <w:rsid w:val="00EF26EA"/>
    <w:rsid w:val="00EF2906"/>
    <w:rsid w:val="00F0394E"/>
    <w:rsid w:val="00F07693"/>
    <w:rsid w:val="00F15186"/>
    <w:rsid w:val="00F16FC1"/>
    <w:rsid w:val="00F1743F"/>
    <w:rsid w:val="00F2240B"/>
    <w:rsid w:val="00F256E7"/>
    <w:rsid w:val="00F32CB4"/>
    <w:rsid w:val="00F371DF"/>
    <w:rsid w:val="00F43D8A"/>
    <w:rsid w:val="00F44F66"/>
    <w:rsid w:val="00F46DC0"/>
    <w:rsid w:val="00F54E9F"/>
    <w:rsid w:val="00F56962"/>
    <w:rsid w:val="00F663D7"/>
    <w:rsid w:val="00F70A13"/>
    <w:rsid w:val="00F72248"/>
    <w:rsid w:val="00F7473E"/>
    <w:rsid w:val="00F835AE"/>
    <w:rsid w:val="00F85791"/>
    <w:rsid w:val="00F862FE"/>
    <w:rsid w:val="00F87BE7"/>
    <w:rsid w:val="00F902B5"/>
    <w:rsid w:val="00F922F7"/>
    <w:rsid w:val="00F95F68"/>
    <w:rsid w:val="00F96B5B"/>
    <w:rsid w:val="00F977AF"/>
    <w:rsid w:val="00F97DEF"/>
    <w:rsid w:val="00FA1DED"/>
    <w:rsid w:val="00FA3E0C"/>
    <w:rsid w:val="00FB0B42"/>
    <w:rsid w:val="00FB1927"/>
    <w:rsid w:val="00FB367E"/>
    <w:rsid w:val="00FB483D"/>
    <w:rsid w:val="00FB490C"/>
    <w:rsid w:val="00FB50B0"/>
    <w:rsid w:val="00FC2166"/>
    <w:rsid w:val="00FD1A0F"/>
    <w:rsid w:val="00FD5034"/>
    <w:rsid w:val="00FD5314"/>
    <w:rsid w:val="00FE7882"/>
    <w:rsid w:val="00FE7C2E"/>
    <w:rsid w:val="00FF23AE"/>
    <w:rsid w:val="00FF3BEF"/>
    <w:rsid w:val="00FF489F"/>
    <w:rsid w:val="00FF5270"/>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19C3"/>
  <w15:docId w15:val="{9E5778BF-E703-4DAB-B16E-7873E920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75D"/>
    <w:rPr>
      <w:rFonts w:ascii="Times New Roman" w:hAnsi="Times New Roman"/>
      <w:sz w:val="24"/>
    </w:rPr>
  </w:style>
  <w:style w:type="paragraph" w:styleId="Titlu1">
    <w:name w:val="heading 1"/>
    <w:basedOn w:val="Normal"/>
    <w:next w:val="Normal"/>
    <w:link w:val="Titlu1Caracter"/>
    <w:uiPriority w:val="9"/>
    <w:qFormat/>
    <w:rsid w:val="00A31401"/>
    <w:pPr>
      <w:keepNext/>
      <w:keepLines/>
      <w:pageBreakBefore/>
      <w:numPr>
        <w:numId w:val="9"/>
      </w:numPr>
      <w:spacing w:before="600" w:after="480" w:line="240" w:lineRule="auto"/>
      <w:ind w:left="0" w:firstLine="0"/>
      <w:jc w:val="center"/>
      <w:outlineLvl w:val="0"/>
    </w:pPr>
    <w:rPr>
      <w:rFonts w:eastAsiaTheme="majorEastAsia" w:cstheme="majorBidi"/>
      <w:b/>
      <w:color w:val="000000" w:themeColor="text1"/>
      <w:sz w:val="32"/>
      <w:szCs w:val="32"/>
    </w:rPr>
  </w:style>
  <w:style w:type="paragraph" w:styleId="Titlu2">
    <w:name w:val="heading 2"/>
    <w:basedOn w:val="Normal"/>
    <w:next w:val="Normal"/>
    <w:link w:val="Titlu2Caracter"/>
    <w:uiPriority w:val="9"/>
    <w:unhideWhenUsed/>
    <w:qFormat/>
    <w:rsid w:val="00A31401"/>
    <w:pPr>
      <w:keepNext/>
      <w:keepLines/>
      <w:numPr>
        <w:ilvl w:val="1"/>
        <w:numId w:val="9"/>
      </w:numPr>
      <w:spacing w:before="480" w:after="240" w:line="240" w:lineRule="auto"/>
      <w:ind w:left="0" w:firstLine="0"/>
      <w:outlineLvl w:val="1"/>
    </w:pPr>
    <w:rPr>
      <w:rFonts w:eastAsiaTheme="majorEastAsia" w:cstheme="majorBidi"/>
      <w:b/>
      <w:color w:val="000000" w:themeColor="text1"/>
      <w:sz w:val="28"/>
      <w:szCs w:val="26"/>
    </w:rPr>
  </w:style>
  <w:style w:type="paragraph" w:styleId="Titlu3">
    <w:name w:val="heading 3"/>
    <w:basedOn w:val="Normal"/>
    <w:next w:val="Normal"/>
    <w:link w:val="Titlu3Caracter"/>
    <w:qFormat/>
    <w:rsid w:val="00D96F5B"/>
    <w:pPr>
      <w:keepNext/>
      <w:numPr>
        <w:ilvl w:val="2"/>
        <w:numId w:val="9"/>
      </w:numPr>
      <w:spacing w:before="360" w:after="240" w:line="240" w:lineRule="auto"/>
      <w:outlineLvl w:val="2"/>
    </w:pPr>
    <w:rPr>
      <w:rFonts w:eastAsia="SimSun" w:cs="Arial"/>
      <w:b/>
      <w:bCs/>
      <w:sz w:val="26"/>
      <w:szCs w:val="26"/>
      <w:lang w:val="en-AU" w:eastAsia="zh-CN"/>
    </w:rPr>
  </w:style>
  <w:style w:type="paragraph" w:styleId="Titlu4">
    <w:name w:val="heading 4"/>
    <w:basedOn w:val="Normal"/>
    <w:next w:val="Normal"/>
    <w:link w:val="Titlu4Caracter"/>
    <w:uiPriority w:val="9"/>
    <w:unhideWhenUsed/>
    <w:qFormat/>
    <w:rsid w:val="00D96F5B"/>
    <w:pPr>
      <w:keepNext/>
      <w:keepLines/>
      <w:numPr>
        <w:ilvl w:val="3"/>
        <w:numId w:val="9"/>
      </w:numPr>
      <w:spacing w:before="360" w:after="240" w:line="240" w:lineRule="auto"/>
      <w:outlineLvl w:val="3"/>
    </w:pPr>
    <w:rPr>
      <w:rFonts w:eastAsiaTheme="majorEastAsia" w:cstheme="majorBidi"/>
      <w:b/>
      <w:iCs/>
      <w:color w:val="000000" w:themeColor="text1"/>
      <w:sz w:val="26"/>
    </w:rPr>
  </w:style>
  <w:style w:type="paragraph" w:styleId="Titlu5">
    <w:name w:val="heading 5"/>
    <w:basedOn w:val="Normal"/>
    <w:next w:val="Normal"/>
    <w:link w:val="Titlu5Caracter"/>
    <w:uiPriority w:val="9"/>
    <w:semiHidden/>
    <w:unhideWhenUsed/>
    <w:qFormat/>
    <w:rsid w:val="00D96F5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Titlu6">
    <w:name w:val="heading 6"/>
    <w:basedOn w:val="Normal"/>
    <w:next w:val="Normal"/>
    <w:link w:val="Titlu6Caracter"/>
    <w:uiPriority w:val="9"/>
    <w:semiHidden/>
    <w:unhideWhenUsed/>
    <w:qFormat/>
    <w:rsid w:val="00D96F5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Titlu7">
    <w:name w:val="heading 7"/>
    <w:basedOn w:val="Normal"/>
    <w:next w:val="Normal"/>
    <w:link w:val="Titlu7Caracter"/>
    <w:uiPriority w:val="9"/>
    <w:semiHidden/>
    <w:unhideWhenUsed/>
    <w:qFormat/>
    <w:rsid w:val="00D96F5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uiPriority w:val="9"/>
    <w:semiHidden/>
    <w:unhideWhenUsed/>
    <w:qFormat/>
    <w:rsid w:val="00D96F5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D96F5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91133"/>
    <w:pPr>
      <w:ind w:left="720"/>
      <w:contextualSpacing/>
    </w:pPr>
  </w:style>
  <w:style w:type="character" w:styleId="Textsubstituent">
    <w:name w:val="Placeholder Text"/>
    <w:basedOn w:val="Fontdeparagrafimplicit"/>
    <w:uiPriority w:val="99"/>
    <w:semiHidden/>
    <w:rsid w:val="00B65A85"/>
    <w:rPr>
      <w:color w:val="808080"/>
    </w:rPr>
  </w:style>
  <w:style w:type="paragraph" w:styleId="TextnBalon">
    <w:name w:val="Balloon Text"/>
    <w:basedOn w:val="Normal"/>
    <w:link w:val="TextnBalonCaracter"/>
    <w:uiPriority w:val="99"/>
    <w:semiHidden/>
    <w:unhideWhenUsed/>
    <w:rsid w:val="00B65A85"/>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65A85"/>
    <w:rPr>
      <w:rFonts w:ascii="Tahoma" w:hAnsi="Tahoma" w:cs="Tahoma"/>
      <w:sz w:val="16"/>
      <w:szCs w:val="16"/>
    </w:rPr>
  </w:style>
  <w:style w:type="table" w:styleId="Tabelgril">
    <w:name w:val="Table Grid"/>
    <w:basedOn w:val="TabelNormal"/>
    <w:uiPriority w:val="59"/>
    <w:rsid w:val="00B6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5024F5"/>
    <w:pPr>
      <w:numPr>
        <w:numId w:val="7"/>
      </w:numPr>
      <w:adjustRightInd w:val="0"/>
      <w:snapToGrid w:val="0"/>
      <w:spacing w:before="240" w:after="240" w:line="240" w:lineRule="auto"/>
      <w:ind w:left="782" w:hanging="357"/>
      <w:contextualSpacing/>
      <w:jc w:val="both"/>
    </w:pPr>
    <w:rPr>
      <w:rFonts w:eastAsia="SimSun" w:cs="Times New Roman"/>
      <w:szCs w:val="24"/>
      <w:lang w:eastAsia="zh-CN"/>
    </w:rPr>
  </w:style>
  <w:style w:type="character" w:customStyle="1" w:styleId="Titlu3Caracter">
    <w:name w:val="Titlu 3 Caracter"/>
    <w:basedOn w:val="Fontdeparagrafimplicit"/>
    <w:link w:val="Titlu3"/>
    <w:rsid w:val="00D96F5B"/>
    <w:rPr>
      <w:rFonts w:ascii="Times New Roman" w:eastAsia="SimSun" w:hAnsi="Times New Roman" w:cs="Arial"/>
      <w:b/>
      <w:bCs/>
      <w:sz w:val="26"/>
      <w:szCs w:val="26"/>
      <w:lang w:val="en-AU" w:eastAsia="zh-CN"/>
    </w:rPr>
  </w:style>
  <w:style w:type="numbering" w:customStyle="1" w:styleId="IEEEBullet1">
    <w:name w:val="IEEE Bullet 1"/>
    <w:basedOn w:val="FrListare"/>
    <w:rsid w:val="00EE71F7"/>
    <w:pPr>
      <w:numPr>
        <w:numId w:val="6"/>
      </w:numPr>
    </w:pPr>
  </w:style>
  <w:style w:type="character" w:customStyle="1" w:styleId="Titlu1Caracter">
    <w:name w:val="Titlu 1 Caracter"/>
    <w:basedOn w:val="Fontdeparagrafimplicit"/>
    <w:link w:val="Titlu1"/>
    <w:uiPriority w:val="9"/>
    <w:rsid w:val="00A31401"/>
    <w:rPr>
      <w:rFonts w:ascii="Times New Roman" w:eastAsiaTheme="majorEastAsia" w:hAnsi="Times New Roman" w:cstheme="majorBidi"/>
      <w:b/>
      <w:color w:val="000000" w:themeColor="text1"/>
      <w:sz w:val="32"/>
      <w:szCs w:val="32"/>
    </w:rPr>
  </w:style>
  <w:style w:type="character" w:customStyle="1" w:styleId="Titlu2Caracter">
    <w:name w:val="Titlu 2 Caracter"/>
    <w:basedOn w:val="Fontdeparagrafimplicit"/>
    <w:link w:val="Titlu2"/>
    <w:uiPriority w:val="9"/>
    <w:rsid w:val="00A31401"/>
    <w:rPr>
      <w:rFonts w:ascii="Times New Roman" w:eastAsiaTheme="majorEastAsia" w:hAnsi="Times New Roman" w:cstheme="majorBidi"/>
      <w:b/>
      <w:color w:val="000000" w:themeColor="text1"/>
      <w:sz w:val="28"/>
      <w:szCs w:val="26"/>
    </w:rPr>
  </w:style>
  <w:style w:type="character" w:customStyle="1" w:styleId="Titlu4Caracter">
    <w:name w:val="Titlu 4 Caracter"/>
    <w:basedOn w:val="Fontdeparagrafimplicit"/>
    <w:link w:val="Titlu4"/>
    <w:uiPriority w:val="9"/>
    <w:rsid w:val="00D96F5B"/>
    <w:rPr>
      <w:rFonts w:ascii="Times New Roman" w:eastAsiaTheme="majorEastAsia" w:hAnsi="Times New Roman" w:cstheme="majorBidi"/>
      <w:b/>
      <w:iCs/>
      <w:color w:val="000000" w:themeColor="text1"/>
      <w:sz w:val="26"/>
    </w:rPr>
  </w:style>
  <w:style w:type="character" w:customStyle="1" w:styleId="Titlu5Caracter">
    <w:name w:val="Titlu 5 Caracter"/>
    <w:basedOn w:val="Fontdeparagrafimplicit"/>
    <w:link w:val="Titlu5"/>
    <w:uiPriority w:val="9"/>
    <w:semiHidden/>
    <w:rsid w:val="00D96F5B"/>
    <w:rPr>
      <w:rFonts w:asciiTheme="majorHAnsi" w:eastAsiaTheme="majorEastAsia" w:hAnsiTheme="majorHAnsi" w:cstheme="majorBidi"/>
      <w:color w:val="365F91" w:themeColor="accent1" w:themeShade="BF"/>
    </w:rPr>
  </w:style>
  <w:style w:type="character" w:customStyle="1" w:styleId="Titlu6Caracter">
    <w:name w:val="Titlu 6 Caracter"/>
    <w:basedOn w:val="Fontdeparagrafimplicit"/>
    <w:link w:val="Titlu6"/>
    <w:uiPriority w:val="9"/>
    <w:semiHidden/>
    <w:rsid w:val="00D96F5B"/>
    <w:rPr>
      <w:rFonts w:asciiTheme="majorHAnsi" w:eastAsiaTheme="majorEastAsia" w:hAnsiTheme="majorHAnsi" w:cstheme="majorBidi"/>
      <w:color w:val="243F60" w:themeColor="accent1" w:themeShade="7F"/>
    </w:rPr>
  </w:style>
  <w:style w:type="character" w:customStyle="1" w:styleId="Titlu7Caracter">
    <w:name w:val="Titlu 7 Caracter"/>
    <w:basedOn w:val="Fontdeparagrafimplicit"/>
    <w:link w:val="Titlu7"/>
    <w:uiPriority w:val="9"/>
    <w:semiHidden/>
    <w:rsid w:val="00D96F5B"/>
    <w:rPr>
      <w:rFonts w:asciiTheme="majorHAnsi" w:eastAsiaTheme="majorEastAsia" w:hAnsiTheme="majorHAnsi" w:cstheme="majorBidi"/>
      <w:i/>
      <w:iCs/>
      <w:color w:val="243F60" w:themeColor="accent1" w:themeShade="7F"/>
    </w:rPr>
  </w:style>
  <w:style w:type="character" w:customStyle="1" w:styleId="Titlu8Caracter">
    <w:name w:val="Titlu 8 Caracter"/>
    <w:basedOn w:val="Fontdeparagrafimplicit"/>
    <w:link w:val="Titlu8"/>
    <w:uiPriority w:val="9"/>
    <w:semiHidden/>
    <w:rsid w:val="00D96F5B"/>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D96F5B"/>
    <w:rPr>
      <w:rFonts w:asciiTheme="majorHAnsi" w:eastAsiaTheme="majorEastAsia" w:hAnsiTheme="majorHAnsi" w:cstheme="majorBidi"/>
      <w:i/>
      <w:iCs/>
      <w:color w:val="272727" w:themeColor="text1" w:themeTint="D8"/>
      <w:sz w:val="21"/>
      <w:szCs w:val="21"/>
    </w:rPr>
  </w:style>
  <w:style w:type="paragraph" w:styleId="Primindentpentrucorptext">
    <w:name w:val="Body Text First Indent"/>
    <w:basedOn w:val="Normal"/>
    <w:link w:val="PrimindentpentrucorptextCaracter"/>
    <w:uiPriority w:val="99"/>
    <w:unhideWhenUsed/>
    <w:rsid w:val="00A31401"/>
    <w:pPr>
      <w:widowControl w:val="0"/>
      <w:spacing w:after="0" w:line="240" w:lineRule="auto"/>
      <w:ind w:firstLine="567"/>
      <w:jc w:val="both"/>
    </w:pPr>
    <w:rPr>
      <w:color w:val="000000" w:themeColor="text1"/>
    </w:rPr>
  </w:style>
  <w:style w:type="character" w:customStyle="1" w:styleId="PrimindentpentrucorptextCaracter">
    <w:name w:val="Prim indent pentru corp text Caracter"/>
    <w:basedOn w:val="Fontdeparagrafimplicit"/>
    <w:link w:val="Primindentpentrucorptext"/>
    <w:uiPriority w:val="99"/>
    <w:rsid w:val="00A31401"/>
    <w:rPr>
      <w:rFonts w:ascii="Times New Roman" w:hAnsi="Times New Roman"/>
      <w:color w:val="000000" w:themeColor="text1"/>
      <w:sz w:val="24"/>
    </w:rPr>
  </w:style>
  <w:style w:type="paragraph" w:customStyle="1" w:styleId="ecuatie">
    <w:name w:val="ecuatie"/>
    <w:basedOn w:val="Normal"/>
    <w:next w:val="Primindentpentrucorptext"/>
    <w:qFormat/>
    <w:rsid w:val="00A31401"/>
    <w:pPr>
      <w:tabs>
        <w:tab w:val="center" w:pos="4678"/>
        <w:tab w:val="right" w:pos="9072"/>
      </w:tabs>
      <w:spacing w:before="240" w:after="240" w:line="240" w:lineRule="auto"/>
      <w:jc w:val="both"/>
    </w:pPr>
    <w:rPr>
      <w:rFonts w:eastAsiaTheme="minorEastAsia" w:cs="Times New Roman"/>
      <w:color w:val="000000" w:themeColor="text1"/>
      <w:szCs w:val="24"/>
      <w:lang w:val="ro-RO"/>
    </w:rPr>
  </w:style>
  <w:style w:type="paragraph" w:customStyle="1" w:styleId="figura">
    <w:name w:val="figura"/>
    <w:basedOn w:val="Primindentpentrucorptext"/>
    <w:next w:val="Primindentpentrucorptext"/>
    <w:qFormat/>
    <w:rsid w:val="005024F5"/>
    <w:pPr>
      <w:spacing w:before="240" w:after="120"/>
      <w:ind w:firstLine="0"/>
      <w:jc w:val="center"/>
    </w:pPr>
    <w:rPr>
      <w:lang w:val="ro-RO"/>
    </w:rPr>
  </w:style>
  <w:style w:type="paragraph" w:styleId="Legend">
    <w:name w:val="caption"/>
    <w:aliases w:val="caption"/>
    <w:basedOn w:val="Normal"/>
    <w:next w:val="Primindentpentrucorptext"/>
    <w:uiPriority w:val="35"/>
    <w:unhideWhenUsed/>
    <w:qFormat/>
    <w:rsid w:val="005024F5"/>
    <w:pPr>
      <w:spacing w:after="240" w:line="240" w:lineRule="auto"/>
      <w:ind w:left="1134" w:right="1134"/>
      <w:jc w:val="center"/>
    </w:pPr>
    <w:rPr>
      <w:iCs/>
      <w:color w:val="000000" w:themeColor="text1"/>
      <w:szCs w:val="18"/>
    </w:rPr>
  </w:style>
  <w:style w:type="paragraph" w:customStyle="1" w:styleId="captiontabel">
    <w:name w:val="caption_tabel"/>
    <w:basedOn w:val="Legend"/>
    <w:qFormat/>
    <w:rsid w:val="00E46880"/>
    <w:pPr>
      <w:keepNext/>
      <w:spacing w:before="240" w:after="80"/>
    </w:pPr>
  </w:style>
  <w:style w:type="paragraph" w:styleId="Bibliografie">
    <w:name w:val="Bibliography"/>
    <w:basedOn w:val="Normal"/>
    <w:next w:val="Normal"/>
    <w:uiPriority w:val="37"/>
    <w:unhideWhenUsed/>
    <w:rsid w:val="00CD539A"/>
    <w:pPr>
      <w:pageBreakBefore/>
      <w:spacing w:after="360" w:line="240" w:lineRule="auto"/>
    </w:pPr>
    <w:rPr>
      <w:b/>
      <w:color w:val="000000" w:themeColor="text1"/>
      <w:sz w:val="32"/>
    </w:rPr>
  </w:style>
  <w:style w:type="paragraph" w:customStyle="1" w:styleId="captabel">
    <w:name w:val="cap_tabel"/>
    <w:basedOn w:val="Normal"/>
    <w:qFormat/>
    <w:rsid w:val="00A31401"/>
    <w:pPr>
      <w:widowControl w:val="0"/>
      <w:spacing w:after="0" w:line="240" w:lineRule="auto"/>
      <w:jc w:val="center"/>
    </w:pPr>
    <w:rPr>
      <w:color w:val="000000" w:themeColor="text1"/>
      <w:lang w:val="ro-RO"/>
    </w:rPr>
  </w:style>
  <w:style w:type="paragraph" w:customStyle="1" w:styleId="Bib1">
    <w:name w:val="Bib1"/>
    <w:basedOn w:val="Normal"/>
    <w:qFormat/>
    <w:rsid w:val="00FB1927"/>
    <w:pPr>
      <w:numPr>
        <w:numId w:val="21"/>
      </w:numPr>
      <w:spacing w:after="0" w:line="240" w:lineRule="auto"/>
      <w:ind w:left="482" w:hanging="482"/>
    </w:pPr>
    <w:rPr>
      <w:color w:val="000000" w:themeColor="text1"/>
    </w:rPr>
  </w:style>
  <w:style w:type="paragraph" w:styleId="Antet">
    <w:name w:val="header"/>
    <w:basedOn w:val="Normal"/>
    <w:link w:val="AntetCaracter"/>
    <w:uiPriority w:val="99"/>
    <w:unhideWhenUsed/>
    <w:rsid w:val="00E617A4"/>
    <w:pPr>
      <w:tabs>
        <w:tab w:val="center" w:pos="4680"/>
        <w:tab w:val="right" w:pos="9360"/>
      </w:tabs>
      <w:spacing w:after="0" w:line="240" w:lineRule="auto"/>
    </w:pPr>
  </w:style>
  <w:style w:type="paragraph" w:customStyle="1" w:styleId="continuttabel">
    <w:name w:val="continut_tabel"/>
    <w:basedOn w:val="Normal"/>
    <w:qFormat/>
    <w:rsid w:val="00A31401"/>
    <w:pPr>
      <w:spacing w:after="0" w:line="240" w:lineRule="auto"/>
      <w:jc w:val="center"/>
    </w:pPr>
    <w:rPr>
      <w:color w:val="000000" w:themeColor="text1"/>
      <w:lang w:val="ro-RO"/>
    </w:rPr>
  </w:style>
  <w:style w:type="character" w:customStyle="1" w:styleId="AntetCaracter">
    <w:name w:val="Antet Caracter"/>
    <w:basedOn w:val="Fontdeparagrafimplicit"/>
    <w:link w:val="Antet"/>
    <w:uiPriority w:val="99"/>
    <w:rsid w:val="00E617A4"/>
  </w:style>
  <w:style w:type="paragraph" w:styleId="Subsol">
    <w:name w:val="footer"/>
    <w:basedOn w:val="Normal"/>
    <w:link w:val="SubsolCaracter"/>
    <w:uiPriority w:val="99"/>
    <w:unhideWhenUsed/>
    <w:rsid w:val="00E617A4"/>
    <w:pPr>
      <w:tabs>
        <w:tab w:val="center" w:pos="4680"/>
        <w:tab w:val="right" w:pos="9360"/>
      </w:tabs>
      <w:spacing w:after="0" w:line="240" w:lineRule="auto"/>
      <w:jc w:val="center"/>
    </w:pPr>
  </w:style>
  <w:style w:type="character" w:customStyle="1" w:styleId="SubsolCaracter">
    <w:name w:val="Subsol Caracter"/>
    <w:basedOn w:val="Fontdeparagrafimplicit"/>
    <w:link w:val="Subsol"/>
    <w:uiPriority w:val="99"/>
    <w:rsid w:val="00E617A4"/>
    <w:rPr>
      <w:rFonts w:ascii="Times New Roman" w:hAnsi="Times New Roman"/>
      <w:sz w:val="24"/>
    </w:rPr>
  </w:style>
  <w:style w:type="paragraph" w:styleId="Titlucuprins">
    <w:name w:val="TOC Heading"/>
    <w:basedOn w:val="Titlu1"/>
    <w:next w:val="Normal"/>
    <w:uiPriority w:val="39"/>
    <w:unhideWhenUsed/>
    <w:qFormat/>
    <w:rsid w:val="00D64863"/>
    <w:pPr>
      <w:pageBreakBefore w:val="0"/>
      <w:numPr>
        <w:numId w:val="0"/>
      </w:numPr>
      <w:spacing w:before="0" w:after="360"/>
      <w:jc w:val="left"/>
      <w:outlineLvl w:val="9"/>
    </w:pPr>
    <w:rPr>
      <w:color w:val="auto"/>
    </w:rPr>
  </w:style>
  <w:style w:type="paragraph" w:styleId="Cuprins1">
    <w:name w:val="toc 1"/>
    <w:basedOn w:val="Normal"/>
    <w:next w:val="Normal"/>
    <w:autoRedefine/>
    <w:uiPriority w:val="39"/>
    <w:unhideWhenUsed/>
    <w:rsid w:val="000E5DCD"/>
    <w:pPr>
      <w:tabs>
        <w:tab w:val="left" w:pos="284"/>
        <w:tab w:val="right" w:leader="dot" w:pos="9403"/>
      </w:tabs>
      <w:spacing w:after="100"/>
    </w:pPr>
    <w:rPr>
      <w:color w:val="000000" w:themeColor="text1"/>
      <w:sz w:val="26"/>
    </w:rPr>
  </w:style>
  <w:style w:type="paragraph" w:styleId="Cuprins2">
    <w:name w:val="toc 2"/>
    <w:basedOn w:val="Normal"/>
    <w:next w:val="Normal"/>
    <w:autoRedefine/>
    <w:uiPriority w:val="39"/>
    <w:unhideWhenUsed/>
    <w:rsid w:val="00D27BC1"/>
    <w:pPr>
      <w:tabs>
        <w:tab w:val="left" w:pos="709"/>
        <w:tab w:val="right" w:leader="dot" w:pos="9403"/>
      </w:tabs>
      <w:spacing w:after="100"/>
      <w:ind w:left="220"/>
    </w:pPr>
  </w:style>
  <w:style w:type="paragraph" w:styleId="Cuprins3">
    <w:name w:val="toc 3"/>
    <w:basedOn w:val="Normal"/>
    <w:next w:val="Normal"/>
    <w:autoRedefine/>
    <w:uiPriority w:val="39"/>
    <w:unhideWhenUsed/>
    <w:rsid w:val="000E5DCD"/>
    <w:pPr>
      <w:tabs>
        <w:tab w:val="left" w:pos="1134"/>
        <w:tab w:val="right" w:leader="dot" w:pos="9403"/>
      </w:tabs>
      <w:spacing w:after="100"/>
      <w:ind w:left="440"/>
    </w:pPr>
  </w:style>
  <w:style w:type="character" w:styleId="Hyperlink">
    <w:name w:val="Hyperlink"/>
    <w:basedOn w:val="Fontdeparagrafimplicit"/>
    <w:uiPriority w:val="99"/>
    <w:unhideWhenUsed/>
    <w:rsid w:val="000B5B70"/>
    <w:rPr>
      <w:color w:val="0000FF" w:themeColor="hyperlink"/>
      <w:u w:val="single"/>
    </w:rPr>
  </w:style>
  <w:style w:type="character" w:styleId="Accentuat">
    <w:name w:val="Emphasis"/>
    <w:basedOn w:val="Fontdeparagrafimplicit"/>
    <w:uiPriority w:val="20"/>
    <w:qFormat/>
    <w:rsid w:val="00AA78FE"/>
    <w:rPr>
      <w:i/>
      <w:iCs/>
    </w:rPr>
  </w:style>
  <w:style w:type="character" w:styleId="Accentuareintens">
    <w:name w:val="Intense Emphasis"/>
    <w:basedOn w:val="Fontdeparagrafimplicit"/>
    <w:uiPriority w:val="21"/>
    <w:qFormat/>
    <w:rsid w:val="00AA78FE"/>
    <w:rPr>
      <w:i/>
      <w:iCs/>
      <w:color w:val="4F81BD" w:themeColor="accent1"/>
    </w:rPr>
  </w:style>
  <w:style w:type="character" w:styleId="Robust">
    <w:name w:val="Strong"/>
    <w:basedOn w:val="Fontdeparagrafimplicit"/>
    <w:uiPriority w:val="22"/>
    <w:qFormat/>
    <w:rsid w:val="00AA7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5476">
      <w:bodyDiv w:val="1"/>
      <w:marLeft w:val="0"/>
      <w:marRight w:val="0"/>
      <w:marTop w:val="0"/>
      <w:marBottom w:val="0"/>
      <w:divBdr>
        <w:top w:val="none" w:sz="0" w:space="0" w:color="auto"/>
        <w:left w:val="none" w:sz="0" w:space="0" w:color="auto"/>
        <w:bottom w:val="none" w:sz="0" w:space="0" w:color="auto"/>
        <w:right w:val="none" w:sz="0" w:space="0" w:color="auto"/>
      </w:divBdr>
    </w:div>
    <w:div w:id="241645602">
      <w:bodyDiv w:val="1"/>
      <w:marLeft w:val="0"/>
      <w:marRight w:val="0"/>
      <w:marTop w:val="0"/>
      <w:marBottom w:val="0"/>
      <w:divBdr>
        <w:top w:val="none" w:sz="0" w:space="0" w:color="auto"/>
        <w:left w:val="none" w:sz="0" w:space="0" w:color="auto"/>
        <w:bottom w:val="none" w:sz="0" w:space="0" w:color="auto"/>
        <w:right w:val="none" w:sz="0" w:space="0" w:color="auto"/>
      </w:divBdr>
    </w:div>
    <w:div w:id="1612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scoala\finalizare_studii\licenta\template_licen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67ADF-57D0-4366-B175-ACA2DE1A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template_licenta</Template>
  <TotalTime>1454</TotalTime>
  <Pages>19</Pages>
  <Words>7623</Words>
  <Characters>43452</Characters>
  <Application>Microsoft Office Word</Application>
  <DocSecurity>0</DocSecurity>
  <Lines>362</Lines>
  <Paragraphs>101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Adrian Paul Gheorghian</cp:lastModifiedBy>
  <cp:revision>406</cp:revision>
  <dcterms:created xsi:type="dcterms:W3CDTF">2019-06-25T21:11:00Z</dcterms:created>
  <dcterms:modified xsi:type="dcterms:W3CDTF">2019-07-04T21:08:00Z</dcterms:modified>
</cp:coreProperties>
</file>